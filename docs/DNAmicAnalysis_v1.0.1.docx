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905BA" w14:textId="02460670" w:rsidR="000B4B62" w:rsidRDefault="00362770" w:rsidP="00166854">
      <w:pPr>
        <w:pStyle w:val="Title"/>
        <w:outlineLvl w:val="9"/>
      </w:pPr>
      <w:r>
        <w:rPr>
          <w:noProof/>
        </w:rPr>
        <w:drawing>
          <wp:inline distT="0" distB="0" distL="0" distR="0" wp14:anchorId="5371B2A1" wp14:editId="4A1967CC">
            <wp:extent cx="1427206" cy="1427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AmicAnalys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747" cy="14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2E6E" w14:textId="6140EEE2" w:rsidR="007263F4" w:rsidRDefault="00362770" w:rsidP="00166854">
      <w:pPr>
        <w:pStyle w:val="Title"/>
        <w:outlineLvl w:val="9"/>
      </w:pPr>
      <w:r>
        <w:t>DNAmic analysis</w:t>
      </w:r>
      <w:r w:rsidR="009F1397">
        <w:t xml:space="preserve"> USER GUIDE</w:t>
      </w:r>
      <w:bookmarkStart w:id="0" w:name="_GoBack"/>
      <w:bookmarkEnd w:id="0"/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166854" w14:paraId="44947ED4" w14:textId="77777777" w:rsidTr="00166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29ACAC28" w14:textId="234E4B04" w:rsidR="00166854" w:rsidRDefault="00166854" w:rsidP="00166854">
            <w:pPr>
              <w:pStyle w:val="Tableheading2"/>
            </w:pPr>
            <w:r>
              <w:t>Author</w:t>
            </w:r>
          </w:p>
        </w:tc>
        <w:tc>
          <w:tcPr>
            <w:tcW w:w="3161" w:type="dxa"/>
          </w:tcPr>
          <w:p w14:paraId="60553E31" w14:textId="5B14B4EC" w:rsidR="00166854" w:rsidRDefault="00166854" w:rsidP="00166854">
            <w:pPr>
              <w:pStyle w:val="Table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Version</w:t>
            </w:r>
          </w:p>
        </w:tc>
        <w:tc>
          <w:tcPr>
            <w:tcW w:w="3161" w:type="dxa"/>
          </w:tcPr>
          <w:p w14:paraId="413FB877" w14:textId="28BA55E1" w:rsidR="00166854" w:rsidRDefault="00166854" w:rsidP="00166854">
            <w:pPr>
              <w:pStyle w:val="Table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</w:tr>
      <w:tr w:rsidR="00166854" w14:paraId="221247CE" w14:textId="77777777" w:rsidTr="00166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0FD25D71" w14:textId="15DF703D" w:rsidR="00166854" w:rsidRDefault="00166854" w:rsidP="00166854">
            <w:pPr>
              <w:pStyle w:val="TableText"/>
            </w:pPr>
            <w:r>
              <w:t>Joe Garcia</w:t>
            </w:r>
          </w:p>
        </w:tc>
        <w:tc>
          <w:tcPr>
            <w:tcW w:w="3161" w:type="dxa"/>
          </w:tcPr>
          <w:p w14:paraId="14576409" w14:textId="2B713F52" w:rsidR="00166854" w:rsidRDefault="00166854" w:rsidP="0016685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  <w:tc>
          <w:tcPr>
            <w:tcW w:w="3161" w:type="dxa"/>
          </w:tcPr>
          <w:p w14:paraId="77A578A5" w14:textId="388CA2F2" w:rsidR="00166854" w:rsidRDefault="00166854" w:rsidP="0016685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2020-01-27</w:t>
            </w:r>
          </w:p>
        </w:tc>
      </w:tr>
    </w:tbl>
    <w:p w14:paraId="38CCDD99" w14:textId="6129BDB5" w:rsidR="00D41325" w:rsidRDefault="00D41325" w:rsidP="00362770">
      <w:pPr>
        <w:rPr>
          <w:rFonts w:asciiTheme="minorHAnsi" w:hAnsiTheme="minorHAnsi" w:cstheme="minorHAnsi"/>
          <w:b/>
          <w:bCs/>
          <w:szCs w:val="22"/>
        </w:rPr>
      </w:pPr>
    </w:p>
    <w:sdt>
      <w:sdtPr>
        <w:id w:val="1627505475"/>
        <w:docPartObj>
          <w:docPartGallery w:val="Table of Contents"/>
          <w:docPartUnique/>
        </w:docPartObj>
      </w:sdtPr>
      <w:sdtEndPr>
        <w:rPr>
          <w:rFonts w:eastAsia="Times New Roman" w:cs="Arial"/>
          <w:noProof/>
          <w:color w:val="265F91"/>
          <w:sz w:val="22"/>
        </w:rPr>
      </w:sdtEndPr>
      <w:sdtContent>
        <w:p w14:paraId="05606DB9" w14:textId="4E0BA9E1" w:rsidR="00D41325" w:rsidRDefault="00D41325">
          <w:pPr>
            <w:pStyle w:val="TOCHeading"/>
          </w:pPr>
          <w:r>
            <w:t>Table of Contents</w:t>
          </w:r>
        </w:p>
        <w:p w14:paraId="26F7B275" w14:textId="64BD7086" w:rsidR="00D41325" w:rsidRDefault="00D41325">
          <w:pPr>
            <w:pStyle w:val="TOC1"/>
            <w:tabs>
              <w:tab w:val="left" w:pos="44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1022545" w:history="1">
            <w:r w:rsidRPr="00226E89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6017B" w14:textId="1B534142" w:rsidR="00D41325" w:rsidRDefault="00D41325">
          <w:pPr>
            <w:pStyle w:val="TOC2"/>
            <w:tabs>
              <w:tab w:val="left" w:pos="88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bidi="ar-SA"/>
            </w:rPr>
          </w:pPr>
          <w:hyperlink w:anchor="_Toc31022546" w:history="1">
            <w:r w:rsidRPr="00226E89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9065" w14:textId="0158CE64" w:rsidR="00D41325" w:rsidRDefault="00D41325">
          <w:pPr>
            <w:pStyle w:val="TOC2"/>
            <w:tabs>
              <w:tab w:val="left" w:pos="88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bidi="ar-SA"/>
            </w:rPr>
          </w:pPr>
          <w:hyperlink w:anchor="_Toc31022547" w:history="1">
            <w:r w:rsidRPr="00226E89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3BD3" w14:textId="4DFB39C3" w:rsidR="00D41325" w:rsidRDefault="00D41325">
          <w:pPr>
            <w:pStyle w:val="TOC3"/>
            <w:tabs>
              <w:tab w:val="left" w:pos="1100"/>
              <w:tab w:val="right" w:leader="underscore" w:pos="948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31022548" w:history="1">
            <w:r w:rsidRPr="00226E89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RHEL/CentOS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CBEB" w14:textId="61C969BA" w:rsidR="00D41325" w:rsidRDefault="00D41325">
          <w:pPr>
            <w:pStyle w:val="TOC3"/>
            <w:tabs>
              <w:tab w:val="left" w:pos="1100"/>
              <w:tab w:val="right" w:leader="underscore" w:pos="948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31022549" w:history="1">
            <w:r w:rsidRPr="00226E89">
              <w:rPr>
                <w:rStyle w:val="Hyperlink"/>
                <w:noProof/>
              </w:rPr>
              <w:t>1.2.2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Ubuntu/Debian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CE09" w14:textId="7AF9ED50" w:rsidR="00D41325" w:rsidRDefault="00D41325">
          <w:pPr>
            <w:pStyle w:val="TOC3"/>
            <w:tabs>
              <w:tab w:val="left" w:pos="1100"/>
              <w:tab w:val="right" w:leader="underscore" w:pos="948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31022550" w:history="1">
            <w:r w:rsidRPr="00226E89">
              <w:rPr>
                <w:rStyle w:val="Hyperlink"/>
                <w:noProof/>
              </w:rPr>
              <w:t>1.2.3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1D09" w14:textId="7534DDD3" w:rsidR="00D41325" w:rsidRDefault="00D41325">
          <w:pPr>
            <w:pStyle w:val="TOC1"/>
            <w:tabs>
              <w:tab w:val="left" w:pos="44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bidi="ar-SA"/>
            </w:rPr>
          </w:pPr>
          <w:hyperlink w:anchor="_Toc31022551" w:history="1">
            <w:r w:rsidRPr="00226E89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E672" w14:textId="3AD535A3" w:rsidR="00D41325" w:rsidRDefault="00D41325">
          <w:pPr>
            <w:pStyle w:val="TOC2"/>
            <w:tabs>
              <w:tab w:val="left" w:pos="88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bidi="ar-SA"/>
            </w:rPr>
          </w:pPr>
          <w:hyperlink w:anchor="_Toc31022552" w:history="1">
            <w:r w:rsidRPr="00226E89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66C7" w14:textId="6D9AA3D2" w:rsidR="00D41325" w:rsidRDefault="00D41325">
          <w:pPr>
            <w:pStyle w:val="TOC2"/>
            <w:tabs>
              <w:tab w:val="left" w:pos="88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bidi="ar-SA"/>
            </w:rPr>
          </w:pPr>
          <w:hyperlink w:anchor="_Toc31022553" w:history="1">
            <w:r w:rsidRPr="00226E89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Create Configuration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9F15" w14:textId="6DFE3D08" w:rsidR="00D41325" w:rsidRDefault="00D41325">
          <w:pPr>
            <w:pStyle w:val="TOC3"/>
            <w:tabs>
              <w:tab w:val="left" w:pos="1100"/>
              <w:tab w:val="right" w:leader="underscore" w:pos="948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31022554" w:history="1">
            <w:r w:rsidRPr="00226E89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Example Configuration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CAB7" w14:textId="09425A51" w:rsidR="00D41325" w:rsidRDefault="00D41325">
          <w:pPr>
            <w:pStyle w:val="TOC2"/>
            <w:tabs>
              <w:tab w:val="left" w:pos="88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bidi="ar-SA"/>
            </w:rPr>
          </w:pPr>
          <w:hyperlink w:anchor="_Toc31022555" w:history="1">
            <w:r w:rsidRPr="00226E89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Run DNAmicAnalysis.py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790A" w14:textId="1217CC72" w:rsidR="00D41325" w:rsidRDefault="00D41325">
          <w:pPr>
            <w:pStyle w:val="TOC3"/>
            <w:tabs>
              <w:tab w:val="left" w:pos="1100"/>
              <w:tab w:val="right" w:leader="underscore" w:pos="948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31022556" w:history="1">
            <w:r w:rsidRPr="00226E89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5511" w14:textId="7B0CCBED" w:rsidR="00D41325" w:rsidRDefault="00D41325">
          <w:pPr>
            <w:pStyle w:val="TOC3"/>
            <w:tabs>
              <w:tab w:val="left" w:pos="1100"/>
              <w:tab w:val="right" w:leader="underscore" w:pos="9483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bidi="ar-SA"/>
            </w:rPr>
          </w:pPr>
          <w:hyperlink w:anchor="_Toc31022557" w:history="1">
            <w:r w:rsidRPr="00226E89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*Nix or 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3E40" w14:textId="2643BBA2" w:rsidR="00D41325" w:rsidRDefault="00D41325">
          <w:pPr>
            <w:pStyle w:val="TOC1"/>
            <w:tabs>
              <w:tab w:val="left" w:pos="44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bidi="ar-SA"/>
            </w:rPr>
          </w:pPr>
          <w:hyperlink w:anchor="_Toc31022558" w:history="1">
            <w:r w:rsidRPr="00226E89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E541" w14:textId="1EF6B2AE" w:rsidR="00D41325" w:rsidRDefault="00D41325">
          <w:pPr>
            <w:pStyle w:val="TOC2"/>
            <w:tabs>
              <w:tab w:val="left" w:pos="88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bidi="ar-SA"/>
            </w:rPr>
          </w:pPr>
          <w:hyperlink w:anchor="_Toc31022559" w:history="1">
            <w:r w:rsidRPr="00226E89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Excel Workbook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DDCF" w14:textId="520491C4" w:rsidR="00D41325" w:rsidRDefault="00D41325">
          <w:pPr>
            <w:pStyle w:val="TOC2"/>
            <w:tabs>
              <w:tab w:val="left" w:pos="88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bidi="ar-SA"/>
            </w:rPr>
          </w:pPr>
          <w:hyperlink w:anchor="_Toc31022560" w:history="1">
            <w:r w:rsidRPr="00226E89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16F4" w14:textId="3060C305" w:rsidR="00D41325" w:rsidRDefault="00D41325">
          <w:pPr>
            <w:pStyle w:val="TOC1"/>
            <w:tabs>
              <w:tab w:val="left" w:pos="440"/>
              <w:tab w:val="right" w:leader="underscore" w:pos="948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bidi="ar-SA"/>
            </w:rPr>
          </w:pPr>
          <w:hyperlink w:anchor="_Toc31022561" w:history="1">
            <w:r w:rsidRPr="00226E89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lang w:bidi="ar-SA"/>
              </w:rPr>
              <w:tab/>
            </w:r>
            <w:r w:rsidRPr="00226E89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A598" w14:textId="239A76CB" w:rsidR="00D41325" w:rsidRDefault="00D41325" w:rsidP="00362770">
          <w:r>
            <w:rPr>
              <w:b/>
              <w:bCs/>
              <w:noProof/>
            </w:rPr>
            <w:fldChar w:fldCharType="end"/>
          </w:r>
        </w:p>
      </w:sdtContent>
    </w:sdt>
    <w:p w14:paraId="2B552972" w14:textId="7D23D00E" w:rsidR="00166854" w:rsidRDefault="00166854" w:rsidP="00362770"/>
    <w:p w14:paraId="61F1B187" w14:textId="10347F68" w:rsidR="00166854" w:rsidRDefault="00166854" w:rsidP="00362770"/>
    <w:p w14:paraId="0A7783A5" w14:textId="36C3AACB" w:rsidR="00166854" w:rsidRDefault="00166854" w:rsidP="00D41325">
      <w:pPr>
        <w:pStyle w:val="Heading1Numbered"/>
        <w:outlineLvl w:val="0"/>
      </w:pPr>
      <w:bookmarkStart w:id="1" w:name="_Toc31022307"/>
      <w:bookmarkStart w:id="2" w:name="_Toc31022545"/>
      <w:r>
        <w:lastRenderedPageBreak/>
        <w:t>Installation</w:t>
      </w:r>
      <w:bookmarkEnd w:id="1"/>
      <w:bookmarkEnd w:id="2"/>
    </w:p>
    <w:p w14:paraId="59F00A51" w14:textId="39F3E3B7" w:rsidR="00166854" w:rsidRDefault="00166854" w:rsidP="00D41325">
      <w:pPr>
        <w:pStyle w:val="Heading2"/>
        <w:widowControl w:val="0"/>
        <w:overflowPunct w:val="0"/>
        <w:spacing w:after="120" w:line="276" w:lineRule="auto"/>
        <w:ind w:right="-137"/>
      </w:pPr>
      <w:bookmarkStart w:id="3" w:name="_Toc31022308"/>
      <w:bookmarkStart w:id="4" w:name="_Toc31022401"/>
      <w:bookmarkStart w:id="5" w:name="_Toc31022546"/>
      <w:r>
        <w:t>Windows</w:t>
      </w:r>
      <w:bookmarkEnd w:id="3"/>
      <w:bookmarkEnd w:id="4"/>
      <w:bookmarkEnd w:id="5"/>
    </w:p>
    <w:p w14:paraId="5C73C004" w14:textId="2160E95B" w:rsidR="00166854" w:rsidRDefault="00166854" w:rsidP="00166854">
      <w:pPr>
        <w:pStyle w:val="BodyText1TP"/>
        <w:numPr>
          <w:ilvl w:val="0"/>
          <w:numId w:val="29"/>
        </w:numPr>
      </w:pPr>
      <w:r>
        <w:t xml:space="preserve">Download &amp; install the latest version of </w:t>
      </w:r>
      <w:hyperlink r:id="rId9" w:history="1">
        <w:r w:rsidRPr="00166854">
          <w:rPr>
            <w:rStyle w:val="Hyperlink"/>
          </w:rPr>
          <w:t>Python 3 for Windows executable installer</w:t>
        </w:r>
      </w:hyperlink>
      <w:r>
        <w:t>.</w:t>
      </w:r>
    </w:p>
    <w:p w14:paraId="1DE4FC70" w14:textId="37F54416" w:rsidR="00166854" w:rsidRDefault="00166854" w:rsidP="00166854">
      <w:pPr>
        <w:pStyle w:val="BodyText1TP"/>
        <w:numPr>
          <w:ilvl w:val="0"/>
          <w:numId w:val="29"/>
        </w:numPr>
      </w:pPr>
      <w:r>
        <w:t xml:space="preserve">Download the source code zip of the </w:t>
      </w:r>
      <w:hyperlink r:id="rId10" w:history="1">
        <w:r w:rsidRPr="00166854">
          <w:rPr>
            <w:rStyle w:val="Hyperlink"/>
          </w:rPr>
          <w:t xml:space="preserve">latest </w:t>
        </w:r>
        <w:proofErr w:type="spellStart"/>
        <w:r w:rsidRPr="00166854">
          <w:rPr>
            <w:rStyle w:val="Hyperlink"/>
          </w:rPr>
          <w:t>DNAmic</w:t>
        </w:r>
        <w:proofErr w:type="spellEnd"/>
        <w:r w:rsidRPr="00166854">
          <w:rPr>
            <w:rStyle w:val="Hyperlink"/>
          </w:rPr>
          <w:t xml:space="preserve"> Analysis release</w:t>
        </w:r>
      </w:hyperlink>
      <w:r>
        <w:t>.</w:t>
      </w:r>
    </w:p>
    <w:p w14:paraId="770D1151" w14:textId="17B10E76" w:rsidR="00556573" w:rsidRDefault="00166854" w:rsidP="00556573">
      <w:pPr>
        <w:pStyle w:val="BodyText1TP"/>
        <w:numPr>
          <w:ilvl w:val="0"/>
          <w:numId w:val="29"/>
        </w:numPr>
      </w:pPr>
      <w:r>
        <w:t>Unpack the source code zip file and start a command prompt from within the directory</w:t>
      </w:r>
      <w:r w:rsidR="00556573">
        <w:t>.</w:t>
      </w:r>
    </w:p>
    <w:p w14:paraId="7E84721F" w14:textId="3D939B64" w:rsidR="00556573" w:rsidRDefault="00556573" w:rsidP="00556573">
      <w:pPr>
        <w:pStyle w:val="BodyText1TP"/>
        <w:numPr>
          <w:ilvl w:val="0"/>
          <w:numId w:val="29"/>
        </w:numPr>
        <w:rPr>
          <w:rFonts w:ascii="Victor Mono" w:hAnsi="Victor Mono"/>
          <w:b/>
          <w:bCs/>
        </w:rPr>
      </w:pPr>
      <w:r w:rsidRPr="00556573">
        <w:rPr>
          <w:rFonts w:ascii="Victor Mono" w:hAnsi="Victor Mono"/>
          <w:b/>
          <w:bCs/>
        </w:rPr>
        <w:t>pip3 install -r requirements.txt</w:t>
      </w:r>
    </w:p>
    <w:p w14:paraId="249AB685" w14:textId="6BC77877" w:rsidR="00556573" w:rsidRPr="00D41325" w:rsidRDefault="00556573" w:rsidP="00556573">
      <w:pPr>
        <w:pStyle w:val="BodyText1TP"/>
        <w:numPr>
          <w:ilvl w:val="0"/>
          <w:numId w:val="29"/>
        </w:numPr>
      </w:pPr>
      <w:r w:rsidRPr="00D41325">
        <w:t xml:space="preserve">Run the application with valid arguments as outlined in the </w:t>
      </w:r>
      <w:hyperlink w:anchor="_Pre-Requisites" w:history="1">
        <w:r w:rsidRPr="00D41325">
          <w:rPr>
            <w:rStyle w:val="Hyperlink"/>
          </w:rPr>
          <w:t>Usage</w:t>
        </w:r>
      </w:hyperlink>
      <w:r w:rsidRPr="00D41325">
        <w:t xml:space="preserve"> section below.</w:t>
      </w:r>
    </w:p>
    <w:p w14:paraId="5D295150" w14:textId="1F5C1AA3" w:rsidR="00556573" w:rsidRDefault="00556573" w:rsidP="00556573">
      <w:pPr>
        <w:pStyle w:val="Heading2"/>
      </w:pPr>
      <w:bookmarkStart w:id="6" w:name="_Toc31022309"/>
      <w:bookmarkStart w:id="7" w:name="_Toc31022402"/>
      <w:bookmarkStart w:id="8" w:name="_Toc31022547"/>
      <w:r w:rsidRPr="00556573">
        <w:t>Linux</w:t>
      </w:r>
      <w:bookmarkEnd w:id="6"/>
      <w:bookmarkEnd w:id="7"/>
      <w:bookmarkEnd w:id="8"/>
    </w:p>
    <w:p w14:paraId="2B76B0E3" w14:textId="4A2B40C2" w:rsidR="00556573" w:rsidRDefault="00556573" w:rsidP="00556573">
      <w:pPr>
        <w:pStyle w:val="Heading3"/>
      </w:pPr>
      <w:bookmarkStart w:id="9" w:name="_Toc31022310"/>
      <w:bookmarkStart w:id="10" w:name="_Toc31022403"/>
      <w:bookmarkStart w:id="11" w:name="_Toc31022548"/>
      <w:r>
        <w:t>RHEL/CentOS</w:t>
      </w:r>
      <w:bookmarkEnd w:id="9"/>
      <w:bookmarkEnd w:id="10"/>
      <w:bookmarkEnd w:id="11"/>
    </w:p>
    <w:p w14:paraId="78603527" w14:textId="67DD1364" w:rsidR="00556573" w:rsidRPr="00556573" w:rsidRDefault="00556573" w:rsidP="00556573">
      <w:pPr>
        <w:pStyle w:val="BodyText1TP"/>
        <w:numPr>
          <w:ilvl w:val="0"/>
          <w:numId w:val="32"/>
        </w:numPr>
      </w:pPr>
      <w:r>
        <w:t>Install EPEL Release repository:</w:t>
      </w:r>
      <w:r>
        <w:br/>
      </w:r>
      <w:proofErr w:type="spellStart"/>
      <w:r w:rsidRPr="00556573">
        <w:rPr>
          <w:rFonts w:ascii="Victor Mono" w:hAnsi="Victor Mono"/>
          <w:b/>
          <w:bCs/>
        </w:rPr>
        <w:t>sudo</w:t>
      </w:r>
      <w:proofErr w:type="spellEnd"/>
      <w:r w:rsidRPr="00556573">
        <w:rPr>
          <w:rFonts w:ascii="Victor Mono" w:hAnsi="Victor Mono"/>
          <w:b/>
          <w:bCs/>
        </w:rPr>
        <w:t xml:space="preserve"> yum install </w:t>
      </w:r>
      <w:proofErr w:type="spellStart"/>
      <w:r w:rsidRPr="00556573">
        <w:rPr>
          <w:rFonts w:ascii="Victor Mono" w:hAnsi="Victor Mono"/>
          <w:b/>
          <w:bCs/>
        </w:rPr>
        <w:t>epel</w:t>
      </w:r>
      <w:proofErr w:type="spellEnd"/>
      <w:r w:rsidRPr="00556573">
        <w:rPr>
          <w:rFonts w:ascii="Victor Mono" w:hAnsi="Victor Mono"/>
          <w:b/>
          <w:bCs/>
        </w:rPr>
        <w:t>-release -y</w:t>
      </w:r>
    </w:p>
    <w:p w14:paraId="2677A81F" w14:textId="273DC15D" w:rsidR="00556573" w:rsidRPr="00556573" w:rsidRDefault="00556573" w:rsidP="00556573">
      <w:pPr>
        <w:pStyle w:val="BodyText1TP"/>
        <w:numPr>
          <w:ilvl w:val="0"/>
          <w:numId w:val="32"/>
        </w:numPr>
      </w:pPr>
      <w:r>
        <w:t>Install Python 3.6 from EPEL:</w:t>
      </w:r>
      <w:r>
        <w:br/>
      </w:r>
      <w:proofErr w:type="spellStart"/>
      <w:r w:rsidRPr="00556573">
        <w:rPr>
          <w:rFonts w:ascii="Victor Mono" w:hAnsi="Victor Mono"/>
          <w:b/>
          <w:bCs/>
        </w:rPr>
        <w:t>sudo</w:t>
      </w:r>
      <w:proofErr w:type="spellEnd"/>
      <w:r w:rsidRPr="00556573">
        <w:rPr>
          <w:rFonts w:ascii="Victor Mono" w:hAnsi="Victor Mono"/>
          <w:b/>
          <w:bCs/>
        </w:rPr>
        <w:t xml:space="preserve"> yum install python36 -y</w:t>
      </w:r>
      <w:r>
        <w:rPr>
          <w:rFonts w:ascii="Victor Mono" w:hAnsi="Victor Mono"/>
          <w:b/>
          <w:bCs/>
        </w:rPr>
        <w:br/>
      </w:r>
    </w:p>
    <w:p w14:paraId="73759CF2" w14:textId="072FE50E" w:rsidR="00556573" w:rsidRDefault="00556573" w:rsidP="00556573">
      <w:pPr>
        <w:pStyle w:val="BodyText1TP"/>
        <w:numPr>
          <w:ilvl w:val="0"/>
          <w:numId w:val="32"/>
        </w:numPr>
      </w:pPr>
      <w:r>
        <w:t>Upgrade pip to latest version:</w:t>
      </w:r>
      <w:r>
        <w:br/>
      </w:r>
      <w:proofErr w:type="spellStart"/>
      <w:r w:rsidRPr="00556573">
        <w:rPr>
          <w:rFonts w:ascii="Victor Mono" w:hAnsi="Victor Mono"/>
          <w:b/>
          <w:bCs/>
        </w:rPr>
        <w:t>sudo</w:t>
      </w:r>
      <w:proofErr w:type="spellEnd"/>
      <w:r w:rsidRPr="00556573">
        <w:rPr>
          <w:rFonts w:ascii="Victor Mono" w:hAnsi="Victor Mono"/>
          <w:b/>
          <w:bCs/>
        </w:rPr>
        <w:t xml:space="preserve"> python3 -m pip install –upgrade pip</w:t>
      </w:r>
    </w:p>
    <w:p w14:paraId="6E1ED021" w14:textId="319B7135" w:rsidR="00556573" w:rsidRDefault="00556573" w:rsidP="00556573">
      <w:pPr>
        <w:pStyle w:val="BodyText1TP"/>
        <w:numPr>
          <w:ilvl w:val="0"/>
          <w:numId w:val="32"/>
        </w:numPr>
      </w:pPr>
      <w:r>
        <w:t xml:space="preserve">Clone GitHub repository for </w:t>
      </w:r>
      <w:proofErr w:type="spellStart"/>
      <w:r>
        <w:t>DNAmic</w:t>
      </w:r>
      <w:proofErr w:type="spellEnd"/>
      <w:r>
        <w:t xml:space="preserve"> Analysis:</w:t>
      </w:r>
      <w:r>
        <w:br/>
      </w:r>
      <w:r w:rsidRPr="00556573">
        <w:rPr>
          <w:rFonts w:ascii="Victor Mono" w:hAnsi="Victor Mono"/>
          <w:b/>
          <w:bCs/>
        </w:rPr>
        <w:t xml:space="preserve">git clone </w:t>
      </w:r>
      <w:hyperlink r:id="rId11" w:history="1">
        <w:r w:rsidRPr="00696177">
          <w:rPr>
            <w:rStyle w:val="Hyperlink"/>
            <w:rFonts w:ascii="Victor Mono" w:hAnsi="Victor Mono"/>
            <w:b/>
            <w:bCs/>
          </w:rPr>
          <w:t>https://github.com/infamousjoeg/DNAmicAnalysis.git</w:t>
        </w:r>
      </w:hyperlink>
    </w:p>
    <w:p w14:paraId="6A363930" w14:textId="611AEA9E" w:rsidR="00556573" w:rsidRDefault="00556573" w:rsidP="00556573">
      <w:pPr>
        <w:pStyle w:val="BodyText1TP"/>
        <w:numPr>
          <w:ilvl w:val="0"/>
          <w:numId w:val="32"/>
        </w:numPr>
      </w:pPr>
      <w:r>
        <w:t>Change directory to the newly cloned GitHub repo directory:</w:t>
      </w:r>
      <w:r>
        <w:br/>
      </w:r>
      <w:r w:rsidRPr="00556573">
        <w:rPr>
          <w:rFonts w:ascii="Victor Mono" w:hAnsi="Victor Mono"/>
          <w:b/>
          <w:bCs/>
        </w:rPr>
        <w:t xml:space="preserve">cd </w:t>
      </w:r>
      <w:proofErr w:type="spellStart"/>
      <w:r w:rsidRPr="00556573">
        <w:rPr>
          <w:rFonts w:ascii="Victor Mono" w:hAnsi="Victor Mono"/>
          <w:b/>
          <w:bCs/>
        </w:rPr>
        <w:t>DNAmicAnalysis</w:t>
      </w:r>
      <w:proofErr w:type="spellEnd"/>
      <w:r w:rsidRPr="00556573">
        <w:rPr>
          <w:rFonts w:ascii="Victor Mono" w:hAnsi="Victor Mono"/>
          <w:b/>
          <w:bCs/>
        </w:rPr>
        <w:t>/</w:t>
      </w:r>
    </w:p>
    <w:p w14:paraId="7D4E10CB" w14:textId="31044184" w:rsidR="00556573" w:rsidRDefault="00556573" w:rsidP="00556573">
      <w:pPr>
        <w:pStyle w:val="BodyText1TP"/>
        <w:numPr>
          <w:ilvl w:val="0"/>
          <w:numId w:val="32"/>
        </w:numPr>
      </w:pPr>
      <w:r>
        <w:t>Install requirements.txt dependencies:</w:t>
      </w:r>
      <w:r>
        <w:br/>
      </w:r>
      <w:proofErr w:type="spellStart"/>
      <w:r w:rsidRPr="00556573">
        <w:rPr>
          <w:rFonts w:ascii="Victor Mono" w:hAnsi="Victor Mono"/>
          <w:b/>
          <w:bCs/>
        </w:rPr>
        <w:t>sudo</w:t>
      </w:r>
      <w:proofErr w:type="spellEnd"/>
      <w:r w:rsidRPr="00556573">
        <w:rPr>
          <w:rFonts w:ascii="Victor Mono" w:hAnsi="Victor Mono"/>
          <w:b/>
          <w:bCs/>
        </w:rPr>
        <w:t xml:space="preserve"> python3 -m pip install -r requirements.txt</w:t>
      </w:r>
    </w:p>
    <w:p w14:paraId="0B522E03" w14:textId="3C1C2BF2" w:rsidR="00556573" w:rsidRPr="00D41325" w:rsidRDefault="00556573" w:rsidP="00556573">
      <w:pPr>
        <w:pStyle w:val="BodyText1TP"/>
        <w:numPr>
          <w:ilvl w:val="0"/>
          <w:numId w:val="32"/>
        </w:numPr>
      </w:pPr>
      <w:r w:rsidRPr="00D41325">
        <w:t xml:space="preserve">Run </w:t>
      </w:r>
      <w:proofErr w:type="spellStart"/>
      <w:r w:rsidRPr="00D41325">
        <w:t>DNAmicAnalysis</w:t>
      </w:r>
      <w:proofErr w:type="spellEnd"/>
      <w:r w:rsidRPr="00D41325">
        <w:t xml:space="preserve"> with proper arguments as outlined in the </w:t>
      </w:r>
      <w:hyperlink w:anchor="_Pre-Requisites" w:history="1">
        <w:r w:rsidRPr="00D41325">
          <w:rPr>
            <w:rStyle w:val="Hyperlink"/>
          </w:rPr>
          <w:t>Usage</w:t>
        </w:r>
      </w:hyperlink>
      <w:r w:rsidRPr="00D41325">
        <w:t xml:space="preserve"> section below.</w:t>
      </w:r>
    </w:p>
    <w:p w14:paraId="495BF41F" w14:textId="3F417F8F" w:rsidR="00556573" w:rsidRDefault="00A93E8B" w:rsidP="00A93E8B">
      <w:pPr>
        <w:pStyle w:val="Heading3"/>
      </w:pPr>
      <w:bookmarkStart w:id="12" w:name="_Toc31022311"/>
      <w:bookmarkStart w:id="13" w:name="_Toc31022404"/>
      <w:bookmarkStart w:id="14" w:name="_Toc31022549"/>
      <w:r w:rsidRPr="00A93E8B">
        <w:t>Ubuntu/Debian</w:t>
      </w:r>
      <w:bookmarkEnd w:id="12"/>
      <w:bookmarkEnd w:id="13"/>
      <w:bookmarkEnd w:id="14"/>
    </w:p>
    <w:p w14:paraId="508860EB" w14:textId="298B1F88" w:rsidR="00A93E8B" w:rsidRDefault="00A93E8B" w:rsidP="00A93E8B">
      <w:pPr>
        <w:pStyle w:val="BodyText1TP"/>
        <w:numPr>
          <w:ilvl w:val="0"/>
          <w:numId w:val="33"/>
        </w:numPr>
      </w:pPr>
      <w:r>
        <w:t>Install Python 3.6:</w:t>
      </w:r>
      <w:r>
        <w:br/>
      </w:r>
      <w:proofErr w:type="spellStart"/>
      <w:r w:rsidRPr="00A93E8B">
        <w:rPr>
          <w:rFonts w:ascii="Victor Mono" w:hAnsi="Victor Mono"/>
          <w:b/>
          <w:bCs/>
        </w:rPr>
        <w:t>sudo</w:t>
      </w:r>
      <w:proofErr w:type="spellEnd"/>
      <w:r w:rsidRPr="00A93E8B">
        <w:rPr>
          <w:rFonts w:ascii="Victor Mono" w:hAnsi="Victor Mono"/>
          <w:b/>
          <w:bCs/>
        </w:rPr>
        <w:t xml:space="preserve"> apt install python3.6 -y</w:t>
      </w:r>
    </w:p>
    <w:p w14:paraId="41028B6E" w14:textId="59700541" w:rsidR="00A93E8B" w:rsidRDefault="00A93E8B" w:rsidP="00A93E8B">
      <w:pPr>
        <w:pStyle w:val="BodyText1TP"/>
        <w:numPr>
          <w:ilvl w:val="0"/>
          <w:numId w:val="33"/>
        </w:numPr>
      </w:pPr>
      <w:r>
        <w:t>Install pip for Python 3.6:</w:t>
      </w:r>
      <w:r>
        <w:br/>
      </w:r>
      <w:proofErr w:type="spellStart"/>
      <w:r w:rsidRPr="00A93E8B">
        <w:rPr>
          <w:rFonts w:ascii="Victor Mono" w:hAnsi="Victor Mono"/>
          <w:b/>
          <w:bCs/>
        </w:rPr>
        <w:t>sudo</w:t>
      </w:r>
      <w:proofErr w:type="spellEnd"/>
      <w:r w:rsidRPr="00A93E8B">
        <w:rPr>
          <w:rFonts w:ascii="Victor Mono" w:hAnsi="Victor Mono"/>
          <w:b/>
          <w:bCs/>
        </w:rPr>
        <w:t xml:space="preserve"> python36 -m </w:t>
      </w:r>
      <w:proofErr w:type="spellStart"/>
      <w:r w:rsidRPr="00A93E8B">
        <w:rPr>
          <w:rFonts w:ascii="Victor Mono" w:hAnsi="Victor Mono"/>
          <w:b/>
          <w:bCs/>
        </w:rPr>
        <w:t>ensurepip</w:t>
      </w:r>
      <w:proofErr w:type="spellEnd"/>
    </w:p>
    <w:p w14:paraId="546112FE" w14:textId="365576FA" w:rsidR="00A93E8B" w:rsidRDefault="00A93E8B" w:rsidP="00A93E8B">
      <w:pPr>
        <w:pStyle w:val="BodyText1TP"/>
        <w:numPr>
          <w:ilvl w:val="0"/>
          <w:numId w:val="33"/>
        </w:numPr>
      </w:pPr>
      <w:r>
        <w:t>Upgrade pip to latest version:</w:t>
      </w:r>
      <w:r>
        <w:br/>
      </w:r>
      <w:proofErr w:type="spellStart"/>
      <w:r w:rsidRPr="00A93E8B">
        <w:rPr>
          <w:rFonts w:ascii="Victor Mono" w:hAnsi="Victor Mono"/>
          <w:b/>
          <w:bCs/>
        </w:rPr>
        <w:t>sudo</w:t>
      </w:r>
      <w:proofErr w:type="spellEnd"/>
      <w:r w:rsidRPr="00A93E8B">
        <w:rPr>
          <w:rFonts w:ascii="Victor Mono" w:hAnsi="Victor Mono"/>
          <w:b/>
          <w:bCs/>
        </w:rPr>
        <w:t xml:space="preserve"> python36 -m pip install </w:t>
      </w:r>
      <w:r>
        <w:rPr>
          <w:rFonts w:ascii="Victor Mono" w:hAnsi="Victor Mono"/>
          <w:b/>
          <w:bCs/>
        </w:rPr>
        <w:t>--</w:t>
      </w:r>
      <w:r w:rsidRPr="00A93E8B">
        <w:rPr>
          <w:rFonts w:ascii="Victor Mono" w:hAnsi="Victor Mono"/>
          <w:b/>
          <w:bCs/>
        </w:rPr>
        <w:t>upgrade pip</w:t>
      </w:r>
    </w:p>
    <w:p w14:paraId="13F2AE96" w14:textId="343644D4" w:rsidR="00A93E8B" w:rsidRDefault="00A93E8B" w:rsidP="00A93E8B">
      <w:pPr>
        <w:pStyle w:val="BodyText1TP"/>
        <w:numPr>
          <w:ilvl w:val="0"/>
          <w:numId w:val="33"/>
        </w:numPr>
      </w:pPr>
      <w:r>
        <w:t xml:space="preserve">Clone the GitHub repository for </w:t>
      </w:r>
      <w:proofErr w:type="spellStart"/>
      <w:r>
        <w:t>DNAmic</w:t>
      </w:r>
      <w:proofErr w:type="spellEnd"/>
      <w:r>
        <w:t xml:space="preserve"> Analysis:</w:t>
      </w:r>
      <w:r>
        <w:br/>
      </w:r>
      <w:r w:rsidRPr="00A93E8B">
        <w:rPr>
          <w:rFonts w:ascii="Victor Mono" w:hAnsi="Victor Mono"/>
          <w:b/>
          <w:bCs/>
        </w:rPr>
        <w:t xml:space="preserve">git clone </w:t>
      </w:r>
      <w:hyperlink r:id="rId12" w:history="1">
        <w:r w:rsidRPr="00A93E8B">
          <w:rPr>
            <w:rStyle w:val="Hyperlink"/>
            <w:rFonts w:ascii="Victor Mono" w:hAnsi="Victor Mono"/>
            <w:b/>
            <w:bCs/>
          </w:rPr>
          <w:t>https://github.com/infamousjoeg/DNAmicAnalysis.git</w:t>
        </w:r>
      </w:hyperlink>
      <w:r w:rsidR="00D41325">
        <w:rPr>
          <w:rFonts w:ascii="Victor Mono" w:hAnsi="Victor Mono"/>
          <w:b/>
          <w:bCs/>
        </w:rPr>
        <w:br/>
      </w:r>
    </w:p>
    <w:p w14:paraId="6C6E8A47" w14:textId="7C91CA77" w:rsidR="00A93E8B" w:rsidRDefault="00A93E8B" w:rsidP="00A93E8B">
      <w:pPr>
        <w:pStyle w:val="BodyText1TP"/>
        <w:numPr>
          <w:ilvl w:val="0"/>
          <w:numId w:val="33"/>
        </w:numPr>
      </w:pPr>
      <w:r>
        <w:lastRenderedPageBreak/>
        <w:t>Change directory to the newly cloned GitHub repo directory:</w:t>
      </w:r>
      <w:r>
        <w:br/>
      </w:r>
      <w:r w:rsidRPr="00A93E8B">
        <w:rPr>
          <w:rFonts w:ascii="Victor Mono" w:hAnsi="Victor Mono"/>
          <w:b/>
          <w:bCs/>
        </w:rPr>
        <w:t xml:space="preserve">cd </w:t>
      </w:r>
      <w:proofErr w:type="spellStart"/>
      <w:r w:rsidRPr="00A93E8B">
        <w:rPr>
          <w:rFonts w:ascii="Victor Mono" w:hAnsi="Victor Mono"/>
          <w:b/>
          <w:bCs/>
        </w:rPr>
        <w:t>DNAmicAnalysis</w:t>
      </w:r>
      <w:proofErr w:type="spellEnd"/>
      <w:r w:rsidRPr="00A93E8B">
        <w:rPr>
          <w:rFonts w:ascii="Victor Mono" w:hAnsi="Victor Mono"/>
          <w:b/>
          <w:bCs/>
        </w:rPr>
        <w:t>/</w:t>
      </w:r>
    </w:p>
    <w:p w14:paraId="234BC2D7" w14:textId="0FCD6526" w:rsidR="00A93E8B" w:rsidRDefault="00A93E8B" w:rsidP="00A93E8B">
      <w:pPr>
        <w:pStyle w:val="BodyText1TP"/>
        <w:numPr>
          <w:ilvl w:val="0"/>
          <w:numId w:val="33"/>
        </w:numPr>
      </w:pPr>
      <w:r>
        <w:t>Install requirements.txt dependencies:</w:t>
      </w:r>
      <w:r>
        <w:br/>
      </w:r>
      <w:r w:rsidRPr="00A93E8B">
        <w:rPr>
          <w:rFonts w:ascii="Victor Mono" w:hAnsi="Victor Mono"/>
          <w:b/>
          <w:bCs/>
        </w:rPr>
        <w:t>python36 -m pip install -r requirements.txt</w:t>
      </w:r>
    </w:p>
    <w:p w14:paraId="55AE2484" w14:textId="6027A022" w:rsidR="00A93E8B" w:rsidRPr="00D41325" w:rsidRDefault="00A93E8B" w:rsidP="00A93E8B">
      <w:pPr>
        <w:pStyle w:val="BodyText1TP"/>
        <w:numPr>
          <w:ilvl w:val="0"/>
          <w:numId w:val="33"/>
        </w:numPr>
      </w:pPr>
      <w:r w:rsidRPr="00D41325">
        <w:t xml:space="preserve">Run </w:t>
      </w:r>
      <w:proofErr w:type="spellStart"/>
      <w:r w:rsidRPr="00D41325">
        <w:t>DNAmicAnalysis</w:t>
      </w:r>
      <w:proofErr w:type="spellEnd"/>
      <w:r w:rsidRPr="00D41325">
        <w:t xml:space="preserve"> with proper arguments as outlined in the </w:t>
      </w:r>
      <w:hyperlink w:anchor="_Pre-Requisites" w:history="1">
        <w:r w:rsidRPr="00D41325">
          <w:rPr>
            <w:rStyle w:val="Hyperlink"/>
          </w:rPr>
          <w:t>Usage</w:t>
        </w:r>
      </w:hyperlink>
      <w:r w:rsidRPr="00D41325">
        <w:t xml:space="preserve"> section below.</w:t>
      </w:r>
    </w:p>
    <w:p w14:paraId="3E0D9F0F" w14:textId="580D66AF" w:rsidR="00A93E8B" w:rsidRDefault="00A93E8B" w:rsidP="00A93E8B">
      <w:pPr>
        <w:pStyle w:val="Heading3"/>
      </w:pPr>
      <w:bookmarkStart w:id="15" w:name="_Toc31022312"/>
      <w:bookmarkStart w:id="16" w:name="_Toc31022405"/>
      <w:bookmarkStart w:id="17" w:name="_Toc31022550"/>
      <w:r w:rsidRPr="00A93E8B">
        <w:t>MacOS</w:t>
      </w:r>
      <w:bookmarkEnd w:id="15"/>
      <w:bookmarkEnd w:id="16"/>
      <w:bookmarkEnd w:id="17"/>
    </w:p>
    <w:p w14:paraId="213E02D3" w14:textId="36F8D434" w:rsidR="00A93E8B" w:rsidRDefault="00A93E8B" w:rsidP="00A93E8B">
      <w:pPr>
        <w:pStyle w:val="BodyText1TP"/>
        <w:numPr>
          <w:ilvl w:val="0"/>
          <w:numId w:val="34"/>
        </w:numPr>
      </w:pPr>
      <w:r>
        <w:t>Install the latest Python 3:</w:t>
      </w:r>
      <w:r>
        <w:br/>
        <w:t>brew install python</w:t>
      </w:r>
    </w:p>
    <w:p w14:paraId="009BA27B" w14:textId="4FC82D8C" w:rsidR="00A93E8B" w:rsidRDefault="00A93E8B" w:rsidP="00A93E8B">
      <w:pPr>
        <w:pStyle w:val="BodyText1TP"/>
        <w:numPr>
          <w:ilvl w:val="0"/>
          <w:numId w:val="34"/>
        </w:numPr>
      </w:pPr>
      <w:r>
        <w:t xml:space="preserve">Clone GitHub repository for </w:t>
      </w:r>
      <w:proofErr w:type="spellStart"/>
      <w:r>
        <w:t>DNAmic</w:t>
      </w:r>
      <w:proofErr w:type="spellEnd"/>
      <w:r>
        <w:t xml:space="preserve"> Analysis:</w:t>
      </w:r>
      <w:r>
        <w:br/>
        <w:t xml:space="preserve">git clone </w:t>
      </w:r>
      <w:hyperlink r:id="rId13" w:history="1">
        <w:r w:rsidRPr="00696177">
          <w:rPr>
            <w:rStyle w:val="Hyperlink"/>
          </w:rPr>
          <w:t>https://github.com/infamousjoeg/DNAmicAnalysis.git</w:t>
        </w:r>
      </w:hyperlink>
    </w:p>
    <w:p w14:paraId="4F6AEC9E" w14:textId="4ABC672B" w:rsidR="00A93E8B" w:rsidRDefault="00A93E8B" w:rsidP="00A93E8B">
      <w:pPr>
        <w:pStyle w:val="BodyText1TP"/>
        <w:numPr>
          <w:ilvl w:val="0"/>
          <w:numId w:val="34"/>
        </w:numPr>
      </w:pPr>
      <w:r>
        <w:t>Change directory to the newly clone GitHub repo directory:</w:t>
      </w:r>
      <w:r>
        <w:br/>
        <w:t xml:space="preserve">cd </w:t>
      </w:r>
      <w:proofErr w:type="spellStart"/>
      <w:r>
        <w:t>DNAmicAnalysis</w:t>
      </w:r>
      <w:proofErr w:type="spellEnd"/>
      <w:r>
        <w:t>/</w:t>
      </w:r>
    </w:p>
    <w:p w14:paraId="1442CEE0" w14:textId="61C9BEBC" w:rsidR="00A93E8B" w:rsidRDefault="00A93E8B" w:rsidP="00A93E8B">
      <w:pPr>
        <w:pStyle w:val="BodyText1TP"/>
        <w:numPr>
          <w:ilvl w:val="0"/>
          <w:numId w:val="34"/>
        </w:numPr>
      </w:pPr>
      <w:r>
        <w:t>Install requirements.txt dependencies:</w:t>
      </w:r>
      <w:r>
        <w:br/>
        <w:t>pip3 install -r requirements.txt</w:t>
      </w:r>
    </w:p>
    <w:p w14:paraId="13A71043" w14:textId="29D8FFB0" w:rsidR="00A93E8B" w:rsidRPr="00D41325" w:rsidRDefault="00A93E8B" w:rsidP="00A93E8B">
      <w:pPr>
        <w:pStyle w:val="BodyText1TP"/>
        <w:numPr>
          <w:ilvl w:val="0"/>
          <w:numId w:val="34"/>
        </w:numPr>
      </w:pPr>
      <w:r w:rsidRPr="00D41325">
        <w:t xml:space="preserve">Run </w:t>
      </w:r>
      <w:proofErr w:type="spellStart"/>
      <w:r w:rsidRPr="00D41325">
        <w:t>DNAmicAnalysis</w:t>
      </w:r>
      <w:proofErr w:type="spellEnd"/>
      <w:r w:rsidRPr="00D41325">
        <w:t xml:space="preserve"> with proper arguments as outlined in the </w:t>
      </w:r>
      <w:hyperlink w:anchor="_Pre-Requisites" w:history="1">
        <w:r w:rsidRPr="00D41325">
          <w:rPr>
            <w:rStyle w:val="Hyperlink"/>
          </w:rPr>
          <w:t>Usage</w:t>
        </w:r>
      </w:hyperlink>
      <w:r w:rsidRPr="00D41325">
        <w:t xml:space="preserve"> section below.</w:t>
      </w:r>
    </w:p>
    <w:p w14:paraId="6742ED2A" w14:textId="73EABC9E" w:rsidR="00A93E8B" w:rsidRDefault="00A93E8B" w:rsidP="00D41325">
      <w:pPr>
        <w:pStyle w:val="Heading1Numbered"/>
        <w:outlineLvl w:val="0"/>
      </w:pPr>
      <w:bookmarkStart w:id="18" w:name="_Toc31022551"/>
      <w:r w:rsidRPr="00A93E8B">
        <w:t>Usage</w:t>
      </w:r>
      <w:bookmarkEnd w:id="18"/>
    </w:p>
    <w:p w14:paraId="0F52F3AF" w14:textId="5D16ADAB" w:rsidR="00A93E8B" w:rsidRDefault="00A93E8B" w:rsidP="00A93E8B">
      <w:pPr>
        <w:pStyle w:val="Heading2"/>
      </w:pPr>
      <w:bookmarkStart w:id="19" w:name="_Toc31022313"/>
      <w:bookmarkStart w:id="20" w:name="_Toc31022406"/>
      <w:bookmarkStart w:id="21" w:name="_Toc31022552"/>
      <w:bookmarkStart w:id="22" w:name="_Pre-Requisites"/>
      <w:bookmarkEnd w:id="22"/>
      <w:r>
        <w:t>Pre-Requisites</w:t>
      </w:r>
      <w:bookmarkEnd w:id="19"/>
      <w:bookmarkEnd w:id="20"/>
      <w:bookmarkEnd w:id="21"/>
    </w:p>
    <w:p w14:paraId="003CC429" w14:textId="50FB562D" w:rsidR="00A93E8B" w:rsidRDefault="00A93E8B" w:rsidP="00A93E8B">
      <w:pPr>
        <w:pStyle w:val="Bullet1"/>
      </w:pPr>
      <w:r>
        <w:t>A DNA database file from a CyberArk Discovery &amp; Audit (DNA) scan</w:t>
      </w:r>
    </w:p>
    <w:p w14:paraId="5525E758" w14:textId="1083B89F" w:rsidR="00A93E8B" w:rsidRDefault="00B21C14" w:rsidP="00A93E8B">
      <w:pPr>
        <w:pStyle w:val="Bullet2"/>
      </w:pPr>
      <w:r>
        <w:t xml:space="preserve">Must </w:t>
      </w:r>
      <w:r w:rsidRPr="00B21C14">
        <w:rPr>
          <w:u w:val="single"/>
        </w:rPr>
        <w:t>NOT</w:t>
      </w:r>
      <w:r>
        <w:t xml:space="preserve"> be obfuscated</w:t>
      </w:r>
    </w:p>
    <w:p w14:paraId="284E69CE" w14:textId="1BB6B48C" w:rsidR="00B21C14" w:rsidRPr="00B21C14" w:rsidRDefault="00B21C14" w:rsidP="00A93E8B">
      <w:pPr>
        <w:pStyle w:val="Bullet2"/>
      </w:pPr>
      <w:r>
        <w:t xml:space="preserve">To disable auto-deletion of the DNA </w:t>
      </w:r>
      <w:proofErr w:type="spellStart"/>
      <w:r>
        <w:t>db</w:t>
      </w:r>
      <w:proofErr w:type="spellEnd"/>
      <w:r>
        <w:t xml:space="preserve"> file, open </w:t>
      </w:r>
      <w:proofErr w:type="spellStart"/>
      <w:r w:rsidRPr="00B21C14">
        <w:rPr>
          <w:rFonts w:ascii="Victor Mono" w:hAnsi="Victor Mono"/>
          <w:b/>
          <w:bCs/>
        </w:rPr>
        <w:t>dna.exe.config</w:t>
      </w:r>
      <w:proofErr w:type="spellEnd"/>
      <w:r>
        <w:t xml:space="preserve"> and edit:</w:t>
      </w:r>
      <w:r>
        <w:br/>
      </w:r>
      <w:proofErr w:type="spellStart"/>
      <w:r w:rsidRPr="00B21C14">
        <w:rPr>
          <w:rFonts w:ascii="Victor Mono" w:hAnsi="Victor Mono"/>
          <w:b/>
          <w:bCs/>
        </w:rPr>
        <w:t>DeleteDB</w:t>
      </w:r>
      <w:proofErr w:type="spellEnd"/>
      <w:r w:rsidRPr="00B21C14">
        <w:rPr>
          <w:rFonts w:ascii="Victor Mono" w:hAnsi="Victor Mono"/>
          <w:b/>
          <w:bCs/>
        </w:rPr>
        <w:t>=yes</w:t>
      </w:r>
      <w:r>
        <w:t xml:space="preserve"> to </w:t>
      </w:r>
      <w:proofErr w:type="spellStart"/>
      <w:r w:rsidRPr="00B21C14">
        <w:rPr>
          <w:rFonts w:ascii="Victor Mono" w:hAnsi="Victor Mono"/>
          <w:b/>
          <w:bCs/>
        </w:rPr>
        <w:t>DeleteDB</w:t>
      </w:r>
      <w:proofErr w:type="spellEnd"/>
      <w:r w:rsidRPr="00B21C14">
        <w:rPr>
          <w:rFonts w:ascii="Victor Mono" w:hAnsi="Victor Mono"/>
          <w:b/>
          <w:bCs/>
        </w:rPr>
        <w:t>=no</w:t>
      </w:r>
    </w:p>
    <w:p w14:paraId="4B392D62" w14:textId="1830B0DE" w:rsidR="00B21C14" w:rsidRDefault="00B21C14" w:rsidP="00B21C14">
      <w:pPr>
        <w:pStyle w:val="Heading2"/>
      </w:pPr>
      <w:bookmarkStart w:id="23" w:name="_Toc31022314"/>
      <w:bookmarkStart w:id="24" w:name="_Toc31022407"/>
      <w:bookmarkStart w:id="25" w:name="_Toc31022553"/>
      <w:r>
        <w:t>Create Configuration Template</w:t>
      </w:r>
      <w:bookmarkEnd w:id="23"/>
      <w:bookmarkEnd w:id="24"/>
      <w:bookmarkEnd w:id="25"/>
    </w:p>
    <w:p w14:paraId="5B94F73F" w14:textId="77777777" w:rsidR="00B21C14" w:rsidRDefault="00B21C14" w:rsidP="00B21C14">
      <w:pPr>
        <w:pStyle w:val="Bullet1"/>
      </w:pPr>
      <w:r>
        <w:t xml:space="preserve">A configuration template must be created for </w:t>
      </w:r>
      <w:proofErr w:type="spellStart"/>
      <w:r>
        <w:t>DNAmic</w:t>
      </w:r>
      <w:proofErr w:type="spellEnd"/>
      <w:r>
        <w:t xml:space="preserve"> Analysis to use for analysis.</w:t>
      </w:r>
    </w:p>
    <w:p w14:paraId="1EFDF47D" w14:textId="3693619F" w:rsidR="00B21C14" w:rsidRDefault="00B21C14" w:rsidP="00B21C14">
      <w:pPr>
        <w:pStyle w:val="Bullet1"/>
      </w:pPr>
      <w:r>
        <w:t>You should create one configuration template per customer account.</w:t>
      </w:r>
    </w:p>
    <w:p w14:paraId="4F14EEDF" w14:textId="50D66D70" w:rsidR="00B21C14" w:rsidRDefault="00B21C14" w:rsidP="00B21C14">
      <w:pPr>
        <w:pStyle w:val="Bullet1"/>
      </w:pPr>
      <w:r>
        <w:t xml:space="preserve">You should keep all configuration templates in the </w:t>
      </w:r>
      <w:r w:rsidRPr="00B21C14">
        <w:rPr>
          <w:rFonts w:ascii="Victor Mono" w:hAnsi="Victor Mono"/>
          <w:b/>
          <w:bCs/>
        </w:rPr>
        <w:t>config/</w:t>
      </w:r>
      <w:r>
        <w:t xml:space="preserve"> directory located in the root directory where </w:t>
      </w:r>
      <w:r w:rsidRPr="00B21C14">
        <w:rPr>
          <w:rFonts w:ascii="Victor Mono" w:hAnsi="Victor Mono"/>
          <w:b/>
          <w:bCs/>
        </w:rPr>
        <w:t>DNAmicAnalysis.py</w:t>
      </w:r>
      <w:r>
        <w:t xml:space="preserve"> exists.</w:t>
      </w:r>
    </w:p>
    <w:p w14:paraId="77DBF826" w14:textId="57F480AA" w:rsidR="00B21C14" w:rsidRDefault="00B21C14" w:rsidP="00B21C14">
      <w:pPr>
        <w:pStyle w:val="Bullet1"/>
        <w:numPr>
          <w:ilvl w:val="0"/>
          <w:numId w:val="38"/>
        </w:numPr>
      </w:pPr>
      <w:r>
        <w:t xml:space="preserve">Copy </w:t>
      </w:r>
      <w:r w:rsidRPr="00B21C14">
        <w:rPr>
          <w:rFonts w:ascii="Victor Mono" w:hAnsi="Victor Mono"/>
          <w:b/>
          <w:bCs/>
        </w:rPr>
        <w:t>config/</w:t>
      </w:r>
      <w:proofErr w:type="spellStart"/>
      <w:r w:rsidRPr="00B21C14">
        <w:rPr>
          <w:rFonts w:ascii="Victor Mono" w:hAnsi="Victor Mono"/>
          <w:b/>
          <w:bCs/>
        </w:rPr>
        <w:t>template_config.yml</w:t>
      </w:r>
      <w:proofErr w:type="spellEnd"/>
      <w:r>
        <w:t xml:space="preserve"> and rename it to something like </w:t>
      </w:r>
      <w:proofErr w:type="spellStart"/>
      <w:r w:rsidRPr="00B21C14">
        <w:rPr>
          <w:rFonts w:ascii="Victor Mono" w:hAnsi="Victor Mono"/>
          <w:b/>
          <w:bCs/>
        </w:rPr>
        <w:t>customer_config.yml</w:t>
      </w:r>
      <w:proofErr w:type="spellEnd"/>
      <w:r>
        <w:t>.</w:t>
      </w:r>
      <w:r w:rsidR="0028442D">
        <w:br/>
      </w:r>
      <w:r w:rsidR="0028442D">
        <w:br/>
      </w:r>
      <w:r w:rsidR="0028442D">
        <w:br/>
      </w:r>
      <w:r w:rsidR="0028442D">
        <w:br/>
      </w:r>
      <w:r w:rsidR="0028442D">
        <w:br/>
      </w:r>
    </w:p>
    <w:p w14:paraId="3416261E" w14:textId="012FF074" w:rsidR="00B21C14" w:rsidRDefault="00B21C14" w:rsidP="00B21C14">
      <w:pPr>
        <w:pStyle w:val="Bullet1"/>
        <w:numPr>
          <w:ilvl w:val="0"/>
          <w:numId w:val="38"/>
        </w:numPr>
      </w:pPr>
      <w:r>
        <w:lastRenderedPageBreak/>
        <w:t>Update the values within the YAML config file to match those given to you by the customer for the scan analysis.</w:t>
      </w:r>
    </w:p>
    <w:p w14:paraId="20EF755D" w14:textId="47330474" w:rsidR="00B21C14" w:rsidRPr="004431C4" w:rsidRDefault="00B21C14" w:rsidP="00B21C14">
      <w:pPr>
        <w:pStyle w:val="Bullet1"/>
        <w:numPr>
          <w:ilvl w:val="1"/>
          <w:numId w:val="38"/>
        </w:numPr>
        <w:rPr>
          <w:rFonts w:ascii="Victor Mono" w:hAnsi="Victor Mono"/>
          <w:b/>
          <w:bCs/>
        </w:rPr>
      </w:pPr>
      <w:proofErr w:type="spellStart"/>
      <w:r w:rsidRPr="004431C4">
        <w:rPr>
          <w:rFonts w:ascii="Victor Mono" w:hAnsi="Victor Mono"/>
          <w:b/>
          <w:bCs/>
        </w:rPr>
        <w:t>database_file</w:t>
      </w:r>
      <w:proofErr w:type="spellEnd"/>
    </w:p>
    <w:p w14:paraId="0B3EA6EB" w14:textId="74E2393B" w:rsidR="00B21C14" w:rsidRDefault="00B21C14" w:rsidP="00B21C14">
      <w:pPr>
        <w:pStyle w:val="Bullet1"/>
        <w:numPr>
          <w:ilvl w:val="2"/>
          <w:numId w:val="38"/>
        </w:numPr>
      </w:pPr>
      <w:r>
        <w:t>The path where the DNA database file is located on the local filesystem.</w:t>
      </w:r>
    </w:p>
    <w:p w14:paraId="25BA8525" w14:textId="3F1F2DFB" w:rsidR="00B21C14" w:rsidRDefault="00B21C14" w:rsidP="00B21C14">
      <w:pPr>
        <w:pStyle w:val="Bullet1"/>
        <w:numPr>
          <w:ilvl w:val="2"/>
          <w:numId w:val="38"/>
        </w:numPr>
      </w:pPr>
      <w:r>
        <w:t xml:space="preserve">The </w:t>
      </w:r>
      <w:proofErr w:type="spellStart"/>
      <w:r w:rsidR="0028442D">
        <w:t xml:space="preserve">file </w:t>
      </w:r>
      <w:r>
        <w:t>pat</w:t>
      </w:r>
      <w:proofErr w:type="spellEnd"/>
      <w:r>
        <w:t>h can be in Linux or Windows format.</w:t>
      </w:r>
    </w:p>
    <w:p w14:paraId="01C49C06" w14:textId="040C04AF" w:rsidR="00B21C14" w:rsidRPr="004431C4" w:rsidRDefault="00B21C14" w:rsidP="00B21C14">
      <w:pPr>
        <w:pStyle w:val="Bullet1"/>
        <w:numPr>
          <w:ilvl w:val="1"/>
          <w:numId w:val="38"/>
        </w:numPr>
        <w:rPr>
          <w:rFonts w:ascii="Victor Mono" w:hAnsi="Victor Mono"/>
          <w:b/>
          <w:bCs/>
        </w:rPr>
      </w:pPr>
      <w:r w:rsidRPr="004431C4">
        <w:rPr>
          <w:rFonts w:ascii="Victor Mono" w:hAnsi="Victor Mono"/>
          <w:b/>
          <w:bCs/>
        </w:rPr>
        <w:t>domain</w:t>
      </w:r>
    </w:p>
    <w:p w14:paraId="5C1C671E" w14:textId="5EC9AC01" w:rsidR="00B21C14" w:rsidRDefault="00B21C14" w:rsidP="00B21C14">
      <w:pPr>
        <w:pStyle w:val="Bullet1"/>
        <w:numPr>
          <w:ilvl w:val="2"/>
          <w:numId w:val="38"/>
        </w:numPr>
      </w:pPr>
      <w:r>
        <w:t>A domain name that is included in the scan.</w:t>
      </w:r>
    </w:p>
    <w:p w14:paraId="109753A5" w14:textId="77777777" w:rsidR="00B21C14" w:rsidRDefault="00B21C14" w:rsidP="00B21C14">
      <w:pPr>
        <w:pStyle w:val="Bullet1"/>
        <w:numPr>
          <w:ilvl w:val="2"/>
          <w:numId w:val="38"/>
        </w:numPr>
      </w:pPr>
      <w:r>
        <w:t>This is for your protection to ensure analysis is being done on the proper customer scan.</w:t>
      </w:r>
    </w:p>
    <w:p w14:paraId="054A8661" w14:textId="19D605E5" w:rsidR="00B21C14" w:rsidRPr="004431C4" w:rsidRDefault="00B21C14" w:rsidP="00B21C14">
      <w:pPr>
        <w:pStyle w:val="Bullet1"/>
        <w:numPr>
          <w:ilvl w:val="1"/>
          <w:numId w:val="38"/>
        </w:numPr>
        <w:rPr>
          <w:rFonts w:ascii="Victor Mono" w:hAnsi="Victor Mono"/>
          <w:b/>
          <w:bCs/>
        </w:rPr>
      </w:pPr>
      <w:proofErr w:type="spellStart"/>
      <w:r w:rsidRPr="004431C4">
        <w:rPr>
          <w:rFonts w:ascii="Victor Mono" w:hAnsi="Victor Mono"/>
          <w:b/>
          <w:bCs/>
        </w:rPr>
        <w:t>account_regex</w:t>
      </w:r>
      <w:proofErr w:type="spellEnd"/>
    </w:p>
    <w:p w14:paraId="42ACD3A5" w14:textId="72E18591" w:rsidR="00B21C14" w:rsidRPr="004431C4" w:rsidRDefault="00B21C14" w:rsidP="00B21C14">
      <w:pPr>
        <w:pStyle w:val="Bullet1"/>
        <w:numPr>
          <w:ilvl w:val="2"/>
          <w:numId w:val="38"/>
        </w:numPr>
        <w:rPr>
          <w:rFonts w:ascii="Victor Mono" w:hAnsi="Victor Mono"/>
          <w:b/>
          <w:bCs/>
        </w:rPr>
      </w:pPr>
      <w:proofErr w:type="spellStart"/>
      <w:r w:rsidRPr="004431C4">
        <w:rPr>
          <w:rFonts w:ascii="Victor Mono" w:hAnsi="Victor Mono"/>
          <w:b/>
          <w:bCs/>
        </w:rPr>
        <w:t>service_account</w:t>
      </w:r>
      <w:proofErr w:type="spellEnd"/>
    </w:p>
    <w:p w14:paraId="50CDF686" w14:textId="696F81D0" w:rsidR="00B21C14" w:rsidRDefault="004431C4" w:rsidP="00B21C14">
      <w:pPr>
        <w:pStyle w:val="Bullet1"/>
        <w:numPr>
          <w:ilvl w:val="3"/>
          <w:numId w:val="38"/>
        </w:numPr>
      </w:pPr>
      <w:r>
        <w:t>A YAML array containing the naming convention used in the scan for service accounts.</w:t>
      </w:r>
    </w:p>
    <w:p w14:paraId="75D3F07C" w14:textId="52A5E961" w:rsidR="004431C4" w:rsidRDefault="004431C4" w:rsidP="00B21C14">
      <w:pPr>
        <w:pStyle w:val="Bullet1"/>
        <w:numPr>
          <w:ilvl w:val="3"/>
          <w:numId w:val="38"/>
        </w:numPr>
      </w:pPr>
      <w:r w:rsidRPr="004431C4">
        <w:rPr>
          <w:rFonts w:ascii="Victor Mono" w:hAnsi="Victor Mono"/>
          <w:b/>
          <w:bCs/>
        </w:rPr>
        <w:t>^</w:t>
      </w:r>
      <w:r>
        <w:t xml:space="preserve"> is the wildcard character.  </w:t>
      </w:r>
      <w:r w:rsidRPr="004431C4">
        <w:rPr>
          <w:rFonts w:ascii="Victor Mono" w:hAnsi="Victor Mono"/>
          <w:b/>
          <w:bCs/>
        </w:rPr>
        <w:t>svc^</w:t>
      </w:r>
      <w:r>
        <w:t xml:space="preserve"> will look for accounts starting with </w:t>
      </w:r>
      <w:r w:rsidRPr="004431C4">
        <w:rPr>
          <w:rFonts w:ascii="Victor Mono" w:hAnsi="Victor Mono"/>
          <w:b/>
          <w:bCs/>
        </w:rPr>
        <w:t>svc</w:t>
      </w:r>
      <w:r>
        <w:t xml:space="preserve">.  </w:t>
      </w:r>
      <w:r w:rsidRPr="004431C4">
        <w:rPr>
          <w:rFonts w:ascii="Victor Mono" w:hAnsi="Victor Mono"/>
          <w:b/>
          <w:bCs/>
        </w:rPr>
        <w:t>^service</w:t>
      </w:r>
      <w:r>
        <w:t xml:space="preserve"> will look for accounts ending with </w:t>
      </w:r>
      <w:r w:rsidRPr="004431C4">
        <w:rPr>
          <w:rFonts w:ascii="Victor Mono" w:hAnsi="Victor Mono"/>
          <w:b/>
          <w:bCs/>
        </w:rPr>
        <w:t>service</w:t>
      </w:r>
      <w:r>
        <w:t xml:space="preserve">.  </w:t>
      </w:r>
      <w:r w:rsidRPr="004431C4">
        <w:rPr>
          <w:rFonts w:ascii="Victor Mono" w:hAnsi="Victor Mono"/>
          <w:b/>
          <w:bCs/>
        </w:rPr>
        <w:t>^svc^</w:t>
      </w:r>
      <w:r>
        <w:t xml:space="preserve"> will look for accounts starting, ending, or containing </w:t>
      </w:r>
      <w:r w:rsidRPr="004431C4">
        <w:rPr>
          <w:rFonts w:ascii="Victor Mono" w:hAnsi="Victor Mono"/>
          <w:b/>
          <w:bCs/>
        </w:rPr>
        <w:t>s</w:t>
      </w:r>
      <w:r>
        <w:rPr>
          <w:rFonts w:ascii="Victor Mono" w:hAnsi="Victor Mono"/>
          <w:b/>
          <w:bCs/>
        </w:rPr>
        <w:t>ervice</w:t>
      </w:r>
      <w:r>
        <w:t>.</w:t>
      </w:r>
    </w:p>
    <w:p w14:paraId="331B8931" w14:textId="6CF0956F" w:rsidR="004431C4" w:rsidRPr="004431C4" w:rsidRDefault="004431C4" w:rsidP="004431C4">
      <w:pPr>
        <w:pStyle w:val="Bullet1"/>
        <w:numPr>
          <w:ilvl w:val="2"/>
          <w:numId w:val="38"/>
        </w:numPr>
      </w:pPr>
      <w:proofErr w:type="spellStart"/>
      <w:r>
        <w:rPr>
          <w:rFonts w:ascii="Victor Mono" w:hAnsi="Victor Mono"/>
          <w:b/>
          <w:bCs/>
        </w:rPr>
        <w:t>admin_account</w:t>
      </w:r>
      <w:proofErr w:type="spellEnd"/>
    </w:p>
    <w:p w14:paraId="64A1B3CA" w14:textId="5BC2E741" w:rsidR="004431C4" w:rsidRDefault="004431C4" w:rsidP="004431C4">
      <w:pPr>
        <w:pStyle w:val="BodyText1TP"/>
        <w:numPr>
          <w:ilvl w:val="3"/>
          <w:numId w:val="38"/>
        </w:numPr>
      </w:pPr>
      <w:r>
        <w:t xml:space="preserve">A YAML array containing the naming convention used in the scan for admin accounts (domain, personal privileged, </w:t>
      </w:r>
      <w:proofErr w:type="spellStart"/>
      <w:r>
        <w:t>etc</w:t>
      </w:r>
      <w:proofErr w:type="spellEnd"/>
      <w:r>
        <w:t>).</w:t>
      </w:r>
    </w:p>
    <w:p w14:paraId="5F2E8992" w14:textId="41F71C02" w:rsidR="004431C4" w:rsidRDefault="004431C4" w:rsidP="004431C4">
      <w:pPr>
        <w:pStyle w:val="Bullet1"/>
        <w:numPr>
          <w:ilvl w:val="3"/>
          <w:numId w:val="38"/>
        </w:numPr>
      </w:pPr>
      <w:r w:rsidRPr="004431C4">
        <w:rPr>
          <w:rFonts w:ascii="Victor Mono" w:hAnsi="Victor Mono"/>
          <w:b/>
          <w:bCs/>
        </w:rPr>
        <w:t>^</w:t>
      </w:r>
      <w:r>
        <w:t xml:space="preserve"> is the wildcard character.  </w:t>
      </w:r>
      <w:r>
        <w:rPr>
          <w:rFonts w:ascii="Victor Mono" w:hAnsi="Victor Mono"/>
          <w:b/>
          <w:bCs/>
        </w:rPr>
        <w:t>a_</w:t>
      </w:r>
      <w:r w:rsidRPr="004431C4">
        <w:rPr>
          <w:rFonts w:ascii="Victor Mono" w:hAnsi="Victor Mono"/>
          <w:b/>
          <w:bCs/>
        </w:rPr>
        <w:t>^</w:t>
      </w:r>
      <w:r>
        <w:t xml:space="preserve"> will look for accounts starting with </w:t>
      </w:r>
      <w:r w:rsidRPr="004431C4">
        <w:rPr>
          <w:rFonts w:ascii="Victor Mono" w:hAnsi="Victor Mono"/>
          <w:b/>
          <w:bCs/>
        </w:rPr>
        <w:t>a_</w:t>
      </w:r>
      <w:r>
        <w:t xml:space="preserve">.  </w:t>
      </w:r>
      <w:r w:rsidRPr="004431C4">
        <w:rPr>
          <w:rFonts w:ascii="Victor Mono" w:hAnsi="Victor Mono"/>
          <w:b/>
          <w:bCs/>
        </w:rPr>
        <w:t>^</w:t>
      </w:r>
      <w:r>
        <w:rPr>
          <w:rFonts w:ascii="Victor Mono" w:hAnsi="Victor Mono"/>
          <w:b/>
          <w:bCs/>
        </w:rPr>
        <w:t>admin</w:t>
      </w:r>
      <w:r>
        <w:t xml:space="preserve"> will look for accounts ending with </w:t>
      </w:r>
      <w:r w:rsidRPr="004431C4">
        <w:rPr>
          <w:rFonts w:ascii="Victor Mono" w:hAnsi="Victor Mono"/>
          <w:b/>
          <w:bCs/>
        </w:rPr>
        <w:t>admin</w:t>
      </w:r>
      <w:r>
        <w:t xml:space="preserve">.  </w:t>
      </w:r>
      <w:r w:rsidRPr="004431C4">
        <w:rPr>
          <w:rFonts w:ascii="Victor Mono" w:hAnsi="Victor Mono"/>
          <w:b/>
          <w:bCs/>
        </w:rPr>
        <w:t>^</w:t>
      </w:r>
      <w:r>
        <w:rPr>
          <w:rFonts w:ascii="Victor Mono" w:hAnsi="Victor Mono"/>
          <w:b/>
          <w:bCs/>
        </w:rPr>
        <w:t>admin</w:t>
      </w:r>
      <w:r w:rsidRPr="004431C4">
        <w:rPr>
          <w:rFonts w:ascii="Victor Mono" w:hAnsi="Victor Mono"/>
          <w:b/>
          <w:bCs/>
        </w:rPr>
        <w:t>^</w:t>
      </w:r>
      <w:r>
        <w:t xml:space="preserve"> will look for accounts starting, ending, or containing </w:t>
      </w:r>
      <w:r w:rsidRPr="004431C4">
        <w:rPr>
          <w:rFonts w:ascii="Victor Mono" w:hAnsi="Victor Mono"/>
          <w:b/>
          <w:bCs/>
        </w:rPr>
        <w:t>admin</w:t>
      </w:r>
      <w:r>
        <w:t>.</w:t>
      </w:r>
    </w:p>
    <w:p w14:paraId="118106EC" w14:textId="1EBDBC7D" w:rsidR="004431C4" w:rsidRPr="004431C4" w:rsidRDefault="004431C4" w:rsidP="004431C4">
      <w:pPr>
        <w:pStyle w:val="Bullet1"/>
        <w:numPr>
          <w:ilvl w:val="1"/>
          <w:numId w:val="38"/>
        </w:numPr>
      </w:pPr>
      <w:proofErr w:type="spellStart"/>
      <w:r>
        <w:rPr>
          <w:rFonts w:ascii="Victor Mono" w:hAnsi="Victor Mono"/>
          <w:b/>
          <w:bCs/>
        </w:rPr>
        <w:t>include_disabled_accts</w:t>
      </w:r>
      <w:proofErr w:type="spellEnd"/>
    </w:p>
    <w:p w14:paraId="456DF164" w14:textId="4A9D89EE" w:rsidR="004431C4" w:rsidRDefault="004431C4" w:rsidP="004431C4">
      <w:pPr>
        <w:pStyle w:val="Bullet1"/>
        <w:numPr>
          <w:ilvl w:val="2"/>
          <w:numId w:val="38"/>
        </w:numPr>
      </w:pPr>
      <w:r>
        <w:t>Yes or no on whether you want to include disabled accounts in the report.  (I recommend keeping no.)</w:t>
      </w:r>
    </w:p>
    <w:p w14:paraId="18C15C69" w14:textId="3E7558B0" w:rsidR="00FA2655" w:rsidRPr="00FA2655" w:rsidRDefault="00FA2655" w:rsidP="00FA2655">
      <w:pPr>
        <w:pStyle w:val="Bullet1"/>
        <w:numPr>
          <w:ilvl w:val="1"/>
          <w:numId w:val="38"/>
        </w:numPr>
        <w:rPr>
          <w:rFonts w:ascii="Victor Mono" w:hAnsi="Victor Mono"/>
          <w:b/>
          <w:bCs/>
        </w:rPr>
      </w:pPr>
      <w:proofErr w:type="spellStart"/>
      <w:r w:rsidRPr="00FA2655">
        <w:rPr>
          <w:rFonts w:ascii="Victor Mono" w:hAnsi="Victor Mono"/>
          <w:b/>
          <w:bCs/>
        </w:rPr>
        <w:t>test_mode</w:t>
      </w:r>
      <w:proofErr w:type="spellEnd"/>
    </w:p>
    <w:p w14:paraId="36D83EBD" w14:textId="3B7CA50C" w:rsidR="00FA2655" w:rsidRDefault="00FA2655" w:rsidP="00FA2655">
      <w:pPr>
        <w:pStyle w:val="Bullet1"/>
        <w:numPr>
          <w:ilvl w:val="2"/>
          <w:numId w:val="38"/>
        </w:numPr>
      </w:pPr>
      <w:r>
        <w:t>For testing only.</w:t>
      </w:r>
      <w:r w:rsidR="0028442D">
        <w:br/>
      </w:r>
      <w:r w:rsidR="0028442D">
        <w:br/>
      </w:r>
      <w:r w:rsidR="0028442D">
        <w:br/>
      </w:r>
      <w:r w:rsidR="0028442D">
        <w:br/>
      </w:r>
      <w:r w:rsidR="0028442D">
        <w:br/>
      </w:r>
      <w:r w:rsidR="0028442D">
        <w:br/>
      </w:r>
      <w:r w:rsidR="0028442D">
        <w:br/>
      </w:r>
      <w:r w:rsidR="0028442D">
        <w:br/>
      </w:r>
      <w:r w:rsidR="0028442D">
        <w:br/>
      </w:r>
      <w:r w:rsidR="0028442D">
        <w:br/>
      </w:r>
    </w:p>
    <w:p w14:paraId="7A263E54" w14:textId="46BFADC6" w:rsidR="00FA2655" w:rsidRPr="00FA2655" w:rsidRDefault="00FA2655" w:rsidP="00FA2655">
      <w:pPr>
        <w:pStyle w:val="Bullet1"/>
        <w:numPr>
          <w:ilvl w:val="1"/>
          <w:numId w:val="38"/>
        </w:numPr>
        <w:rPr>
          <w:rFonts w:ascii="Victor Mono" w:hAnsi="Victor Mono"/>
          <w:b/>
          <w:bCs/>
        </w:rPr>
      </w:pPr>
      <w:proofErr w:type="spellStart"/>
      <w:r w:rsidRPr="00FA2655">
        <w:rPr>
          <w:rFonts w:ascii="Victor Mono" w:hAnsi="Victor Mono"/>
          <w:b/>
          <w:bCs/>
        </w:rPr>
        <w:lastRenderedPageBreak/>
        <w:t>scan_datetime</w:t>
      </w:r>
      <w:proofErr w:type="spellEnd"/>
    </w:p>
    <w:p w14:paraId="2F24AC63" w14:textId="1C5E0E6D" w:rsidR="00FA2655" w:rsidRPr="00FA2655" w:rsidRDefault="00FA2655" w:rsidP="00FA2655">
      <w:pPr>
        <w:pStyle w:val="Bullet1"/>
        <w:numPr>
          <w:ilvl w:val="2"/>
          <w:numId w:val="38"/>
        </w:numPr>
        <w:rPr>
          <w:rFonts w:ascii="Victor Mono" w:hAnsi="Victor Mono"/>
          <w:b/>
          <w:bCs/>
        </w:rPr>
      </w:pPr>
      <w:r w:rsidRPr="00FA2655">
        <w:rPr>
          <w:rFonts w:ascii="Victor Mono" w:hAnsi="Victor Mono"/>
          <w:b/>
          <w:bCs/>
        </w:rPr>
        <w:t>override</w:t>
      </w:r>
    </w:p>
    <w:p w14:paraId="0FF1200F" w14:textId="43B7BD46" w:rsidR="00FA2655" w:rsidRDefault="00FA2655" w:rsidP="00FA2655">
      <w:pPr>
        <w:pStyle w:val="Bullet1"/>
        <w:numPr>
          <w:ilvl w:val="3"/>
          <w:numId w:val="38"/>
        </w:numPr>
      </w:pPr>
      <w:r>
        <w:t xml:space="preserve">Yes or no on whether to override detecting scan datetime from the DNA database filename and use </w:t>
      </w:r>
      <w:proofErr w:type="spellStart"/>
      <w:r w:rsidRPr="00FA2655">
        <w:rPr>
          <w:rFonts w:ascii="Victor Mono" w:hAnsi="Victor Mono"/>
          <w:b/>
          <w:bCs/>
        </w:rPr>
        <w:t>manual_scan_datetime</w:t>
      </w:r>
      <w:proofErr w:type="spellEnd"/>
      <w:r>
        <w:t xml:space="preserve"> below instead.</w:t>
      </w:r>
    </w:p>
    <w:p w14:paraId="7DDCD6EF" w14:textId="1AF24057" w:rsidR="00FA2655" w:rsidRPr="00FA2655" w:rsidRDefault="00FA2655" w:rsidP="00FA2655">
      <w:pPr>
        <w:pStyle w:val="Bullet1"/>
        <w:numPr>
          <w:ilvl w:val="2"/>
          <w:numId w:val="38"/>
        </w:numPr>
        <w:rPr>
          <w:rFonts w:ascii="Victor Mono" w:hAnsi="Victor Mono"/>
          <w:b/>
          <w:bCs/>
        </w:rPr>
      </w:pPr>
      <w:proofErr w:type="spellStart"/>
      <w:r w:rsidRPr="00FA2655">
        <w:rPr>
          <w:rFonts w:ascii="Victor Mono" w:hAnsi="Victor Mono"/>
          <w:b/>
          <w:bCs/>
        </w:rPr>
        <w:t>manual_scan_datetime</w:t>
      </w:r>
      <w:proofErr w:type="spellEnd"/>
    </w:p>
    <w:p w14:paraId="700660B2" w14:textId="42D0E1C2" w:rsidR="00FA2655" w:rsidRDefault="00FA2655" w:rsidP="00FA2655">
      <w:pPr>
        <w:pStyle w:val="Bullet1"/>
        <w:numPr>
          <w:ilvl w:val="3"/>
          <w:numId w:val="38"/>
        </w:numPr>
      </w:pPr>
      <w:r>
        <w:t>Use 24h format for the time.</w:t>
      </w:r>
    </w:p>
    <w:p w14:paraId="62719BE7" w14:textId="498D7426" w:rsidR="00FA2655" w:rsidRPr="00FA2655" w:rsidRDefault="00FA2655" w:rsidP="00FA2655">
      <w:pPr>
        <w:pStyle w:val="Bullet1"/>
        <w:numPr>
          <w:ilvl w:val="3"/>
          <w:numId w:val="38"/>
        </w:numPr>
      </w:pPr>
      <w:r>
        <w:t xml:space="preserve">Example: </w:t>
      </w:r>
      <w:r w:rsidRPr="00FA2655">
        <w:rPr>
          <w:rFonts w:ascii="Victor Mono" w:hAnsi="Victor Mono"/>
          <w:b/>
          <w:bCs/>
        </w:rPr>
        <w:t>2019-05-21 20:47:43</w:t>
      </w:r>
    </w:p>
    <w:p w14:paraId="52ADA60D" w14:textId="054084C1" w:rsidR="00FA2655" w:rsidRDefault="00FA2655" w:rsidP="00FA2655">
      <w:pPr>
        <w:pStyle w:val="Heading3"/>
      </w:pPr>
      <w:bookmarkStart w:id="26" w:name="_Toc31022315"/>
      <w:bookmarkStart w:id="27" w:name="_Toc31022408"/>
      <w:bookmarkStart w:id="28" w:name="_Toc31022554"/>
      <w:r>
        <w:t>Example Configuration Template</w:t>
      </w:r>
      <w:bookmarkEnd w:id="26"/>
      <w:bookmarkEnd w:id="27"/>
      <w:bookmarkEnd w:id="28"/>
    </w:p>
    <w:p w14:paraId="17318D99" w14:textId="3927EB7F" w:rsidR="00FA2655" w:rsidRDefault="00FA2655" w:rsidP="00FA2655">
      <w:pPr>
        <w:pStyle w:val="Heading4"/>
      </w:pPr>
      <w:r>
        <w:t>config/</w:t>
      </w:r>
      <w:proofErr w:type="spellStart"/>
      <w:r>
        <w:t>customer_config.yml</w:t>
      </w:r>
      <w:proofErr w:type="spellEnd"/>
    </w:p>
    <w:p w14:paraId="239C3C02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>---</w:t>
      </w:r>
    </w:p>
    <w:p w14:paraId="3BB6D51F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># path to where the DNA database file is located</w:t>
      </w:r>
    </w:p>
    <w:p w14:paraId="701AC92C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proofErr w:type="spellStart"/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database_file</w:t>
      </w:r>
      <w:proofErr w:type="spellEnd"/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: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/Users/joegarcia/Git/infamousjoeg/DNAmicAnalysis/data/test/DNA_2019-05-21_08-57-43-PM.db</w:t>
      </w:r>
    </w:p>
    <w:p w14:paraId="4EA47EB1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># domain name of one scanned domain that can be detected</w:t>
      </w:r>
    </w:p>
    <w:p w14:paraId="179D20BF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domain</w:t>
      </w: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: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cyberarkdemo.com</w:t>
      </w:r>
    </w:p>
    <w:p w14:paraId="01FE0E11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># privileged account patterns to match</w:t>
      </w:r>
    </w:p>
    <w:p w14:paraId="0A6E4B04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proofErr w:type="spellStart"/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account_regex</w:t>
      </w:r>
      <w:proofErr w:type="spellEnd"/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>:</w:t>
      </w:r>
    </w:p>
    <w:p w14:paraId="44408BB5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  </w:t>
      </w:r>
      <w:proofErr w:type="spellStart"/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service_account</w:t>
      </w:r>
      <w:proofErr w:type="spellEnd"/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>:</w:t>
      </w:r>
    </w:p>
    <w:p w14:paraId="7B3C7283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    -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svc^</w:t>
      </w:r>
    </w:p>
    <w:p w14:paraId="5901FF5A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    -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^service</w:t>
      </w:r>
    </w:p>
    <w:p w14:paraId="3CAE11F6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  </w:t>
      </w:r>
      <w:proofErr w:type="spellStart"/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admin_account</w:t>
      </w:r>
      <w:proofErr w:type="spellEnd"/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>:</w:t>
      </w:r>
    </w:p>
    <w:p w14:paraId="7CF3E447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    - </w:t>
      </w:r>
      <w:proofErr w:type="spellStart"/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adm</w:t>
      </w:r>
      <w:proofErr w:type="spellEnd"/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^</w:t>
      </w:r>
    </w:p>
    <w:p w14:paraId="338976CC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    -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^admin</w:t>
      </w:r>
    </w:p>
    <w:p w14:paraId="3B9F4574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># yes or no: whether to include disabled accounts in metrics</w:t>
      </w:r>
    </w:p>
    <w:p w14:paraId="683848B5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proofErr w:type="spellStart"/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include_disabled_accts</w:t>
      </w:r>
      <w:proofErr w:type="spellEnd"/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: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no</w:t>
      </w:r>
    </w:p>
    <w:p w14:paraId="524A323A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># yes or no: activate test mode... do not adjust unless you</w:t>
      </w:r>
    </w:p>
    <w:p w14:paraId="0375B92F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 xml:space="preserve">  # know what you are doing</w:t>
      </w:r>
    </w:p>
    <w:p w14:paraId="564DF8F2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proofErr w:type="spellStart"/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test_mode</w:t>
      </w:r>
      <w:proofErr w:type="spellEnd"/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: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yes</w:t>
      </w:r>
    </w:p>
    <w:p w14:paraId="08543096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># DNA scan date &amp; time settings</w:t>
      </w:r>
    </w:p>
    <w:p w14:paraId="20D8A7B6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proofErr w:type="spellStart"/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scan_datetime</w:t>
      </w:r>
      <w:proofErr w:type="spellEnd"/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>:</w:t>
      </w:r>
    </w:p>
    <w:p w14:paraId="32A6B3F4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 xml:space="preserve">  # yes or no: override the timestamped </w:t>
      </w:r>
      <w:proofErr w:type="spellStart"/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>DNA.db</w:t>
      </w:r>
      <w:proofErr w:type="spellEnd"/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 xml:space="preserve"> filename with the </w:t>
      </w:r>
      <w:proofErr w:type="spellStart"/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>manual_scan_datetime</w:t>
      </w:r>
      <w:proofErr w:type="spellEnd"/>
    </w:p>
    <w:p w14:paraId="40527261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  </w:t>
      </w:r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override</w:t>
      </w: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: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yes</w:t>
      </w:r>
    </w:p>
    <w:p w14:paraId="35FACBCE" w14:textId="7777777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i/>
          <w:iCs/>
          <w:color w:val="00B050"/>
          <w:sz w:val="20"/>
          <w:szCs w:val="20"/>
          <w:lang w:bidi="ar-SA"/>
        </w:rPr>
        <w:t xml:space="preserve">  # Use 24-hour format for the time e.g. 2019-05-21 20:57:43 for 08:57:43 PM</w:t>
      </w:r>
    </w:p>
    <w:p w14:paraId="71696C22" w14:textId="2D68E357" w:rsidR="00FA2655" w:rsidRPr="00FA2655" w:rsidRDefault="00FA2655" w:rsidP="00FA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</w:pPr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  </w:t>
      </w:r>
      <w:proofErr w:type="spellStart"/>
      <w:r w:rsidRPr="00FA2655">
        <w:rPr>
          <w:rFonts w:ascii="Victor Mono" w:hAnsi="Victor Mono" w:cs="Courier New"/>
          <w:b/>
          <w:bCs/>
          <w:color w:val="EA8023" w:themeColor="accent5"/>
          <w:sz w:val="20"/>
          <w:szCs w:val="20"/>
          <w:lang w:bidi="ar-SA"/>
        </w:rPr>
        <w:t>manual_scan_datetime</w:t>
      </w:r>
      <w:proofErr w:type="spellEnd"/>
      <w:r w:rsidRPr="00FA2655">
        <w:rPr>
          <w:rFonts w:ascii="Victor Mono" w:hAnsi="Victor Mono" w:cs="Courier New"/>
          <w:b/>
          <w:bCs/>
          <w:color w:val="auto"/>
          <w:sz w:val="20"/>
          <w:szCs w:val="20"/>
          <w:lang w:bidi="ar-SA"/>
        </w:rPr>
        <w:t xml:space="preserve">: </w:t>
      </w:r>
      <w:r w:rsidRPr="00FA2655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t>"2019-05-21 20:57:43"</w:t>
      </w:r>
      <w:r w:rsidR="0028442D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br/>
      </w:r>
      <w:r w:rsidR="0028442D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br/>
      </w:r>
      <w:r w:rsidR="0028442D">
        <w:rPr>
          <w:rFonts w:ascii="Victor Mono" w:hAnsi="Victor Mono" w:cs="Courier New"/>
          <w:b/>
          <w:bCs/>
          <w:color w:val="C29A00" w:themeColor="accent4" w:themeShade="BF"/>
          <w:sz w:val="20"/>
          <w:szCs w:val="20"/>
          <w:lang w:bidi="ar-SA"/>
        </w:rPr>
        <w:br/>
      </w:r>
    </w:p>
    <w:p w14:paraId="4B823E0E" w14:textId="77777777" w:rsidR="00FA2655" w:rsidRPr="00FA2655" w:rsidRDefault="00FA2655" w:rsidP="00FA2655"/>
    <w:p w14:paraId="271882AC" w14:textId="53DBCA42" w:rsidR="00A93E8B" w:rsidRDefault="00FA2655" w:rsidP="00FA2655">
      <w:pPr>
        <w:pStyle w:val="Heading2"/>
      </w:pPr>
      <w:bookmarkStart w:id="29" w:name="_Toc31022316"/>
      <w:bookmarkStart w:id="30" w:name="_Toc31022409"/>
      <w:bookmarkStart w:id="31" w:name="_Toc31022555"/>
      <w:r>
        <w:lastRenderedPageBreak/>
        <w:t>Run DNAmicAnalysis.py</w:t>
      </w:r>
      <w:bookmarkEnd w:id="29"/>
      <w:bookmarkEnd w:id="30"/>
      <w:bookmarkEnd w:id="31"/>
    </w:p>
    <w:p w14:paraId="31EB206B" w14:textId="57524D40" w:rsidR="00FA2655" w:rsidRDefault="00FA2655" w:rsidP="00FA2655">
      <w:pPr>
        <w:pStyle w:val="Heading3"/>
      </w:pPr>
      <w:bookmarkStart w:id="32" w:name="_Toc31022317"/>
      <w:bookmarkStart w:id="33" w:name="_Toc31022410"/>
      <w:bookmarkStart w:id="34" w:name="_Toc31022556"/>
      <w:r>
        <w:t>Windows</w:t>
      </w:r>
      <w:bookmarkEnd w:id="32"/>
      <w:bookmarkEnd w:id="33"/>
      <w:bookmarkEnd w:id="34"/>
    </w:p>
    <w:p w14:paraId="37A6802A" w14:textId="77777777" w:rsidR="00FA2655" w:rsidRDefault="00FA2655" w:rsidP="00FA2655">
      <w:pPr>
        <w:pStyle w:val="Bullet1"/>
      </w:pPr>
      <w:r>
        <w:t xml:space="preserve">python.exe not in </w:t>
      </w:r>
      <w:r w:rsidRPr="00FA2655">
        <w:rPr>
          <w:rFonts w:ascii="Victor Mono" w:hAnsi="Victor Mono"/>
          <w:b/>
          <w:bCs/>
        </w:rPr>
        <w:t>$PATH</w:t>
      </w:r>
      <w:r>
        <w:t>:</w:t>
      </w:r>
    </w:p>
    <w:p w14:paraId="0B6A7089" w14:textId="5D211688" w:rsidR="00FA2655" w:rsidRDefault="00FA2655" w:rsidP="00FA2655">
      <w:pPr>
        <w:pStyle w:val="Bullet2"/>
        <w:rPr>
          <w:rFonts w:ascii="Victor Mono" w:hAnsi="Victor Mono"/>
          <w:b/>
          <w:bCs/>
        </w:rPr>
      </w:pPr>
      <w:r w:rsidRPr="00FA2655">
        <w:rPr>
          <w:rFonts w:ascii="Victor Mono" w:hAnsi="Victor Mono"/>
          <w:b/>
          <w:bCs/>
        </w:rPr>
        <w:t xml:space="preserve">python.exe DNAmicAnalysis.py </w:t>
      </w:r>
      <w:proofErr w:type="spellStart"/>
      <w:r w:rsidRPr="00FA2655">
        <w:rPr>
          <w:rFonts w:ascii="Victor Mono" w:hAnsi="Victor Mono"/>
          <w:b/>
          <w:bCs/>
        </w:rPr>
        <w:t>customer_config.yml</w:t>
      </w:r>
      <w:proofErr w:type="spellEnd"/>
      <w:r>
        <w:rPr>
          <w:rFonts w:ascii="Victor Mono" w:hAnsi="Victor Mono"/>
          <w:b/>
          <w:bCs/>
        </w:rPr>
        <w:br/>
      </w:r>
    </w:p>
    <w:p w14:paraId="65870FB8" w14:textId="0E52D111" w:rsidR="00FA2655" w:rsidRDefault="00FA2655" w:rsidP="00FA2655">
      <w:pPr>
        <w:pStyle w:val="Bullet1"/>
      </w:pPr>
      <w:r>
        <w:t xml:space="preserve">python.exe in </w:t>
      </w:r>
      <w:r w:rsidRPr="00FA2655">
        <w:rPr>
          <w:rFonts w:ascii="Victor Mono" w:hAnsi="Victor Mono"/>
          <w:b/>
          <w:bCs/>
        </w:rPr>
        <w:t>$PATH</w:t>
      </w:r>
      <w:r>
        <w:t>:</w:t>
      </w:r>
    </w:p>
    <w:p w14:paraId="1A2B3DF6" w14:textId="596A3E1D" w:rsidR="00FA2655" w:rsidRDefault="00FA2655" w:rsidP="00FA2655">
      <w:pPr>
        <w:pStyle w:val="Bullet2"/>
        <w:rPr>
          <w:rFonts w:ascii="Victor Mono" w:hAnsi="Victor Mono"/>
          <w:b/>
          <w:bCs/>
        </w:rPr>
      </w:pPr>
      <w:r w:rsidRPr="00FA2655">
        <w:rPr>
          <w:rFonts w:ascii="Victor Mono" w:hAnsi="Victor Mono"/>
          <w:b/>
          <w:bCs/>
        </w:rPr>
        <w:t xml:space="preserve">.\DNAmicAnalysis.py </w:t>
      </w:r>
      <w:proofErr w:type="spellStart"/>
      <w:r w:rsidRPr="00FA2655">
        <w:rPr>
          <w:rFonts w:ascii="Victor Mono" w:hAnsi="Victor Mono"/>
          <w:b/>
          <w:bCs/>
        </w:rPr>
        <w:t>customer_config.yml</w:t>
      </w:r>
      <w:proofErr w:type="spellEnd"/>
    </w:p>
    <w:p w14:paraId="5BDDCF27" w14:textId="42EA5849" w:rsidR="00FA2655" w:rsidRDefault="00461772" w:rsidP="00461772">
      <w:pPr>
        <w:pStyle w:val="Heading3"/>
      </w:pPr>
      <w:bookmarkStart w:id="35" w:name="_Toc31022318"/>
      <w:bookmarkStart w:id="36" w:name="_Toc31022411"/>
      <w:bookmarkStart w:id="37" w:name="_Toc31022557"/>
      <w:r>
        <w:t>*Nix or MacOS</w:t>
      </w:r>
      <w:bookmarkEnd w:id="35"/>
      <w:bookmarkEnd w:id="36"/>
      <w:bookmarkEnd w:id="37"/>
    </w:p>
    <w:p w14:paraId="0AD19C7B" w14:textId="41B1B5C9" w:rsidR="00461772" w:rsidRDefault="00461772" w:rsidP="00461772">
      <w:pPr>
        <w:pStyle w:val="Bullet1"/>
        <w:rPr>
          <w:rFonts w:ascii="Victor Mono" w:hAnsi="Victor Mono"/>
          <w:b/>
          <w:bCs/>
        </w:rPr>
      </w:pPr>
      <w:proofErr w:type="gramStart"/>
      <w:r w:rsidRPr="00461772">
        <w:rPr>
          <w:rFonts w:ascii="Victor Mono" w:hAnsi="Victor Mono"/>
          <w:b/>
          <w:bCs/>
        </w:rPr>
        <w:t>./</w:t>
      </w:r>
      <w:proofErr w:type="gramEnd"/>
      <w:r w:rsidRPr="00461772">
        <w:rPr>
          <w:rFonts w:ascii="Victor Mono" w:hAnsi="Victor Mono"/>
          <w:b/>
          <w:bCs/>
        </w:rPr>
        <w:t xml:space="preserve">DNAmicAnalysis.py </w:t>
      </w:r>
      <w:proofErr w:type="spellStart"/>
      <w:r w:rsidRPr="00461772">
        <w:rPr>
          <w:rFonts w:ascii="Victor Mono" w:hAnsi="Victor Mono"/>
          <w:b/>
          <w:bCs/>
        </w:rPr>
        <w:t>customer_config.yml</w:t>
      </w:r>
      <w:proofErr w:type="spellEnd"/>
    </w:p>
    <w:p w14:paraId="5997BC08" w14:textId="3083E739" w:rsidR="00461772" w:rsidRDefault="00461772" w:rsidP="00D41325">
      <w:pPr>
        <w:pStyle w:val="Heading1Numbered"/>
        <w:outlineLvl w:val="0"/>
      </w:pPr>
      <w:bookmarkStart w:id="38" w:name="_Toc31022558"/>
      <w:r>
        <w:t>Output</w:t>
      </w:r>
      <w:bookmarkEnd w:id="38"/>
    </w:p>
    <w:p w14:paraId="4F4A4FEC" w14:textId="1B57DE30" w:rsidR="00461772" w:rsidRDefault="00461772" w:rsidP="00461772">
      <w:pPr>
        <w:pStyle w:val="Heading2"/>
      </w:pPr>
      <w:bookmarkStart w:id="39" w:name="_Toc31022319"/>
      <w:bookmarkStart w:id="40" w:name="_Toc31022412"/>
      <w:bookmarkStart w:id="41" w:name="_Toc31022559"/>
      <w:r>
        <w:t>Excel Workbook</w:t>
      </w:r>
      <w:bookmarkEnd w:id="39"/>
      <w:bookmarkEnd w:id="40"/>
      <w:bookmarkEnd w:id="41"/>
    </w:p>
    <w:p w14:paraId="14F3A285" w14:textId="08CA971D" w:rsidR="00461772" w:rsidRDefault="00461772" w:rsidP="00461772">
      <w:pPr>
        <w:pStyle w:val="BodyText1TP"/>
      </w:pPr>
      <w:r>
        <w:t xml:space="preserve">A Microsoft Excel workbook is created in the </w:t>
      </w:r>
      <w:r w:rsidRPr="00461772">
        <w:rPr>
          <w:rFonts w:ascii="Victor Mono" w:hAnsi="Victor Mono"/>
          <w:b/>
          <w:bCs/>
        </w:rPr>
        <w:t>reports/</w:t>
      </w:r>
      <w:r>
        <w:t xml:space="preserve"> directory where</w:t>
      </w:r>
      <w:r w:rsidR="002033F4">
        <w:t xml:space="preserve"> </w:t>
      </w:r>
      <w:r w:rsidR="002033F4" w:rsidRPr="002033F4">
        <w:rPr>
          <w:rFonts w:ascii="Victor Mono" w:hAnsi="Victor Mono"/>
          <w:b/>
          <w:bCs/>
        </w:rPr>
        <w:t>DNAmicAnalysis.py</w:t>
      </w:r>
      <w:r w:rsidR="002033F4">
        <w:t xml:space="preserve"> was ran from.  It contains all the metric data needed for analysis and includes the relevant underlying data, as well.</w:t>
      </w:r>
    </w:p>
    <w:p w14:paraId="5F13DD0B" w14:textId="2A58443A" w:rsidR="002033F4" w:rsidRDefault="002033F4" w:rsidP="002033F4">
      <w:pPr>
        <w:pStyle w:val="Heading2"/>
      </w:pPr>
      <w:bookmarkStart w:id="42" w:name="_Toc31022320"/>
      <w:bookmarkStart w:id="43" w:name="_Toc31022413"/>
      <w:bookmarkStart w:id="44" w:name="_Toc31022560"/>
      <w:bookmarkStart w:id="45" w:name="_Logs"/>
      <w:bookmarkEnd w:id="45"/>
      <w:r>
        <w:t>Logs</w:t>
      </w:r>
      <w:bookmarkEnd w:id="42"/>
      <w:bookmarkEnd w:id="43"/>
      <w:bookmarkEnd w:id="44"/>
    </w:p>
    <w:p w14:paraId="173E3313" w14:textId="75AAF43C" w:rsidR="002033F4" w:rsidRDefault="002033F4" w:rsidP="002033F4">
      <w:pPr>
        <w:pStyle w:val="BodyText1TP"/>
      </w:pPr>
      <w:r>
        <w:t xml:space="preserve">A log file is generated at every runtime in </w:t>
      </w:r>
      <w:r w:rsidRPr="002033F4">
        <w:rPr>
          <w:rFonts w:ascii="Victor Mono" w:hAnsi="Victor Mono"/>
          <w:b/>
          <w:bCs/>
        </w:rPr>
        <w:t>logs/</w:t>
      </w:r>
      <w:r>
        <w:t xml:space="preserve"> that includes every action taken by </w:t>
      </w:r>
      <w:proofErr w:type="spellStart"/>
      <w:r>
        <w:t>DNAmic</w:t>
      </w:r>
      <w:proofErr w:type="spellEnd"/>
      <w:r>
        <w:t xml:space="preserve"> Analysis.  If an error occurs, this is a good place to start troubleshooting.</w:t>
      </w:r>
    </w:p>
    <w:p w14:paraId="3A6895C9" w14:textId="3DA8CEFD" w:rsidR="002033F4" w:rsidRDefault="00D41325" w:rsidP="00D41325">
      <w:pPr>
        <w:pStyle w:val="Heading1Numbered"/>
        <w:outlineLvl w:val="0"/>
      </w:pPr>
      <w:bookmarkStart w:id="46" w:name="_Toc31022561"/>
      <w:r>
        <w:t>Support</w:t>
      </w:r>
      <w:bookmarkEnd w:id="46"/>
    </w:p>
    <w:p w14:paraId="101989A5" w14:textId="729A07A5" w:rsidR="00D41325" w:rsidRPr="002033F4" w:rsidRDefault="00D41325" w:rsidP="00D41325">
      <w:pPr>
        <w:pStyle w:val="BodyText1TP"/>
      </w:pPr>
      <w:r>
        <w:t xml:space="preserve">E-Mail </w:t>
      </w:r>
      <w:hyperlink r:id="rId14" w:history="1">
        <w:r w:rsidRPr="00696177">
          <w:rPr>
            <w:rStyle w:val="Hyperlink"/>
          </w:rPr>
          <w:t>PASProgramsOffice@cyberark.com</w:t>
        </w:r>
      </w:hyperlink>
      <w:r>
        <w:t xml:space="preserve"> and be sure to include the log file from </w:t>
      </w:r>
      <w:hyperlink w:anchor="_Logs" w:history="1">
        <w:r w:rsidRPr="00D41325">
          <w:rPr>
            <w:rStyle w:val="Hyperlink"/>
            <w:rFonts w:ascii="Victor Mono" w:hAnsi="Victor Mono"/>
            <w:b/>
            <w:bCs/>
          </w:rPr>
          <w:t>logs/</w:t>
        </w:r>
      </w:hyperlink>
      <w:r>
        <w:t xml:space="preserve"> that was generated during the analysis and any relevant screenshots. </w:t>
      </w:r>
    </w:p>
    <w:sectPr w:rsidR="00D41325" w:rsidRPr="002033F4" w:rsidSect="00F96EBB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0" w:h="16820" w:code="9"/>
      <w:pgMar w:top="1588" w:right="1247" w:bottom="1408" w:left="1160" w:header="720" w:footer="720" w:gutter="0"/>
      <w:pgNumType w:start="1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947A8" w14:textId="77777777" w:rsidR="00CA6E19" w:rsidRDefault="00CA6E19" w:rsidP="00CA6F82">
      <w:r>
        <w:separator/>
      </w:r>
    </w:p>
    <w:p w14:paraId="420EAE5B" w14:textId="77777777" w:rsidR="00CA6E19" w:rsidRDefault="00CA6E19" w:rsidP="00CA6F82"/>
  </w:endnote>
  <w:endnote w:type="continuationSeparator" w:id="0">
    <w:p w14:paraId="6669E7CA" w14:textId="77777777" w:rsidR="00CA6E19" w:rsidRDefault="00CA6E19" w:rsidP="00CA6F82">
      <w:r>
        <w:continuationSeparator/>
      </w:r>
    </w:p>
    <w:p w14:paraId="07EE0CD9" w14:textId="77777777" w:rsidR="00CA6E19" w:rsidRDefault="00CA6E19" w:rsidP="00CA6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Std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Devanagari">
    <w:altName w:val="Kokila"/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45 Univers Light">
    <w:altName w:val="Times New Roman"/>
    <w:panose1 w:val="020B0604020202020204"/>
    <w:charset w:val="00"/>
    <w:family w:val="auto"/>
    <w:pitch w:val="variable"/>
    <w:sig w:usb0="00000001" w:usb1="00000000" w:usb2="00000040" w:usb3="00000000" w:csb0="000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U65 Univers Bold">
    <w:altName w:val="Times New Roman"/>
    <w:panose1 w:val="020B0604020202020204"/>
    <w:charset w:val="00"/>
    <w:family w:val="auto"/>
    <w:pitch w:val="variable"/>
    <w:sig w:usb0="800000A3" w:usb1="00000000" w:usb2="00000040" w:usb3="00000000" w:csb0="000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Ultimate Serial">
    <w:altName w:val="Calibri"/>
    <w:panose1 w:val="020B0604020202020204"/>
    <w:charset w:val="00"/>
    <w:family w:val="auto"/>
    <w:pitch w:val="variable"/>
    <w:sig w:usb0="800000AF" w:usb1="1000204A" w:usb2="00000000" w:usb3="00000000" w:csb0="00000001" w:csb1="00000000"/>
  </w:font>
  <w:font w:name="U55 Univers Regular">
    <w:altName w:val="Microsoft Himalaya"/>
    <w:panose1 w:val="020B0604020202020204"/>
    <w:charset w:val="00"/>
    <w:family w:val="auto"/>
    <w:pitch w:val="variable"/>
    <w:sig w:usb0="800000A3" w:usb1="00000000" w:usb2="00000040" w:usb3="00000000" w:csb0="00000009" w:csb1="00000000"/>
  </w:font>
  <w:font w:name="Trade Gothic LT Std"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u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rade Gothic LT Std Light"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HelveticaNeueLT Std Lt"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ltimate Serial Medium">
    <w:panose1 w:val="020B0604020202020204"/>
    <w:charset w:val="00"/>
    <w:family w:val="auto"/>
    <w:pitch w:val="variable"/>
    <w:sig w:usb0="800000AF" w:usb1="1000204A" w:usb2="00000000" w:usb3="00000000" w:csb0="00000001" w:csb1="00000000"/>
  </w:font>
  <w:font w:name="Victor Mono">
    <w:panose1 w:val="00000509000000000000"/>
    <w:charset w:val="00"/>
    <w:family w:val="modern"/>
    <w:notTrueType/>
    <w:pitch w:val="fixed"/>
    <w:sig w:usb0="20000087" w:usb1="00000001" w:usb2="00000000" w:usb3="00000000" w:csb0="0000019F" w:csb1="00000000"/>
  </w:font>
  <w:font w:name="RopaSansPro-Medium">
    <w:altName w:val="Calibri"/>
    <w:panose1 w:val="020B0604020202020204"/>
    <w:charset w:val="00"/>
    <w:family w:val="auto"/>
    <w:pitch w:val="variable"/>
    <w:sig w:usb0="A00002EF" w:usb1="4000207B" w:usb2="0000000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21A6" w14:textId="7546B262" w:rsidR="00D41325" w:rsidRPr="00191A9D" w:rsidRDefault="00D41325" w:rsidP="00CA6F82">
    <w:pPr>
      <w:pStyle w:val="Footer"/>
      <w:rPr>
        <w:rFonts w:asciiTheme="minorHAnsi" w:hAnsiTheme="minorHAnsi"/>
      </w:rPr>
    </w:pPr>
    <w:r>
      <w:rPr>
        <w:b/>
        <w:bCs/>
        <w:color w:val="1A5091"/>
      </w:rPr>
      <w:t>PAS Programs Office (PPO)</w:t>
    </w:r>
    <w:r w:rsidRPr="00191A9D">
      <w:tab/>
    </w:r>
    <w:r w:rsidRPr="00191A9D">
      <w:tab/>
    </w:r>
    <w:r w:rsidRPr="005E26E6">
      <w:t xml:space="preserve">Page </w:t>
    </w:r>
    <w:r w:rsidRPr="005E26E6">
      <w:fldChar w:fldCharType="begin"/>
    </w:r>
    <w:r w:rsidRPr="005E26E6">
      <w:instrText xml:space="preserve"> PAGE </w:instrText>
    </w:r>
    <w:r w:rsidRPr="005E26E6">
      <w:fldChar w:fldCharType="separate"/>
    </w:r>
    <w:r>
      <w:rPr>
        <w:noProof/>
      </w:rPr>
      <w:t>6</w:t>
    </w:r>
    <w:r w:rsidRPr="005E26E6">
      <w:fldChar w:fldCharType="end"/>
    </w:r>
    <w:r w:rsidRPr="005E26E6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49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31EB0" w14:textId="481307CC" w:rsidR="00D41325" w:rsidRPr="00D41325" w:rsidRDefault="00D41325" w:rsidP="00F96EBB">
    <w:pPr>
      <w:pStyle w:val="Footer"/>
      <w:rPr>
        <w:b/>
        <w:bCs/>
        <w:color w:val="1A5091"/>
      </w:rPr>
    </w:pPr>
    <w:r>
      <w:rPr>
        <w:b/>
        <w:bCs/>
        <w:color w:val="1A5091"/>
      </w:rPr>
      <w:t>PAS Programs Office (PPO)</w:t>
    </w:r>
    <w:r w:rsidRPr="00191A9D">
      <w:tab/>
    </w:r>
    <w:r w:rsidRPr="00191A9D">
      <w:tab/>
    </w:r>
    <w:r w:rsidRPr="005E26E6">
      <w:t xml:space="preserve">Page </w:t>
    </w:r>
    <w:r w:rsidRPr="005E26E6">
      <w:fldChar w:fldCharType="begin"/>
    </w:r>
    <w:r w:rsidRPr="005E26E6">
      <w:instrText xml:space="preserve"> PAGE </w:instrText>
    </w:r>
    <w:r w:rsidRPr="005E26E6">
      <w:fldChar w:fldCharType="separate"/>
    </w:r>
    <w:r>
      <w:t>1</w:t>
    </w:r>
    <w:r w:rsidRPr="005E26E6">
      <w:fldChar w:fldCharType="end"/>
    </w:r>
    <w:r w:rsidRPr="005E26E6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F3484" w14:textId="77777777" w:rsidR="00CA6E19" w:rsidRDefault="00CA6E19" w:rsidP="00CA6F82">
      <w:r>
        <w:separator/>
      </w:r>
    </w:p>
    <w:p w14:paraId="5D3EAA5B" w14:textId="77777777" w:rsidR="00CA6E19" w:rsidRDefault="00CA6E19" w:rsidP="00CA6F82"/>
  </w:footnote>
  <w:footnote w:type="continuationSeparator" w:id="0">
    <w:p w14:paraId="346432C7" w14:textId="77777777" w:rsidR="00CA6E19" w:rsidRDefault="00CA6E19" w:rsidP="00CA6F82">
      <w:r>
        <w:continuationSeparator/>
      </w:r>
    </w:p>
    <w:p w14:paraId="02FCBD69" w14:textId="77777777" w:rsidR="00CA6E19" w:rsidRDefault="00CA6E19" w:rsidP="00CA6F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6EEAC" w14:textId="34746306" w:rsidR="00D41325" w:rsidRDefault="00D41325" w:rsidP="00CA6F82">
    <w:pPr>
      <w:pStyle w:val="Header"/>
    </w:pPr>
  </w:p>
  <w:p w14:paraId="3710D5FD" w14:textId="2090EEEC" w:rsidR="00D41325" w:rsidRDefault="00D41325" w:rsidP="00CA6F82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32A985E" wp14:editId="2D44DB0E">
              <wp:simplePos x="0" y="0"/>
              <wp:positionH relativeFrom="column">
                <wp:posOffset>-251460</wp:posOffset>
              </wp:positionH>
              <wp:positionV relativeFrom="paragraph">
                <wp:posOffset>276860</wp:posOffset>
              </wp:positionV>
              <wp:extent cx="6303645" cy="10069195"/>
              <wp:effectExtent l="0" t="0" r="0" b="0"/>
              <wp:wrapNone/>
              <wp:docPr id="44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3645" cy="10069195"/>
                        <a:chOff x="0" y="0"/>
                        <a:chExt cx="6303832" cy="10069683"/>
                      </a:xfrm>
                    </wpg:grpSpPr>
                    <pic:pic xmlns:pic="http://schemas.openxmlformats.org/drawingml/2006/picture">
                      <pic:nvPicPr>
                        <pic:cNvPr id="33" name="Picture 3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090" cy="3219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" name="Text Box 26"/>
                      <wps:cNvSpPr txBox="1"/>
                      <wps:spPr>
                        <a:xfrm>
                          <a:off x="0" y="9646023"/>
                          <a:ext cx="148082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F0DA30" w14:textId="77777777" w:rsidR="00D41325" w:rsidRPr="0070037D" w:rsidRDefault="00D41325" w:rsidP="00CA6F82">
                            <w:pPr>
                              <w:pStyle w:val="Footer"/>
                            </w:pPr>
                            <w:r w:rsidRPr="0070037D">
                              <w:t>cyberark.com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7" name="Text Box 27"/>
                      <wps:cNvSpPr txBox="1"/>
                      <wps:spPr>
                        <a:xfrm>
                          <a:off x="4823012" y="9646023"/>
                          <a:ext cx="1480820" cy="42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FAF2F0" w14:textId="1CF73AFF" w:rsidR="00D41325" w:rsidRPr="0070037D" w:rsidRDefault="00D41325" w:rsidP="00CA6F82">
                            <w:r>
                              <w:t xml:space="preserve">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2A985E" id="Group 44" o:spid="_x0000_s1026" style="position:absolute;margin-left:-19.8pt;margin-top:21.8pt;width:496.35pt;height:792.85pt;z-index:-251652096" coordsize="63038,1006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" o:spid="_x0000_s1027" type="#_x0000_t75" style="position:absolute;width:16090;height:3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&#13;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top:96460;width:14808;height:3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" filled="f" stroked="f" strokeweight=".5pt">
                <v:textbox style="mso-fit-shape-to-text:t">
                  <w:txbxContent>
                    <w:p w14:paraId="64F0DA30" w14:textId="77777777" w:rsidR="00D41325" w:rsidRPr="0070037D" w:rsidRDefault="00D41325" w:rsidP="00CA6F82">
                      <w:pPr>
                        <w:pStyle w:val="Footer"/>
                      </w:pPr>
                      <w:r w:rsidRPr="0070037D">
                        <w:t>cyberark.com</w:t>
                      </w:r>
                    </w:p>
                  </w:txbxContent>
                </v:textbox>
              </v:shape>
              <v:shape id="Text Box 27" o:spid="_x0000_s1029" type="#_x0000_t202" style="position:absolute;left:48230;top:96460;width:14808;height:4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<v:textbox>
                  <w:txbxContent>
                    <w:p w14:paraId="78FAF2F0" w14:textId="1CF73AFF" w:rsidR="00D41325" w:rsidRPr="0070037D" w:rsidRDefault="00D41325" w:rsidP="00CA6F82">
                      <w:r>
                        <w:t xml:space="preserve">Page 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4A6961A" w14:textId="77777777" w:rsidR="00D41325" w:rsidRDefault="00D41325" w:rsidP="00CA6F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54004" w14:textId="291086D8" w:rsidR="00D41325" w:rsidRPr="0050364B" w:rsidRDefault="00D41325" w:rsidP="00CA6F82">
    <w:pPr>
      <w:pStyle w:val="Header"/>
    </w:pPr>
    <w:r w:rsidRPr="0050364B">
      <w:rPr>
        <w:noProof/>
      </w:rPr>
      <w:drawing>
        <wp:anchor distT="0" distB="0" distL="114300" distR="114300" simplePos="0" relativeHeight="251670528" behindDoc="1" locked="0" layoutInCell="1" allowOverlap="1" wp14:anchorId="01159194" wp14:editId="0641B918">
          <wp:simplePos x="0" y="0"/>
          <wp:positionH relativeFrom="column">
            <wp:posOffset>-68580</wp:posOffset>
          </wp:positionH>
          <wp:positionV relativeFrom="paragraph">
            <wp:posOffset>-5607</wp:posOffset>
          </wp:positionV>
          <wp:extent cx="1184772" cy="276045"/>
          <wp:effectExtent l="0" t="0" r="9525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yberArk Horz 4C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17" t="19134" r="7459" b="25419"/>
                  <a:stretch/>
                </pic:blipFill>
                <pic:spPr bwMode="auto">
                  <a:xfrm>
                    <a:off x="0" y="0"/>
                    <a:ext cx="1184772" cy="2760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DNAmic</w:t>
    </w:r>
    <w:proofErr w:type="spellEnd"/>
    <w:r>
      <w:t xml:space="preserve"> Analysis v1.0.1</w:t>
    </w:r>
  </w:p>
  <w:p w14:paraId="32C86472" w14:textId="77777777" w:rsidR="00D41325" w:rsidRDefault="00D41325" w:rsidP="00CA6F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D81D5" w14:textId="0C9B79CA" w:rsidR="00D41325" w:rsidRDefault="00D41325" w:rsidP="00CA6F82">
    <w:pPr>
      <w:pStyle w:val="Header"/>
    </w:pPr>
    <w:r>
      <w:rPr>
        <w:rFonts w:ascii="RopaSansPro-Medium"/>
        <w:noProof/>
        <w:color w:val="255F91"/>
        <w:sz w:val="16"/>
      </w:rPr>
      <w:drawing>
        <wp:anchor distT="0" distB="0" distL="114300" distR="114300" simplePos="0" relativeHeight="251672576" behindDoc="1" locked="0" layoutInCell="1" allowOverlap="1" wp14:anchorId="05BB498C" wp14:editId="688C8E4B">
          <wp:simplePos x="0" y="0"/>
          <wp:positionH relativeFrom="margin">
            <wp:align>left</wp:align>
          </wp:positionH>
          <wp:positionV relativeFrom="paragraph">
            <wp:posOffset>15240</wp:posOffset>
          </wp:positionV>
          <wp:extent cx="2354736" cy="548640"/>
          <wp:effectExtent l="0" t="0" r="762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yberArk Horz 4C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17" t="19134" r="7459" b="25419"/>
                  <a:stretch/>
                </pic:blipFill>
                <pic:spPr bwMode="auto">
                  <a:xfrm>
                    <a:off x="0" y="0"/>
                    <a:ext cx="2354736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E800AAC"/>
    <w:lvl w:ilvl="0">
      <w:start w:val="1"/>
      <w:numFmt w:val="bullet"/>
      <w:pStyle w:val="ListBullet5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2"/>
      </w:rPr>
    </w:lvl>
  </w:abstractNum>
  <w:abstractNum w:abstractNumId="1" w15:restartNumberingAfterBreak="0">
    <w:nsid w:val="FFFFFF81"/>
    <w:multiLevelType w:val="singleLevel"/>
    <w:tmpl w:val="9718F418"/>
    <w:lvl w:ilvl="0">
      <w:start w:val="1"/>
      <w:numFmt w:val="bullet"/>
      <w:pStyle w:val="ListBullet4"/>
      <w:lvlText w:val="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</w:abstractNum>
  <w:abstractNum w:abstractNumId="2" w15:restartNumberingAfterBreak="0">
    <w:nsid w:val="FFFFFF82"/>
    <w:multiLevelType w:val="singleLevel"/>
    <w:tmpl w:val="15247B6E"/>
    <w:lvl w:ilvl="0">
      <w:start w:val="1"/>
      <w:numFmt w:val="bullet"/>
      <w:pStyle w:val="ListBullet3"/>
      <w:lvlText w:val=""/>
      <w:lvlJc w:val="left"/>
      <w:pPr>
        <w:ind w:left="1080" w:hanging="360"/>
      </w:pPr>
      <w:rPr>
        <w:rFonts w:ascii="Wingdings" w:hAnsi="Wingdings" w:cs="Trade Gothic LT Std Bold" w:hint="default"/>
        <w:color w:val="auto"/>
        <w:sz w:val="24"/>
      </w:rPr>
    </w:lvl>
  </w:abstractNum>
  <w:abstractNum w:abstractNumId="3" w15:restartNumberingAfterBreak="0">
    <w:nsid w:val="FFFFFF83"/>
    <w:multiLevelType w:val="singleLevel"/>
    <w:tmpl w:val="8594E1B6"/>
    <w:lvl w:ilvl="0">
      <w:start w:val="1"/>
      <w:numFmt w:val="bullet"/>
      <w:pStyle w:val="ListBullet2"/>
      <w:lvlText w:val="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  <w:sz w:val="20"/>
      </w:rPr>
    </w:lvl>
  </w:abstractNum>
  <w:abstractNum w:abstractNumId="4" w15:restartNumberingAfterBreak="0">
    <w:nsid w:val="FFFFFF88"/>
    <w:multiLevelType w:val="singleLevel"/>
    <w:tmpl w:val="F822F6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8E77A1"/>
    <w:multiLevelType w:val="hybridMultilevel"/>
    <w:tmpl w:val="7C82F73C"/>
    <w:lvl w:ilvl="0" w:tplc="E412408E">
      <w:start w:val="1"/>
      <w:numFmt w:val="bullet"/>
      <w:pStyle w:val="ListBullet6"/>
      <w:lvlText w:val=""/>
      <w:lvlJc w:val="left"/>
      <w:pPr>
        <w:ind w:left="2517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6" w15:restartNumberingAfterBreak="0">
    <w:nsid w:val="0E2845ED"/>
    <w:multiLevelType w:val="hybridMultilevel"/>
    <w:tmpl w:val="C620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079B8"/>
    <w:multiLevelType w:val="hybridMultilevel"/>
    <w:tmpl w:val="2FFC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04A34"/>
    <w:multiLevelType w:val="hybridMultilevel"/>
    <w:tmpl w:val="B40817FA"/>
    <w:lvl w:ilvl="0" w:tplc="90548430">
      <w:start w:val="1"/>
      <w:numFmt w:val="bullet"/>
      <w:pStyle w:val="ListBullet21"/>
      <w:lvlText w:val=""/>
      <w:lvlJc w:val="left"/>
      <w:pPr>
        <w:ind w:left="717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176526"/>
    <w:multiLevelType w:val="hybridMultilevel"/>
    <w:tmpl w:val="418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83190"/>
    <w:multiLevelType w:val="hybridMultilevel"/>
    <w:tmpl w:val="5A5C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52E4F"/>
    <w:multiLevelType w:val="hybridMultilevel"/>
    <w:tmpl w:val="D5FA5AE6"/>
    <w:lvl w:ilvl="0" w:tplc="8C9E0BD8">
      <w:start w:val="1"/>
      <w:numFmt w:val="bullet"/>
      <w:pStyle w:val="Bullet1"/>
      <w:lvlText w:val=""/>
      <w:lvlJc w:val="left"/>
      <w:pPr>
        <w:ind w:left="1152" w:hanging="360"/>
      </w:pPr>
      <w:rPr>
        <w:rFonts w:ascii="Wingdings" w:hAnsi="Wingdings" w:cs="Wingdings" w:hint="default"/>
        <w:color w:val="265F91"/>
        <w:sz w:val="22"/>
      </w:rPr>
    </w:lvl>
    <w:lvl w:ilvl="1" w:tplc="19EE2690">
      <w:start w:val="1"/>
      <w:numFmt w:val="bullet"/>
      <w:pStyle w:val="Bulletlist2indented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F8A1D44"/>
    <w:multiLevelType w:val="hybridMultilevel"/>
    <w:tmpl w:val="34A6319E"/>
    <w:lvl w:ilvl="0" w:tplc="65285046">
      <w:start w:val="1"/>
      <w:numFmt w:val="decimal"/>
      <w:pStyle w:val="StyleBulletedTaskIte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D543F"/>
    <w:multiLevelType w:val="hybridMultilevel"/>
    <w:tmpl w:val="4102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87048"/>
    <w:multiLevelType w:val="hybridMultilevel"/>
    <w:tmpl w:val="2FFC6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D539E5"/>
    <w:multiLevelType w:val="multilevel"/>
    <w:tmpl w:val="3348DB3C"/>
    <w:styleLink w:val="StyleBulletedWingdingssymbol10ptBefore127cmHangin"/>
    <w:lvl w:ilvl="0">
      <w:start w:val="1"/>
      <w:numFmt w:val="bullet"/>
      <w:lvlText w:val=""/>
      <w:lvlJc w:val="left"/>
      <w:pPr>
        <w:tabs>
          <w:tab w:val="num" w:pos="1080"/>
        </w:tabs>
        <w:ind w:left="1077" w:hanging="357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219F4"/>
    <w:multiLevelType w:val="hybridMultilevel"/>
    <w:tmpl w:val="9BEA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32F3F"/>
    <w:multiLevelType w:val="hybridMultilevel"/>
    <w:tmpl w:val="A9A488D8"/>
    <w:lvl w:ilvl="0" w:tplc="CF4E7AC0">
      <w:start w:val="1"/>
      <w:numFmt w:val="bullet"/>
      <w:pStyle w:val="Tablebullet"/>
      <w:lvlText w:val=""/>
      <w:lvlJc w:val="left"/>
      <w:pPr>
        <w:ind w:left="360" w:hanging="360"/>
      </w:pPr>
      <w:rPr>
        <w:rFonts w:ascii="Wingdings" w:hAnsi="Wingdings" w:cs="Wingdings" w:hint="default"/>
        <w:color w:val="265F91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D96C2D"/>
    <w:multiLevelType w:val="hybridMultilevel"/>
    <w:tmpl w:val="D2EEA714"/>
    <w:lvl w:ilvl="0" w:tplc="BAB43D1C">
      <w:start w:val="1"/>
      <w:numFmt w:val="bullet"/>
      <w:pStyle w:val="StyleHeading4NotBold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C2644"/>
    <w:multiLevelType w:val="hybridMultilevel"/>
    <w:tmpl w:val="787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C264C"/>
    <w:multiLevelType w:val="hybridMultilevel"/>
    <w:tmpl w:val="AF34CEEC"/>
    <w:lvl w:ilvl="0" w:tplc="494C69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46C11772"/>
    <w:multiLevelType w:val="hybridMultilevel"/>
    <w:tmpl w:val="6546BC06"/>
    <w:lvl w:ilvl="0" w:tplc="CC846FAA">
      <w:start w:val="1"/>
      <w:numFmt w:val="bullet"/>
      <w:pStyle w:val="StyleListBullet3After3pt1"/>
      <w:lvlText w:val=""/>
      <w:lvlJc w:val="left"/>
      <w:pPr>
        <w:tabs>
          <w:tab w:val="num" w:pos="1437"/>
        </w:tabs>
        <w:ind w:left="1434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24475E"/>
    <w:multiLevelType w:val="hybridMultilevel"/>
    <w:tmpl w:val="EA36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B5E7C"/>
    <w:multiLevelType w:val="hybridMultilevel"/>
    <w:tmpl w:val="079C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C55CC"/>
    <w:multiLevelType w:val="multilevel"/>
    <w:tmpl w:val="2AB26BCA"/>
    <w:lvl w:ilvl="0">
      <w:start w:val="1"/>
      <w:numFmt w:val="decimal"/>
      <w:pStyle w:val="Heading1Numbered"/>
      <w:lvlText w:val="%1"/>
      <w:lvlJc w:val="left"/>
      <w:pPr>
        <w:ind w:left="2322" w:hanging="432"/>
      </w:pPr>
    </w:lvl>
    <w:lvl w:ilvl="1">
      <w:start w:val="1"/>
      <w:numFmt w:val="decimal"/>
      <w:pStyle w:val="Heading2"/>
      <w:lvlText w:val="%1.%2"/>
      <w:lvlJc w:val="left"/>
      <w:pPr>
        <w:ind w:left="5320" w:hanging="737"/>
      </w:pPr>
    </w:lvl>
    <w:lvl w:ilvl="2">
      <w:start w:val="1"/>
      <w:numFmt w:val="decimal"/>
      <w:pStyle w:val="Heading3"/>
      <w:lvlText w:val="%1.%2.%3"/>
      <w:lvlJc w:val="left"/>
      <w:pPr>
        <w:ind w:left="3744" w:hanging="720"/>
      </w:pPr>
    </w:lvl>
    <w:lvl w:ilvl="3">
      <w:start w:val="1"/>
      <w:numFmt w:val="decimal"/>
      <w:pStyle w:val="Heading4"/>
      <w:lvlText w:val="%1.%2.%3.%4"/>
      <w:lvlJc w:val="left"/>
      <w:pPr>
        <w:ind w:left="27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9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30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1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474" w:hanging="1584"/>
      </w:pPr>
      <w:rPr>
        <w:rFonts w:hint="default"/>
      </w:rPr>
    </w:lvl>
  </w:abstractNum>
  <w:abstractNum w:abstractNumId="25" w15:restartNumberingAfterBreak="0">
    <w:nsid w:val="561C258D"/>
    <w:multiLevelType w:val="hybridMultilevel"/>
    <w:tmpl w:val="C032DD10"/>
    <w:lvl w:ilvl="0" w:tplc="4DCCF154">
      <w:start w:val="1"/>
      <w:numFmt w:val="bullet"/>
      <w:pStyle w:val="Bullet2"/>
      <w:lvlText w:val="&gt;"/>
      <w:lvlJc w:val="left"/>
      <w:pPr>
        <w:ind w:left="1211" w:hanging="360"/>
      </w:pPr>
      <w:rPr>
        <w:rFonts w:ascii="Arial" w:hAnsi="Arial" w:hint="default"/>
        <w:color w:val="265F91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FA454C"/>
    <w:multiLevelType w:val="hybridMultilevel"/>
    <w:tmpl w:val="F6C22A26"/>
    <w:lvl w:ilvl="0" w:tplc="82BE3FA0">
      <w:start w:val="1"/>
      <w:numFmt w:val="bullet"/>
      <w:pStyle w:val="FocusBoxBullet"/>
      <w:lvlText w:val=""/>
      <w:lvlJc w:val="left"/>
      <w:pPr>
        <w:ind w:left="360" w:hanging="360"/>
      </w:pPr>
      <w:rPr>
        <w:rFonts w:ascii="Wingdings" w:hAnsi="Wingdings" w:hint="default"/>
        <w:color w:val="265F91"/>
        <w:spacing w:val="0"/>
        <w:w w:val="100"/>
        <w:kern w:val="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311ED"/>
    <w:multiLevelType w:val="hybridMultilevel"/>
    <w:tmpl w:val="C4E4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821E1"/>
    <w:multiLevelType w:val="hybridMultilevel"/>
    <w:tmpl w:val="20B0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059B1"/>
    <w:multiLevelType w:val="hybridMultilevel"/>
    <w:tmpl w:val="32F2D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5299A"/>
    <w:multiLevelType w:val="multilevel"/>
    <w:tmpl w:val="ECB6C234"/>
    <w:lvl w:ilvl="0">
      <w:start w:val="1"/>
      <w:numFmt w:val="bullet"/>
      <w:pStyle w:val="ListBul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FA2528"/>
    <w:multiLevelType w:val="hybridMultilevel"/>
    <w:tmpl w:val="3C56298E"/>
    <w:lvl w:ilvl="0" w:tplc="9E70B972">
      <w:start w:val="1"/>
      <w:numFmt w:val="bullet"/>
      <w:pStyle w:val="Bullet3"/>
      <w:lvlText w:val="–"/>
      <w:lvlJc w:val="left"/>
      <w:pPr>
        <w:ind w:left="990" w:hanging="360"/>
      </w:pPr>
      <w:rPr>
        <w:rFonts w:ascii="Adobe Devanagari" w:hAnsi="Adobe Devanaga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65F91"/>
        <w:spacing w:val="0"/>
        <w:w w:val="100"/>
        <w:kern w:val="0"/>
        <w:sz w:val="22"/>
        <w:u w:color="265F9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655C45C6"/>
    <w:multiLevelType w:val="hybridMultilevel"/>
    <w:tmpl w:val="CCE89B36"/>
    <w:lvl w:ilvl="0" w:tplc="4C98EF66">
      <w:start w:val="1"/>
      <w:numFmt w:val="lowerRoman"/>
      <w:pStyle w:val="Steps2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6AB030AC"/>
    <w:multiLevelType w:val="multilevel"/>
    <w:tmpl w:val="3BBE519A"/>
    <w:styleLink w:val="CurrentList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"/>
      <w:lvlJc w:val="left"/>
      <w:pPr>
        <w:tabs>
          <w:tab w:val="num" w:pos="2160"/>
        </w:tabs>
        <w:ind w:left="2160" w:hanging="360"/>
      </w:pPr>
      <w:rPr>
        <w:rFonts w:ascii="Wingdings 3" w:eastAsia="Times New Roman" w:hAnsi="Wingdings 3" w:cs="Miriam" w:hint="default"/>
      </w:rPr>
    </w:lvl>
    <w:lvl w:ilvl="2">
      <w:start w:val="1"/>
      <w:numFmt w:val="bullet"/>
      <w:lvlText w:val=""/>
      <w:lvlJc w:val="left"/>
      <w:pPr>
        <w:tabs>
          <w:tab w:val="num" w:pos="2880"/>
        </w:tabs>
        <w:ind w:left="2880" w:hanging="180"/>
      </w:pPr>
      <w:rPr>
        <w:rFonts w:ascii="Wingdings 3" w:hAnsi="Wingdings 3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E16452"/>
    <w:multiLevelType w:val="multilevel"/>
    <w:tmpl w:val="3348DB3C"/>
    <w:styleLink w:val="StyleBulletedWingdingssymbol10ptBefore127cmHangin1"/>
    <w:lvl w:ilvl="0">
      <w:start w:val="1"/>
      <w:numFmt w:val="bullet"/>
      <w:lvlText w:val=""/>
      <w:lvlJc w:val="left"/>
      <w:pPr>
        <w:tabs>
          <w:tab w:val="num" w:pos="1080"/>
        </w:tabs>
        <w:ind w:left="1077" w:hanging="357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53829"/>
    <w:multiLevelType w:val="hybridMultilevel"/>
    <w:tmpl w:val="6698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D43E3"/>
    <w:multiLevelType w:val="hybridMultilevel"/>
    <w:tmpl w:val="F9780C18"/>
    <w:lvl w:ilvl="0" w:tplc="96026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pStyle w:val="Bullets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205EDE"/>
    <w:multiLevelType w:val="hybridMultilevel"/>
    <w:tmpl w:val="646A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8"/>
  </w:num>
  <w:num w:numId="5">
    <w:abstractNumId w:val="17"/>
  </w:num>
  <w:num w:numId="6">
    <w:abstractNumId w:val="36"/>
  </w:num>
  <w:num w:numId="7">
    <w:abstractNumId w:val="5"/>
  </w:num>
  <w:num w:numId="8">
    <w:abstractNumId w:val="2"/>
  </w:num>
  <w:num w:numId="9">
    <w:abstractNumId w:val="3"/>
  </w:num>
  <w:num w:numId="10">
    <w:abstractNumId w:val="30"/>
  </w:num>
  <w:num w:numId="11">
    <w:abstractNumId w:val="21"/>
  </w:num>
  <w:num w:numId="12">
    <w:abstractNumId w:val="15"/>
  </w:num>
  <w:num w:numId="13">
    <w:abstractNumId w:val="34"/>
  </w:num>
  <w:num w:numId="14">
    <w:abstractNumId w:val="33"/>
  </w:num>
  <w:num w:numId="15">
    <w:abstractNumId w:val="12"/>
  </w:num>
  <w:num w:numId="16">
    <w:abstractNumId w:val="11"/>
  </w:num>
  <w:num w:numId="17">
    <w:abstractNumId w:val="32"/>
  </w:num>
  <w:num w:numId="18">
    <w:abstractNumId w:val="4"/>
    <w:lvlOverride w:ilvl="0">
      <w:startOverride w:val="1"/>
    </w:lvlOverride>
  </w:num>
  <w:num w:numId="19">
    <w:abstractNumId w:val="25"/>
  </w:num>
  <w:num w:numId="20">
    <w:abstractNumId w:val="24"/>
  </w:num>
  <w:num w:numId="21">
    <w:abstractNumId w:val="26"/>
  </w:num>
  <w:num w:numId="22">
    <w:abstractNumId w:val="31"/>
  </w:num>
  <w:num w:numId="23">
    <w:abstractNumId w:val="28"/>
  </w:num>
  <w:num w:numId="24">
    <w:abstractNumId w:val="9"/>
  </w:num>
  <w:num w:numId="25">
    <w:abstractNumId w:val="19"/>
  </w:num>
  <w:num w:numId="26">
    <w:abstractNumId w:val="29"/>
  </w:num>
  <w:num w:numId="27">
    <w:abstractNumId w:val="6"/>
  </w:num>
  <w:num w:numId="28">
    <w:abstractNumId w:val="23"/>
  </w:num>
  <w:num w:numId="29">
    <w:abstractNumId w:val="7"/>
  </w:num>
  <w:num w:numId="30">
    <w:abstractNumId w:val="14"/>
  </w:num>
  <w:num w:numId="31">
    <w:abstractNumId w:val="22"/>
  </w:num>
  <w:num w:numId="32">
    <w:abstractNumId w:val="37"/>
  </w:num>
  <w:num w:numId="33">
    <w:abstractNumId w:val="27"/>
  </w:num>
  <w:num w:numId="34">
    <w:abstractNumId w:val="35"/>
  </w:num>
  <w:num w:numId="35">
    <w:abstractNumId w:val="10"/>
  </w:num>
  <w:num w:numId="36">
    <w:abstractNumId w:val="20"/>
  </w:num>
  <w:num w:numId="37">
    <w:abstractNumId w:val="16"/>
  </w:num>
  <w:num w:numId="38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5"/>
  <w:hideSpellingErrors/>
  <w:hideGrammaticalErrors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396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7B"/>
    <w:rsid w:val="00000971"/>
    <w:rsid w:val="00000B3B"/>
    <w:rsid w:val="00000CE5"/>
    <w:rsid w:val="00000DD7"/>
    <w:rsid w:val="00000FD8"/>
    <w:rsid w:val="000011DF"/>
    <w:rsid w:val="000011E8"/>
    <w:rsid w:val="00001271"/>
    <w:rsid w:val="000012E3"/>
    <w:rsid w:val="00001374"/>
    <w:rsid w:val="000015EB"/>
    <w:rsid w:val="00001763"/>
    <w:rsid w:val="00001A22"/>
    <w:rsid w:val="00001B23"/>
    <w:rsid w:val="00001D3E"/>
    <w:rsid w:val="000022C6"/>
    <w:rsid w:val="000024FA"/>
    <w:rsid w:val="00002C13"/>
    <w:rsid w:val="00003568"/>
    <w:rsid w:val="00003759"/>
    <w:rsid w:val="00003A29"/>
    <w:rsid w:val="00003C7F"/>
    <w:rsid w:val="00003F6F"/>
    <w:rsid w:val="000041D8"/>
    <w:rsid w:val="000042DB"/>
    <w:rsid w:val="00004685"/>
    <w:rsid w:val="0000537F"/>
    <w:rsid w:val="00005B11"/>
    <w:rsid w:val="00005BC3"/>
    <w:rsid w:val="00006286"/>
    <w:rsid w:val="000065A3"/>
    <w:rsid w:val="00006A98"/>
    <w:rsid w:val="00006EAB"/>
    <w:rsid w:val="00010111"/>
    <w:rsid w:val="00010304"/>
    <w:rsid w:val="00010447"/>
    <w:rsid w:val="000104B1"/>
    <w:rsid w:val="0001087D"/>
    <w:rsid w:val="0001110C"/>
    <w:rsid w:val="000111B4"/>
    <w:rsid w:val="00011490"/>
    <w:rsid w:val="00011608"/>
    <w:rsid w:val="00011830"/>
    <w:rsid w:val="00011B2E"/>
    <w:rsid w:val="00011B48"/>
    <w:rsid w:val="00011D15"/>
    <w:rsid w:val="00011F21"/>
    <w:rsid w:val="000120C2"/>
    <w:rsid w:val="000121B3"/>
    <w:rsid w:val="00012C81"/>
    <w:rsid w:val="0001337A"/>
    <w:rsid w:val="00013562"/>
    <w:rsid w:val="00013883"/>
    <w:rsid w:val="00013BD3"/>
    <w:rsid w:val="00013FF5"/>
    <w:rsid w:val="00014204"/>
    <w:rsid w:val="0001426A"/>
    <w:rsid w:val="00014889"/>
    <w:rsid w:val="00014B5A"/>
    <w:rsid w:val="00014B91"/>
    <w:rsid w:val="00014F54"/>
    <w:rsid w:val="0001559F"/>
    <w:rsid w:val="00016817"/>
    <w:rsid w:val="00016AF1"/>
    <w:rsid w:val="00016BCD"/>
    <w:rsid w:val="00016CB4"/>
    <w:rsid w:val="000171EC"/>
    <w:rsid w:val="0001744A"/>
    <w:rsid w:val="000177AD"/>
    <w:rsid w:val="00020970"/>
    <w:rsid w:val="00020DA6"/>
    <w:rsid w:val="00021499"/>
    <w:rsid w:val="000219F8"/>
    <w:rsid w:val="00021EE8"/>
    <w:rsid w:val="000221E0"/>
    <w:rsid w:val="000226F0"/>
    <w:rsid w:val="00022A3F"/>
    <w:rsid w:val="000231F8"/>
    <w:rsid w:val="0002328E"/>
    <w:rsid w:val="000233C5"/>
    <w:rsid w:val="0002343D"/>
    <w:rsid w:val="000236A7"/>
    <w:rsid w:val="00023AC0"/>
    <w:rsid w:val="00023E3F"/>
    <w:rsid w:val="000245DB"/>
    <w:rsid w:val="000245F1"/>
    <w:rsid w:val="000249B7"/>
    <w:rsid w:val="0002531E"/>
    <w:rsid w:val="00025443"/>
    <w:rsid w:val="00025460"/>
    <w:rsid w:val="00025D73"/>
    <w:rsid w:val="00026166"/>
    <w:rsid w:val="00026399"/>
    <w:rsid w:val="0002663F"/>
    <w:rsid w:val="00027247"/>
    <w:rsid w:val="00027557"/>
    <w:rsid w:val="00027720"/>
    <w:rsid w:val="00027836"/>
    <w:rsid w:val="00027A4F"/>
    <w:rsid w:val="00027F42"/>
    <w:rsid w:val="00030697"/>
    <w:rsid w:val="00030A51"/>
    <w:rsid w:val="00030C7D"/>
    <w:rsid w:val="00030DCE"/>
    <w:rsid w:val="00030F24"/>
    <w:rsid w:val="00030F2A"/>
    <w:rsid w:val="00030F92"/>
    <w:rsid w:val="00031AAE"/>
    <w:rsid w:val="00031B38"/>
    <w:rsid w:val="00031CDA"/>
    <w:rsid w:val="00031FC1"/>
    <w:rsid w:val="00032329"/>
    <w:rsid w:val="0003296A"/>
    <w:rsid w:val="00033174"/>
    <w:rsid w:val="0003423D"/>
    <w:rsid w:val="0003444D"/>
    <w:rsid w:val="0003514E"/>
    <w:rsid w:val="000352C7"/>
    <w:rsid w:val="00035442"/>
    <w:rsid w:val="00036283"/>
    <w:rsid w:val="000365C6"/>
    <w:rsid w:val="000366CA"/>
    <w:rsid w:val="0003702A"/>
    <w:rsid w:val="000374FE"/>
    <w:rsid w:val="00037636"/>
    <w:rsid w:val="0003768D"/>
    <w:rsid w:val="0003774F"/>
    <w:rsid w:val="000377E4"/>
    <w:rsid w:val="00037C7F"/>
    <w:rsid w:val="00037D0C"/>
    <w:rsid w:val="000400AB"/>
    <w:rsid w:val="000411E8"/>
    <w:rsid w:val="00041393"/>
    <w:rsid w:val="000413A0"/>
    <w:rsid w:val="000413A8"/>
    <w:rsid w:val="0004191B"/>
    <w:rsid w:val="00041AFB"/>
    <w:rsid w:val="00041CE9"/>
    <w:rsid w:val="00041DA6"/>
    <w:rsid w:val="00041DBA"/>
    <w:rsid w:val="00041DC9"/>
    <w:rsid w:val="00041EE3"/>
    <w:rsid w:val="00041FB9"/>
    <w:rsid w:val="00042603"/>
    <w:rsid w:val="00042A85"/>
    <w:rsid w:val="00042F72"/>
    <w:rsid w:val="00043676"/>
    <w:rsid w:val="00043694"/>
    <w:rsid w:val="00043B2B"/>
    <w:rsid w:val="00043BE1"/>
    <w:rsid w:val="00043E22"/>
    <w:rsid w:val="00044191"/>
    <w:rsid w:val="00044466"/>
    <w:rsid w:val="000445A2"/>
    <w:rsid w:val="00044726"/>
    <w:rsid w:val="00044AC8"/>
    <w:rsid w:val="00044B82"/>
    <w:rsid w:val="00044C99"/>
    <w:rsid w:val="00044FB4"/>
    <w:rsid w:val="00045025"/>
    <w:rsid w:val="000451A6"/>
    <w:rsid w:val="00045348"/>
    <w:rsid w:val="00046517"/>
    <w:rsid w:val="000469B0"/>
    <w:rsid w:val="00046D80"/>
    <w:rsid w:val="000476F9"/>
    <w:rsid w:val="000477E2"/>
    <w:rsid w:val="00047862"/>
    <w:rsid w:val="00047C92"/>
    <w:rsid w:val="00050461"/>
    <w:rsid w:val="00050639"/>
    <w:rsid w:val="0005083E"/>
    <w:rsid w:val="000510A3"/>
    <w:rsid w:val="00051531"/>
    <w:rsid w:val="00051687"/>
    <w:rsid w:val="00051A2B"/>
    <w:rsid w:val="0005220E"/>
    <w:rsid w:val="0005234F"/>
    <w:rsid w:val="0005290E"/>
    <w:rsid w:val="000530B9"/>
    <w:rsid w:val="00053372"/>
    <w:rsid w:val="00053F81"/>
    <w:rsid w:val="00054159"/>
    <w:rsid w:val="0005420D"/>
    <w:rsid w:val="000545B4"/>
    <w:rsid w:val="00054600"/>
    <w:rsid w:val="00054886"/>
    <w:rsid w:val="000548C9"/>
    <w:rsid w:val="00054AE0"/>
    <w:rsid w:val="00054D45"/>
    <w:rsid w:val="00054EC5"/>
    <w:rsid w:val="00054FD6"/>
    <w:rsid w:val="00055067"/>
    <w:rsid w:val="000552FE"/>
    <w:rsid w:val="00055D3E"/>
    <w:rsid w:val="00055D54"/>
    <w:rsid w:val="00056033"/>
    <w:rsid w:val="0005660E"/>
    <w:rsid w:val="00056B2D"/>
    <w:rsid w:val="00056DFB"/>
    <w:rsid w:val="00056EC7"/>
    <w:rsid w:val="00057B5F"/>
    <w:rsid w:val="00057F0F"/>
    <w:rsid w:val="00057FF3"/>
    <w:rsid w:val="00060069"/>
    <w:rsid w:val="000608C3"/>
    <w:rsid w:val="00060C08"/>
    <w:rsid w:val="00060F87"/>
    <w:rsid w:val="000610DD"/>
    <w:rsid w:val="00061181"/>
    <w:rsid w:val="000611EA"/>
    <w:rsid w:val="000613DD"/>
    <w:rsid w:val="00062537"/>
    <w:rsid w:val="0006253F"/>
    <w:rsid w:val="00062964"/>
    <w:rsid w:val="00062E63"/>
    <w:rsid w:val="00062F19"/>
    <w:rsid w:val="00062F5B"/>
    <w:rsid w:val="0006318B"/>
    <w:rsid w:val="000639E7"/>
    <w:rsid w:val="00064354"/>
    <w:rsid w:val="00064703"/>
    <w:rsid w:val="0006475E"/>
    <w:rsid w:val="00064EEF"/>
    <w:rsid w:val="00065064"/>
    <w:rsid w:val="0006540E"/>
    <w:rsid w:val="000654D0"/>
    <w:rsid w:val="00065806"/>
    <w:rsid w:val="00065835"/>
    <w:rsid w:val="00065F8F"/>
    <w:rsid w:val="00066A34"/>
    <w:rsid w:val="00066C3E"/>
    <w:rsid w:val="000674C9"/>
    <w:rsid w:val="0006759C"/>
    <w:rsid w:val="00067B05"/>
    <w:rsid w:val="00067BA7"/>
    <w:rsid w:val="000700D5"/>
    <w:rsid w:val="000702A0"/>
    <w:rsid w:val="00070794"/>
    <w:rsid w:val="00070F1A"/>
    <w:rsid w:val="00071A08"/>
    <w:rsid w:val="00071BB7"/>
    <w:rsid w:val="00071D7A"/>
    <w:rsid w:val="00072067"/>
    <w:rsid w:val="00072533"/>
    <w:rsid w:val="0007285C"/>
    <w:rsid w:val="000728B9"/>
    <w:rsid w:val="00073072"/>
    <w:rsid w:val="000731C2"/>
    <w:rsid w:val="000731CB"/>
    <w:rsid w:val="000735AD"/>
    <w:rsid w:val="000736E0"/>
    <w:rsid w:val="00073F06"/>
    <w:rsid w:val="00074465"/>
    <w:rsid w:val="000744C8"/>
    <w:rsid w:val="0007495C"/>
    <w:rsid w:val="00074C88"/>
    <w:rsid w:val="00075D41"/>
    <w:rsid w:val="0007661E"/>
    <w:rsid w:val="000766C3"/>
    <w:rsid w:val="00076B05"/>
    <w:rsid w:val="00076DBF"/>
    <w:rsid w:val="0007760E"/>
    <w:rsid w:val="00077953"/>
    <w:rsid w:val="00077A47"/>
    <w:rsid w:val="0008044C"/>
    <w:rsid w:val="00081070"/>
    <w:rsid w:val="00081DD9"/>
    <w:rsid w:val="00083148"/>
    <w:rsid w:val="00083918"/>
    <w:rsid w:val="00083F4E"/>
    <w:rsid w:val="00084234"/>
    <w:rsid w:val="0008442E"/>
    <w:rsid w:val="0008462E"/>
    <w:rsid w:val="00084915"/>
    <w:rsid w:val="00084D40"/>
    <w:rsid w:val="00085065"/>
    <w:rsid w:val="000850BE"/>
    <w:rsid w:val="000855D1"/>
    <w:rsid w:val="000875AE"/>
    <w:rsid w:val="0008770F"/>
    <w:rsid w:val="00087A14"/>
    <w:rsid w:val="00090582"/>
    <w:rsid w:val="00090BA2"/>
    <w:rsid w:val="00090E88"/>
    <w:rsid w:val="0009123B"/>
    <w:rsid w:val="00091370"/>
    <w:rsid w:val="000921E5"/>
    <w:rsid w:val="000924D3"/>
    <w:rsid w:val="00092A55"/>
    <w:rsid w:val="00092CB6"/>
    <w:rsid w:val="00092F25"/>
    <w:rsid w:val="0009343F"/>
    <w:rsid w:val="000934EC"/>
    <w:rsid w:val="0009352E"/>
    <w:rsid w:val="00094357"/>
    <w:rsid w:val="00094A68"/>
    <w:rsid w:val="00094ACD"/>
    <w:rsid w:val="000951E4"/>
    <w:rsid w:val="0009523B"/>
    <w:rsid w:val="0009542A"/>
    <w:rsid w:val="000957D9"/>
    <w:rsid w:val="00095814"/>
    <w:rsid w:val="00095F90"/>
    <w:rsid w:val="00095FD8"/>
    <w:rsid w:val="000964D0"/>
    <w:rsid w:val="00096E12"/>
    <w:rsid w:val="000971DE"/>
    <w:rsid w:val="000972AD"/>
    <w:rsid w:val="000A028C"/>
    <w:rsid w:val="000A029D"/>
    <w:rsid w:val="000A039E"/>
    <w:rsid w:val="000A09D3"/>
    <w:rsid w:val="000A0A9A"/>
    <w:rsid w:val="000A0EA3"/>
    <w:rsid w:val="000A1148"/>
    <w:rsid w:val="000A11FA"/>
    <w:rsid w:val="000A179E"/>
    <w:rsid w:val="000A1966"/>
    <w:rsid w:val="000A25E9"/>
    <w:rsid w:val="000A3062"/>
    <w:rsid w:val="000A3345"/>
    <w:rsid w:val="000A34D8"/>
    <w:rsid w:val="000A373C"/>
    <w:rsid w:val="000A4042"/>
    <w:rsid w:val="000A59BA"/>
    <w:rsid w:val="000A5A0B"/>
    <w:rsid w:val="000A681E"/>
    <w:rsid w:val="000A683F"/>
    <w:rsid w:val="000A6C09"/>
    <w:rsid w:val="000A72C1"/>
    <w:rsid w:val="000A7482"/>
    <w:rsid w:val="000A758C"/>
    <w:rsid w:val="000A7B87"/>
    <w:rsid w:val="000A7F10"/>
    <w:rsid w:val="000B03A2"/>
    <w:rsid w:val="000B068D"/>
    <w:rsid w:val="000B0724"/>
    <w:rsid w:val="000B094C"/>
    <w:rsid w:val="000B0B51"/>
    <w:rsid w:val="000B0FC8"/>
    <w:rsid w:val="000B10C6"/>
    <w:rsid w:val="000B11D6"/>
    <w:rsid w:val="000B1511"/>
    <w:rsid w:val="000B17B5"/>
    <w:rsid w:val="000B1C23"/>
    <w:rsid w:val="000B2428"/>
    <w:rsid w:val="000B289D"/>
    <w:rsid w:val="000B2F83"/>
    <w:rsid w:val="000B3135"/>
    <w:rsid w:val="000B3300"/>
    <w:rsid w:val="000B3602"/>
    <w:rsid w:val="000B363E"/>
    <w:rsid w:val="000B40D1"/>
    <w:rsid w:val="000B43CD"/>
    <w:rsid w:val="000B4AB1"/>
    <w:rsid w:val="000B4B40"/>
    <w:rsid w:val="000B4B62"/>
    <w:rsid w:val="000B4D32"/>
    <w:rsid w:val="000B5095"/>
    <w:rsid w:val="000B5114"/>
    <w:rsid w:val="000B5930"/>
    <w:rsid w:val="000B5B79"/>
    <w:rsid w:val="000B600F"/>
    <w:rsid w:val="000B6054"/>
    <w:rsid w:val="000B61DF"/>
    <w:rsid w:val="000B690B"/>
    <w:rsid w:val="000B69FA"/>
    <w:rsid w:val="000B6A92"/>
    <w:rsid w:val="000B6E30"/>
    <w:rsid w:val="000B7510"/>
    <w:rsid w:val="000B7A0A"/>
    <w:rsid w:val="000B7F06"/>
    <w:rsid w:val="000C07D3"/>
    <w:rsid w:val="000C07FB"/>
    <w:rsid w:val="000C08DF"/>
    <w:rsid w:val="000C08F2"/>
    <w:rsid w:val="000C0996"/>
    <w:rsid w:val="000C0B89"/>
    <w:rsid w:val="000C0CCA"/>
    <w:rsid w:val="000C0D75"/>
    <w:rsid w:val="000C0F24"/>
    <w:rsid w:val="000C128A"/>
    <w:rsid w:val="000C1B89"/>
    <w:rsid w:val="000C1BCE"/>
    <w:rsid w:val="000C1C3A"/>
    <w:rsid w:val="000C2574"/>
    <w:rsid w:val="000C2789"/>
    <w:rsid w:val="000C2795"/>
    <w:rsid w:val="000C27E6"/>
    <w:rsid w:val="000C2EEE"/>
    <w:rsid w:val="000C33B7"/>
    <w:rsid w:val="000C37C2"/>
    <w:rsid w:val="000C3923"/>
    <w:rsid w:val="000C3B6D"/>
    <w:rsid w:val="000C3BA6"/>
    <w:rsid w:val="000C3D3E"/>
    <w:rsid w:val="000C3DB7"/>
    <w:rsid w:val="000C46DD"/>
    <w:rsid w:val="000C4A42"/>
    <w:rsid w:val="000C5631"/>
    <w:rsid w:val="000C56F5"/>
    <w:rsid w:val="000C5CDE"/>
    <w:rsid w:val="000C5CDF"/>
    <w:rsid w:val="000C5DF1"/>
    <w:rsid w:val="000C5E42"/>
    <w:rsid w:val="000C66B0"/>
    <w:rsid w:val="000C6ADD"/>
    <w:rsid w:val="000C6E48"/>
    <w:rsid w:val="000C768B"/>
    <w:rsid w:val="000C76D0"/>
    <w:rsid w:val="000C78DF"/>
    <w:rsid w:val="000C7EE8"/>
    <w:rsid w:val="000D02CC"/>
    <w:rsid w:val="000D1311"/>
    <w:rsid w:val="000D13DF"/>
    <w:rsid w:val="000D1C81"/>
    <w:rsid w:val="000D21CA"/>
    <w:rsid w:val="000D2914"/>
    <w:rsid w:val="000D2BCC"/>
    <w:rsid w:val="000D2E99"/>
    <w:rsid w:val="000D3023"/>
    <w:rsid w:val="000D332E"/>
    <w:rsid w:val="000D34D7"/>
    <w:rsid w:val="000D3577"/>
    <w:rsid w:val="000D3BC1"/>
    <w:rsid w:val="000D40F5"/>
    <w:rsid w:val="000D4B24"/>
    <w:rsid w:val="000D5160"/>
    <w:rsid w:val="000D5E3C"/>
    <w:rsid w:val="000D5EDC"/>
    <w:rsid w:val="000D6147"/>
    <w:rsid w:val="000D6571"/>
    <w:rsid w:val="000D66F3"/>
    <w:rsid w:val="000D6D8C"/>
    <w:rsid w:val="000D6E82"/>
    <w:rsid w:val="000D7407"/>
    <w:rsid w:val="000D763E"/>
    <w:rsid w:val="000D7848"/>
    <w:rsid w:val="000D7D52"/>
    <w:rsid w:val="000D7E99"/>
    <w:rsid w:val="000D7F3D"/>
    <w:rsid w:val="000E02C0"/>
    <w:rsid w:val="000E08A7"/>
    <w:rsid w:val="000E0BFE"/>
    <w:rsid w:val="000E0C48"/>
    <w:rsid w:val="000E0F0C"/>
    <w:rsid w:val="000E1075"/>
    <w:rsid w:val="000E1A1B"/>
    <w:rsid w:val="000E2015"/>
    <w:rsid w:val="000E2E3E"/>
    <w:rsid w:val="000E30E4"/>
    <w:rsid w:val="000E33EF"/>
    <w:rsid w:val="000E350F"/>
    <w:rsid w:val="000E3C15"/>
    <w:rsid w:val="000E3DA5"/>
    <w:rsid w:val="000E44BF"/>
    <w:rsid w:val="000E45F9"/>
    <w:rsid w:val="000E4DC2"/>
    <w:rsid w:val="000E5527"/>
    <w:rsid w:val="000E57D7"/>
    <w:rsid w:val="000E5C0B"/>
    <w:rsid w:val="000E5E0A"/>
    <w:rsid w:val="000E5EC2"/>
    <w:rsid w:val="000E5F72"/>
    <w:rsid w:val="000E65A5"/>
    <w:rsid w:val="000E6AB8"/>
    <w:rsid w:val="000E6C1C"/>
    <w:rsid w:val="000E6EF9"/>
    <w:rsid w:val="000E72AE"/>
    <w:rsid w:val="000E7745"/>
    <w:rsid w:val="000E7AD7"/>
    <w:rsid w:val="000E7C12"/>
    <w:rsid w:val="000E7F05"/>
    <w:rsid w:val="000F0A39"/>
    <w:rsid w:val="000F0D8C"/>
    <w:rsid w:val="000F10CC"/>
    <w:rsid w:val="000F134A"/>
    <w:rsid w:val="000F1485"/>
    <w:rsid w:val="000F14EB"/>
    <w:rsid w:val="000F20BA"/>
    <w:rsid w:val="000F2753"/>
    <w:rsid w:val="000F2783"/>
    <w:rsid w:val="000F2A3C"/>
    <w:rsid w:val="000F2DEC"/>
    <w:rsid w:val="000F3477"/>
    <w:rsid w:val="000F3630"/>
    <w:rsid w:val="000F3943"/>
    <w:rsid w:val="000F3D8F"/>
    <w:rsid w:val="000F44D2"/>
    <w:rsid w:val="000F4807"/>
    <w:rsid w:val="000F5023"/>
    <w:rsid w:val="000F5357"/>
    <w:rsid w:val="000F54E6"/>
    <w:rsid w:val="000F55B6"/>
    <w:rsid w:val="000F5807"/>
    <w:rsid w:val="000F5B00"/>
    <w:rsid w:val="000F5C1C"/>
    <w:rsid w:val="000F641F"/>
    <w:rsid w:val="000F6731"/>
    <w:rsid w:val="000F6780"/>
    <w:rsid w:val="000F6B51"/>
    <w:rsid w:val="000F79E9"/>
    <w:rsid w:val="000F7B4C"/>
    <w:rsid w:val="000F7C76"/>
    <w:rsid w:val="00100456"/>
    <w:rsid w:val="001005D6"/>
    <w:rsid w:val="0010064D"/>
    <w:rsid w:val="00100AD9"/>
    <w:rsid w:val="00100DA6"/>
    <w:rsid w:val="001023D1"/>
    <w:rsid w:val="00102522"/>
    <w:rsid w:val="00102BD1"/>
    <w:rsid w:val="00102BE3"/>
    <w:rsid w:val="00102EB4"/>
    <w:rsid w:val="001040CA"/>
    <w:rsid w:val="0010444D"/>
    <w:rsid w:val="00104CF3"/>
    <w:rsid w:val="00104D55"/>
    <w:rsid w:val="00104DB1"/>
    <w:rsid w:val="0010562E"/>
    <w:rsid w:val="00105E9E"/>
    <w:rsid w:val="0010655F"/>
    <w:rsid w:val="0010672B"/>
    <w:rsid w:val="00106E3A"/>
    <w:rsid w:val="00106F55"/>
    <w:rsid w:val="00106FF1"/>
    <w:rsid w:val="001076BE"/>
    <w:rsid w:val="00110208"/>
    <w:rsid w:val="00110563"/>
    <w:rsid w:val="001105F7"/>
    <w:rsid w:val="00110702"/>
    <w:rsid w:val="001107E7"/>
    <w:rsid w:val="00110A77"/>
    <w:rsid w:val="00110AD3"/>
    <w:rsid w:val="00111301"/>
    <w:rsid w:val="001119FC"/>
    <w:rsid w:val="0011203F"/>
    <w:rsid w:val="0011249B"/>
    <w:rsid w:val="001127D3"/>
    <w:rsid w:val="00112E42"/>
    <w:rsid w:val="0011300D"/>
    <w:rsid w:val="001130B3"/>
    <w:rsid w:val="00113F30"/>
    <w:rsid w:val="001145B4"/>
    <w:rsid w:val="00114D85"/>
    <w:rsid w:val="00114DD9"/>
    <w:rsid w:val="00114E3C"/>
    <w:rsid w:val="00115245"/>
    <w:rsid w:val="00115500"/>
    <w:rsid w:val="00115E3A"/>
    <w:rsid w:val="0011640B"/>
    <w:rsid w:val="001165B8"/>
    <w:rsid w:val="00116761"/>
    <w:rsid w:val="00116BA8"/>
    <w:rsid w:val="00116DB3"/>
    <w:rsid w:val="001173A5"/>
    <w:rsid w:val="00117678"/>
    <w:rsid w:val="00117880"/>
    <w:rsid w:val="00117A29"/>
    <w:rsid w:val="00117DA2"/>
    <w:rsid w:val="00117E18"/>
    <w:rsid w:val="00120824"/>
    <w:rsid w:val="001209CB"/>
    <w:rsid w:val="001211B0"/>
    <w:rsid w:val="001214C2"/>
    <w:rsid w:val="0012154D"/>
    <w:rsid w:val="00121C9E"/>
    <w:rsid w:val="00121F50"/>
    <w:rsid w:val="00122011"/>
    <w:rsid w:val="0012262E"/>
    <w:rsid w:val="00122BBC"/>
    <w:rsid w:val="00122BDA"/>
    <w:rsid w:val="00123034"/>
    <w:rsid w:val="001230E4"/>
    <w:rsid w:val="00123346"/>
    <w:rsid w:val="0012356F"/>
    <w:rsid w:val="001237AD"/>
    <w:rsid w:val="001238BF"/>
    <w:rsid w:val="001239EE"/>
    <w:rsid w:val="001242B8"/>
    <w:rsid w:val="00124AA8"/>
    <w:rsid w:val="00124C6B"/>
    <w:rsid w:val="00125199"/>
    <w:rsid w:val="00125F0D"/>
    <w:rsid w:val="001262F4"/>
    <w:rsid w:val="00126641"/>
    <w:rsid w:val="00127045"/>
    <w:rsid w:val="0012709F"/>
    <w:rsid w:val="001273EF"/>
    <w:rsid w:val="0012785B"/>
    <w:rsid w:val="00127BFE"/>
    <w:rsid w:val="00127C0D"/>
    <w:rsid w:val="00127D5F"/>
    <w:rsid w:val="00127DC2"/>
    <w:rsid w:val="001300D1"/>
    <w:rsid w:val="001305FC"/>
    <w:rsid w:val="0013099E"/>
    <w:rsid w:val="00130DF5"/>
    <w:rsid w:val="001311E9"/>
    <w:rsid w:val="0013157F"/>
    <w:rsid w:val="001315DD"/>
    <w:rsid w:val="00131917"/>
    <w:rsid w:val="00131944"/>
    <w:rsid w:val="00131B95"/>
    <w:rsid w:val="0013201A"/>
    <w:rsid w:val="00132ADF"/>
    <w:rsid w:val="00132C10"/>
    <w:rsid w:val="00132F36"/>
    <w:rsid w:val="00132F7E"/>
    <w:rsid w:val="001332EC"/>
    <w:rsid w:val="00133360"/>
    <w:rsid w:val="001333E5"/>
    <w:rsid w:val="00133737"/>
    <w:rsid w:val="0013393D"/>
    <w:rsid w:val="00133A92"/>
    <w:rsid w:val="00133F83"/>
    <w:rsid w:val="00134CFE"/>
    <w:rsid w:val="00134E9A"/>
    <w:rsid w:val="00134EAB"/>
    <w:rsid w:val="00134EBE"/>
    <w:rsid w:val="0013504B"/>
    <w:rsid w:val="00135D4F"/>
    <w:rsid w:val="00136D1E"/>
    <w:rsid w:val="001371F3"/>
    <w:rsid w:val="0013731A"/>
    <w:rsid w:val="00137645"/>
    <w:rsid w:val="00137B7A"/>
    <w:rsid w:val="00137B81"/>
    <w:rsid w:val="00137DC1"/>
    <w:rsid w:val="00137DD1"/>
    <w:rsid w:val="0014040F"/>
    <w:rsid w:val="001404E1"/>
    <w:rsid w:val="00141247"/>
    <w:rsid w:val="00141443"/>
    <w:rsid w:val="00141459"/>
    <w:rsid w:val="00141726"/>
    <w:rsid w:val="00141B8D"/>
    <w:rsid w:val="00142680"/>
    <w:rsid w:val="00142894"/>
    <w:rsid w:val="00142ADC"/>
    <w:rsid w:val="00142F27"/>
    <w:rsid w:val="001438E3"/>
    <w:rsid w:val="001439DC"/>
    <w:rsid w:val="00143F98"/>
    <w:rsid w:val="00144EEF"/>
    <w:rsid w:val="001451C9"/>
    <w:rsid w:val="001451E6"/>
    <w:rsid w:val="001458DF"/>
    <w:rsid w:val="00145EAD"/>
    <w:rsid w:val="0014662F"/>
    <w:rsid w:val="00146E0C"/>
    <w:rsid w:val="0014721A"/>
    <w:rsid w:val="001474D9"/>
    <w:rsid w:val="001475D6"/>
    <w:rsid w:val="001476AB"/>
    <w:rsid w:val="00150290"/>
    <w:rsid w:val="001507D4"/>
    <w:rsid w:val="00150845"/>
    <w:rsid w:val="00150B7E"/>
    <w:rsid w:val="00150CAD"/>
    <w:rsid w:val="00150FDD"/>
    <w:rsid w:val="00151060"/>
    <w:rsid w:val="001512E0"/>
    <w:rsid w:val="00151A12"/>
    <w:rsid w:val="00151DF0"/>
    <w:rsid w:val="00152027"/>
    <w:rsid w:val="00152293"/>
    <w:rsid w:val="00152687"/>
    <w:rsid w:val="00152C5A"/>
    <w:rsid w:val="00152CCA"/>
    <w:rsid w:val="00152D87"/>
    <w:rsid w:val="00152F5F"/>
    <w:rsid w:val="0015301F"/>
    <w:rsid w:val="00153467"/>
    <w:rsid w:val="00153508"/>
    <w:rsid w:val="001536C5"/>
    <w:rsid w:val="00153C92"/>
    <w:rsid w:val="00153EC2"/>
    <w:rsid w:val="001540E1"/>
    <w:rsid w:val="001542DF"/>
    <w:rsid w:val="00154312"/>
    <w:rsid w:val="001544F9"/>
    <w:rsid w:val="00154F56"/>
    <w:rsid w:val="00155810"/>
    <w:rsid w:val="0015599A"/>
    <w:rsid w:val="00155C1C"/>
    <w:rsid w:val="00156604"/>
    <w:rsid w:val="00156811"/>
    <w:rsid w:val="001568A4"/>
    <w:rsid w:val="00156AAB"/>
    <w:rsid w:val="00157A15"/>
    <w:rsid w:val="00157F1E"/>
    <w:rsid w:val="00160002"/>
    <w:rsid w:val="00160BE0"/>
    <w:rsid w:val="00160CF9"/>
    <w:rsid w:val="00160E37"/>
    <w:rsid w:val="00161005"/>
    <w:rsid w:val="001611F9"/>
    <w:rsid w:val="0016124A"/>
    <w:rsid w:val="001614C2"/>
    <w:rsid w:val="001615BE"/>
    <w:rsid w:val="0016196F"/>
    <w:rsid w:val="00161C51"/>
    <w:rsid w:val="001625EF"/>
    <w:rsid w:val="00162765"/>
    <w:rsid w:val="001627EC"/>
    <w:rsid w:val="00162A57"/>
    <w:rsid w:val="00163175"/>
    <w:rsid w:val="0016339A"/>
    <w:rsid w:val="00163735"/>
    <w:rsid w:val="001637D8"/>
    <w:rsid w:val="001640F3"/>
    <w:rsid w:val="00164D1B"/>
    <w:rsid w:val="001655AB"/>
    <w:rsid w:val="0016571E"/>
    <w:rsid w:val="00165794"/>
    <w:rsid w:val="00166166"/>
    <w:rsid w:val="001665B8"/>
    <w:rsid w:val="001665BF"/>
    <w:rsid w:val="00166609"/>
    <w:rsid w:val="00166854"/>
    <w:rsid w:val="00167850"/>
    <w:rsid w:val="00167B66"/>
    <w:rsid w:val="00170A63"/>
    <w:rsid w:val="00170B2A"/>
    <w:rsid w:val="00170C4D"/>
    <w:rsid w:val="00170D09"/>
    <w:rsid w:val="00171430"/>
    <w:rsid w:val="00171682"/>
    <w:rsid w:val="00171BF2"/>
    <w:rsid w:val="00172342"/>
    <w:rsid w:val="001726EE"/>
    <w:rsid w:val="00172AA1"/>
    <w:rsid w:val="00172DF2"/>
    <w:rsid w:val="00172FBB"/>
    <w:rsid w:val="00173684"/>
    <w:rsid w:val="00173C52"/>
    <w:rsid w:val="0017519E"/>
    <w:rsid w:val="0017569D"/>
    <w:rsid w:val="001758A3"/>
    <w:rsid w:val="00175A28"/>
    <w:rsid w:val="001763D6"/>
    <w:rsid w:val="00176A3D"/>
    <w:rsid w:val="00176A77"/>
    <w:rsid w:val="00176AAB"/>
    <w:rsid w:val="00177A92"/>
    <w:rsid w:val="00177B38"/>
    <w:rsid w:val="0018037E"/>
    <w:rsid w:val="00180668"/>
    <w:rsid w:val="00180BC9"/>
    <w:rsid w:val="00180F07"/>
    <w:rsid w:val="0018133B"/>
    <w:rsid w:val="001814C4"/>
    <w:rsid w:val="00181898"/>
    <w:rsid w:val="00181FB6"/>
    <w:rsid w:val="001820C2"/>
    <w:rsid w:val="001827A8"/>
    <w:rsid w:val="001829B6"/>
    <w:rsid w:val="00182A25"/>
    <w:rsid w:val="00182EEE"/>
    <w:rsid w:val="00183625"/>
    <w:rsid w:val="0018367B"/>
    <w:rsid w:val="00183797"/>
    <w:rsid w:val="00183A3E"/>
    <w:rsid w:val="00183D45"/>
    <w:rsid w:val="00184869"/>
    <w:rsid w:val="00184983"/>
    <w:rsid w:val="00185275"/>
    <w:rsid w:val="001853D5"/>
    <w:rsid w:val="001855B1"/>
    <w:rsid w:val="001858A3"/>
    <w:rsid w:val="00185B15"/>
    <w:rsid w:val="00185F53"/>
    <w:rsid w:val="00186DAC"/>
    <w:rsid w:val="00186EBB"/>
    <w:rsid w:val="00187578"/>
    <w:rsid w:val="001877EA"/>
    <w:rsid w:val="00187CFD"/>
    <w:rsid w:val="001906FE"/>
    <w:rsid w:val="0019092E"/>
    <w:rsid w:val="001910BC"/>
    <w:rsid w:val="00191143"/>
    <w:rsid w:val="00191443"/>
    <w:rsid w:val="00191C3F"/>
    <w:rsid w:val="00191E36"/>
    <w:rsid w:val="0019223E"/>
    <w:rsid w:val="00192AA0"/>
    <w:rsid w:val="00192BEF"/>
    <w:rsid w:val="00193178"/>
    <w:rsid w:val="00193A66"/>
    <w:rsid w:val="00193EE6"/>
    <w:rsid w:val="00193F98"/>
    <w:rsid w:val="00193FB2"/>
    <w:rsid w:val="00194CEF"/>
    <w:rsid w:val="00194E40"/>
    <w:rsid w:val="0019520F"/>
    <w:rsid w:val="001952BC"/>
    <w:rsid w:val="001954CB"/>
    <w:rsid w:val="0019555C"/>
    <w:rsid w:val="0019568B"/>
    <w:rsid w:val="001956E7"/>
    <w:rsid w:val="001958CD"/>
    <w:rsid w:val="001958D0"/>
    <w:rsid w:val="00196BE4"/>
    <w:rsid w:val="00197A92"/>
    <w:rsid w:val="001A0268"/>
    <w:rsid w:val="001A0397"/>
    <w:rsid w:val="001A0B4A"/>
    <w:rsid w:val="001A17E8"/>
    <w:rsid w:val="001A1B64"/>
    <w:rsid w:val="001A1C35"/>
    <w:rsid w:val="001A1E01"/>
    <w:rsid w:val="001A2438"/>
    <w:rsid w:val="001A2680"/>
    <w:rsid w:val="001A26E2"/>
    <w:rsid w:val="001A2F39"/>
    <w:rsid w:val="001A4558"/>
    <w:rsid w:val="001A4B8D"/>
    <w:rsid w:val="001A4C54"/>
    <w:rsid w:val="001A511D"/>
    <w:rsid w:val="001A5133"/>
    <w:rsid w:val="001A53C9"/>
    <w:rsid w:val="001A54FB"/>
    <w:rsid w:val="001A5C5B"/>
    <w:rsid w:val="001A5FC4"/>
    <w:rsid w:val="001A6291"/>
    <w:rsid w:val="001A62FB"/>
    <w:rsid w:val="001A6394"/>
    <w:rsid w:val="001A65F7"/>
    <w:rsid w:val="001A6AF6"/>
    <w:rsid w:val="001A6BA0"/>
    <w:rsid w:val="001A70DF"/>
    <w:rsid w:val="001A739B"/>
    <w:rsid w:val="001A75E3"/>
    <w:rsid w:val="001A792D"/>
    <w:rsid w:val="001A7C1D"/>
    <w:rsid w:val="001B0302"/>
    <w:rsid w:val="001B04B9"/>
    <w:rsid w:val="001B073E"/>
    <w:rsid w:val="001B0B9F"/>
    <w:rsid w:val="001B0D75"/>
    <w:rsid w:val="001B10F7"/>
    <w:rsid w:val="001B1176"/>
    <w:rsid w:val="001B1542"/>
    <w:rsid w:val="001B1B30"/>
    <w:rsid w:val="001B1BC9"/>
    <w:rsid w:val="001B1D5C"/>
    <w:rsid w:val="001B1EE9"/>
    <w:rsid w:val="001B2E32"/>
    <w:rsid w:val="001B317B"/>
    <w:rsid w:val="001B34C1"/>
    <w:rsid w:val="001B3B4A"/>
    <w:rsid w:val="001B51C4"/>
    <w:rsid w:val="001B56C3"/>
    <w:rsid w:val="001B59BD"/>
    <w:rsid w:val="001B5A16"/>
    <w:rsid w:val="001B5A58"/>
    <w:rsid w:val="001B61F2"/>
    <w:rsid w:val="001B622E"/>
    <w:rsid w:val="001B6374"/>
    <w:rsid w:val="001B6CB3"/>
    <w:rsid w:val="001B6DA8"/>
    <w:rsid w:val="001B708E"/>
    <w:rsid w:val="001B763D"/>
    <w:rsid w:val="001B7B31"/>
    <w:rsid w:val="001B7BA2"/>
    <w:rsid w:val="001C07EA"/>
    <w:rsid w:val="001C093C"/>
    <w:rsid w:val="001C0DF7"/>
    <w:rsid w:val="001C118A"/>
    <w:rsid w:val="001C12F7"/>
    <w:rsid w:val="001C133B"/>
    <w:rsid w:val="001C17BF"/>
    <w:rsid w:val="001C17C4"/>
    <w:rsid w:val="001C1B46"/>
    <w:rsid w:val="001C23D7"/>
    <w:rsid w:val="001C26DC"/>
    <w:rsid w:val="001C287C"/>
    <w:rsid w:val="001C293C"/>
    <w:rsid w:val="001C2970"/>
    <w:rsid w:val="001C2BF8"/>
    <w:rsid w:val="001C330B"/>
    <w:rsid w:val="001C34D3"/>
    <w:rsid w:val="001C3802"/>
    <w:rsid w:val="001C3E41"/>
    <w:rsid w:val="001C3E61"/>
    <w:rsid w:val="001C4088"/>
    <w:rsid w:val="001C4109"/>
    <w:rsid w:val="001C44BA"/>
    <w:rsid w:val="001C4DCD"/>
    <w:rsid w:val="001C5427"/>
    <w:rsid w:val="001C55BB"/>
    <w:rsid w:val="001C60DC"/>
    <w:rsid w:val="001C644D"/>
    <w:rsid w:val="001C7227"/>
    <w:rsid w:val="001C7D2A"/>
    <w:rsid w:val="001D04C0"/>
    <w:rsid w:val="001D0D62"/>
    <w:rsid w:val="001D11EC"/>
    <w:rsid w:val="001D14C6"/>
    <w:rsid w:val="001D16E3"/>
    <w:rsid w:val="001D186A"/>
    <w:rsid w:val="001D18F4"/>
    <w:rsid w:val="001D1CA5"/>
    <w:rsid w:val="001D204F"/>
    <w:rsid w:val="001D21D6"/>
    <w:rsid w:val="001D2587"/>
    <w:rsid w:val="001D261B"/>
    <w:rsid w:val="001D2671"/>
    <w:rsid w:val="001D288E"/>
    <w:rsid w:val="001D2D5E"/>
    <w:rsid w:val="001D3237"/>
    <w:rsid w:val="001D32A8"/>
    <w:rsid w:val="001D3431"/>
    <w:rsid w:val="001D44B2"/>
    <w:rsid w:val="001D49F7"/>
    <w:rsid w:val="001D4FEE"/>
    <w:rsid w:val="001D57DD"/>
    <w:rsid w:val="001D5E8E"/>
    <w:rsid w:val="001D608B"/>
    <w:rsid w:val="001D6C2B"/>
    <w:rsid w:val="001D719E"/>
    <w:rsid w:val="001D7234"/>
    <w:rsid w:val="001D74B7"/>
    <w:rsid w:val="001D7583"/>
    <w:rsid w:val="001E0E85"/>
    <w:rsid w:val="001E10B0"/>
    <w:rsid w:val="001E13A6"/>
    <w:rsid w:val="001E1533"/>
    <w:rsid w:val="001E1CAD"/>
    <w:rsid w:val="001E20F9"/>
    <w:rsid w:val="001E2177"/>
    <w:rsid w:val="001E2217"/>
    <w:rsid w:val="001E22B2"/>
    <w:rsid w:val="001E29CD"/>
    <w:rsid w:val="001E2DB2"/>
    <w:rsid w:val="001E2F4F"/>
    <w:rsid w:val="001E31E5"/>
    <w:rsid w:val="001E3B58"/>
    <w:rsid w:val="001E3ED3"/>
    <w:rsid w:val="001E4A14"/>
    <w:rsid w:val="001E4EEB"/>
    <w:rsid w:val="001E5080"/>
    <w:rsid w:val="001E51D5"/>
    <w:rsid w:val="001E52CA"/>
    <w:rsid w:val="001E5403"/>
    <w:rsid w:val="001E583F"/>
    <w:rsid w:val="001E5EDD"/>
    <w:rsid w:val="001E619E"/>
    <w:rsid w:val="001E6F93"/>
    <w:rsid w:val="001E765E"/>
    <w:rsid w:val="001E7A3C"/>
    <w:rsid w:val="001F0D20"/>
    <w:rsid w:val="001F104D"/>
    <w:rsid w:val="001F11B2"/>
    <w:rsid w:val="001F1A4E"/>
    <w:rsid w:val="001F1CFE"/>
    <w:rsid w:val="001F2010"/>
    <w:rsid w:val="001F22FA"/>
    <w:rsid w:val="001F23EB"/>
    <w:rsid w:val="001F2A23"/>
    <w:rsid w:val="001F2B24"/>
    <w:rsid w:val="001F2E03"/>
    <w:rsid w:val="001F2E1A"/>
    <w:rsid w:val="001F34DF"/>
    <w:rsid w:val="001F398D"/>
    <w:rsid w:val="001F3D5E"/>
    <w:rsid w:val="001F4382"/>
    <w:rsid w:val="001F4592"/>
    <w:rsid w:val="001F4627"/>
    <w:rsid w:val="001F5266"/>
    <w:rsid w:val="001F52E6"/>
    <w:rsid w:val="001F561C"/>
    <w:rsid w:val="001F578C"/>
    <w:rsid w:val="001F5EA4"/>
    <w:rsid w:val="001F5F9D"/>
    <w:rsid w:val="001F6027"/>
    <w:rsid w:val="001F682F"/>
    <w:rsid w:val="001F7410"/>
    <w:rsid w:val="001F7AC8"/>
    <w:rsid w:val="002001FA"/>
    <w:rsid w:val="00200712"/>
    <w:rsid w:val="00200800"/>
    <w:rsid w:val="00200A6A"/>
    <w:rsid w:val="00200AB9"/>
    <w:rsid w:val="00202246"/>
    <w:rsid w:val="00202338"/>
    <w:rsid w:val="00202494"/>
    <w:rsid w:val="002024DF"/>
    <w:rsid w:val="00202819"/>
    <w:rsid w:val="00202ACD"/>
    <w:rsid w:val="00202B17"/>
    <w:rsid w:val="00202B43"/>
    <w:rsid w:val="00202EDF"/>
    <w:rsid w:val="002033F4"/>
    <w:rsid w:val="00203518"/>
    <w:rsid w:val="00203934"/>
    <w:rsid w:val="002039CE"/>
    <w:rsid w:val="00203DBC"/>
    <w:rsid w:val="00203E23"/>
    <w:rsid w:val="00204367"/>
    <w:rsid w:val="00204865"/>
    <w:rsid w:val="00204B30"/>
    <w:rsid w:val="00204B41"/>
    <w:rsid w:val="00204C28"/>
    <w:rsid w:val="002052CE"/>
    <w:rsid w:val="002056F3"/>
    <w:rsid w:val="00205769"/>
    <w:rsid w:val="00205BBF"/>
    <w:rsid w:val="002066E2"/>
    <w:rsid w:val="002068AE"/>
    <w:rsid w:val="00206907"/>
    <w:rsid w:val="00206C6D"/>
    <w:rsid w:val="00206F12"/>
    <w:rsid w:val="00206FAF"/>
    <w:rsid w:val="00206FC0"/>
    <w:rsid w:val="0020700F"/>
    <w:rsid w:val="00207980"/>
    <w:rsid w:val="00210061"/>
    <w:rsid w:val="0021042D"/>
    <w:rsid w:val="00210483"/>
    <w:rsid w:val="0021074F"/>
    <w:rsid w:val="002109A8"/>
    <w:rsid w:val="00210A58"/>
    <w:rsid w:val="00210AA7"/>
    <w:rsid w:val="00210D49"/>
    <w:rsid w:val="0021156F"/>
    <w:rsid w:val="002122C9"/>
    <w:rsid w:val="002127E3"/>
    <w:rsid w:val="00212C25"/>
    <w:rsid w:val="00213054"/>
    <w:rsid w:val="00213D88"/>
    <w:rsid w:val="00214244"/>
    <w:rsid w:val="00214548"/>
    <w:rsid w:val="00214742"/>
    <w:rsid w:val="00214AC7"/>
    <w:rsid w:val="00214E03"/>
    <w:rsid w:val="00214E19"/>
    <w:rsid w:val="00214EB9"/>
    <w:rsid w:val="00214F6F"/>
    <w:rsid w:val="00215481"/>
    <w:rsid w:val="00215661"/>
    <w:rsid w:val="00215D3F"/>
    <w:rsid w:val="00215E4C"/>
    <w:rsid w:val="002165A8"/>
    <w:rsid w:val="00216D80"/>
    <w:rsid w:val="002172F9"/>
    <w:rsid w:val="002174C5"/>
    <w:rsid w:val="00217562"/>
    <w:rsid w:val="002175FE"/>
    <w:rsid w:val="0021769E"/>
    <w:rsid w:val="002176BF"/>
    <w:rsid w:val="0021784B"/>
    <w:rsid w:val="002200A5"/>
    <w:rsid w:val="00220298"/>
    <w:rsid w:val="00220471"/>
    <w:rsid w:val="00221102"/>
    <w:rsid w:val="002213CE"/>
    <w:rsid w:val="00221735"/>
    <w:rsid w:val="00221BD0"/>
    <w:rsid w:val="00221BE4"/>
    <w:rsid w:val="00221F6C"/>
    <w:rsid w:val="00222088"/>
    <w:rsid w:val="00222483"/>
    <w:rsid w:val="0022297C"/>
    <w:rsid w:val="002229B5"/>
    <w:rsid w:val="00222AF4"/>
    <w:rsid w:val="00222BDD"/>
    <w:rsid w:val="002231F8"/>
    <w:rsid w:val="002233B8"/>
    <w:rsid w:val="00223404"/>
    <w:rsid w:val="00223987"/>
    <w:rsid w:val="00223ABC"/>
    <w:rsid w:val="00224111"/>
    <w:rsid w:val="00224515"/>
    <w:rsid w:val="0022472F"/>
    <w:rsid w:val="00224B08"/>
    <w:rsid w:val="00224B53"/>
    <w:rsid w:val="00225891"/>
    <w:rsid w:val="00225919"/>
    <w:rsid w:val="00225B52"/>
    <w:rsid w:val="00225C7F"/>
    <w:rsid w:val="00225F50"/>
    <w:rsid w:val="0022611D"/>
    <w:rsid w:val="00226139"/>
    <w:rsid w:val="0022671D"/>
    <w:rsid w:val="0022682E"/>
    <w:rsid w:val="0022699B"/>
    <w:rsid w:val="00226A11"/>
    <w:rsid w:val="00226BC3"/>
    <w:rsid w:val="00226D4A"/>
    <w:rsid w:val="00226DA3"/>
    <w:rsid w:val="002273BC"/>
    <w:rsid w:val="002275F0"/>
    <w:rsid w:val="00227623"/>
    <w:rsid w:val="00227664"/>
    <w:rsid w:val="002278F7"/>
    <w:rsid w:val="00230152"/>
    <w:rsid w:val="00230154"/>
    <w:rsid w:val="00230381"/>
    <w:rsid w:val="002303D4"/>
    <w:rsid w:val="002309AD"/>
    <w:rsid w:val="00230F49"/>
    <w:rsid w:val="00230F71"/>
    <w:rsid w:val="00231B8B"/>
    <w:rsid w:val="00232160"/>
    <w:rsid w:val="0023227A"/>
    <w:rsid w:val="0023268F"/>
    <w:rsid w:val="00232725"/>
    <w:rsid w:val="002327F2"/>
    <w:rsid w:val="00232806"/>
    <w:rsid w:val="00232FC3"/>
    <w:rsid w:val="0023332A"/>
    <w:rsid w:val="00233A05"/>
    <w:rsid w:val="00233A33"/>
    <w:rsid w:val="00233D17"/>
    <w:rsid w:val="002342B8"/>
    <w:rsid w:val="00234CF7"/>
    <w:rsid w:val="00234F07"/>
    <w:rsid w:val="00234FBA"/>
    <w:rsid w:val="00234FCC"/>
    <w:rsid w:val="00235809"/>
    <w:rsid w:val="00235F6D"/>
    <w:rsid w:val="0023631E"/>
    <w:rsid w:val="00236572"/>
    <w:rsid w:val="002367BD"/>
    <w:rsid w:val="0023687A"/>
    <w:rsid w:val="00236C69"/>
    <w:rsid w:val="0024020B"/>
    <w:rsid w:val="0024022C"/>
    <w:rsid w:val="00240910"/>
    <w:rsid w:val="00240F4D"/>
    <w:rsid w:val="00240FD4"/>
    <w:rsid w:val="0024105F"/>
    <w:rsid w:val="00241560"/>
    <w:rsid w:val="00241972"/>
    <w:rsid w:val="00241A32"/>
    <w:rsid w:val="00242BFE"/>
    <w:rsid w:val="002434F3"/>
    <w:rsid w:val="002437C8"/>
    <w:rsid w:val="0024382C"/>
    <w:rsid w:val="002438FE"/>
    <w:rsid w:val="00243CA8"/>
    <w:rsid w:val="002447EE"/>
    <w:rsid w:val="00244842"/>
    <w:rsid w:val="00245018"/>
    <w:rsid w:val="002455E6"/>
    <w:rsid w:val="00246108"/>
    <w:rsid w:val="00246916"/>
    <w:rsid w:val="00246AE4"/>
    <w:rsid w:val="00246C1B"/>
    <w:rsid w:val="00246E07"/>
    <w:rsid w:val="00247283"/>
    <w:rsid w:val="00247412"/>
    <w:rsid w:val="0024754A"/>
    <w:rsid w:val="0024771A"/>
    <w:rsid w:val="00247FDD"/>
    <w:rsid w:val="002505B3"/>
    <w:rsid w:val="002505B7"/>
    <w:rsid w:val="00250620"/>
    <w:rsid w:val="00250740"/>
    <w:rsid w:val="0025083F"/>
    <w:rsid w:val="00250C0E"/>
    <w:rsid w:val="0025105B"/>
    <w:rsid w:val="002514DB"/>
    <w:rsid w:val="00251530"/>
    <w:rsid w:val="00251562"/>
    <w:rsid w:val="002515BB"/>
    <w:rsid w:val="002516AE"/>
    <w:rsid w:val="00251955"/>
    <w:rsid w:val="00251B80"/>
    <w:rsid w:val="00251DD8"/>
    <w:rsid w:val="00251F10"/>
    <w:rsid w:val="0025218E"/>
    <w:rsid w:val="002524DD"/>
    <w:rsid w:val="00252B1D"/>
    <w:rsid w:val="0025332C"/>
    <w:rsid w:val="00253510"/>
    <w:rsid w:val="00253520"/>
    <w:rsid w:val="00253681"/>
    <w:rsid w:val="002539E4"/>
    <w:rsid w:val="00253AE0"/>
    <w:rsid w:val="002547C8"/>
    <w:rsid w:val="00255BCB"/>
    <w:rsid w:val="002561CB"/>
    <w:rsid w:val="002562B9"/>
    <w:rsid w:val="00256463"/>
    <w:rsid w:val="00256815"/>
    <w:rsid w:val="002568C8"/>
    <w:rsid w:val="00256BEE"/>
    <w:rsid w:val="00256D14"/>
    <w:rsid w:val="00256F96"/>
    <w:rsid w:val="00257C6D"/>
    <w:rsid w:val="00260070"/>
    <w:rsid w:val="00260899"/>
    <w:rsid w:val="00261E25"/>
    <w:rsid w:val="0026201E"/>
    <w:rsid w:val="00262103"/>
    <w:rsid w:val="002629ED"/>
    <w:rsid w:val="00262BAC"/>
    <w:rsid w:val="00262C27"/>
    <w:rsid w:val="00262D06"/>
    <w:rsid w:val="00263725"/>
    <w:rsid w:val="0026382D"/>
    <w:rsid w:val="00263A5B"/>
    <w:rsid w:val="00263D17"/>
    <w:rsid w:val="00263EED"/>
    <w:rsid w:val="0026435E"/>
    <w:rsid w:val="0026483C"/>
    <w:rsid w:val="00265686"/>
    <w:rsid w:val="00265B0B"/>
    <w:rsid w:val="00265CEE"/>
    <w:rsid w:val="002662D6"/>
    <w:rsid w:val="00266454"/>
    <w:rsid w:val="00266460"/>
    <w:rsid w:val="002664A2"/>
    <w:rsid w:val="002669CC"/>
    <w:rsid w:val="00266FCC"/>
    <w:rsid w:val="002675FE"/>
    <w:rsid w:val="00267E80"/>
    <w:rsid w:val="0027049E"/>
    <w:rsid w:val="00270F86"/>
    <w:rsid w:val="00271523"/>
    <w:rsid w:val="002716CC"/>
    <w:rsid w:val="00271841"/>
    <w:rsid w:val="00271ACA"/>
    <w:rsid w:val="00272073"/>
    <w:rsid w:val="00272225"/>
    <w:rsid w:val="002728AB"/>
    <w:rsid w:val="00272A27"/>
    <w:rsid w:val="0027374A"/>
    <w:rsid w:val="00273C4F"/>
    <w:rsid w:val="00273F9A"/>
    <w:rsid w:val="00274273"/>
    <w:rsid w:val="002748CB"/>
    <w:rsid w:val="00274AA0"/>
    <w:rsid w:val="00275755"/>
    <w:rsid w:val="00275F55"/>
    <w:rsid w:val="00276C89"/>
    <w:rsid w:val="00276D1F"/>
    <w:rsid w:val="002774BC"/>
    <w:rsid w:val="002775FE"/>
    <w:rsid w:val="00280307"/>
    <w:rsid w:val="00280557"/>
    <w:rsid w:val="00280673"/>
    <w:rsid w:val="00280DC0"/>
    <w:rsid w:val="0028125B"/>
    <w:rsid w:val="002812AF"/>
    <w:rsid w:val="0028134C"/>
    <w:rsid w:val="002814FA"/>
    <w:rsid w:val="002815AD"/>
    <w:rsid w:val="00281C46"/>
    <w:rsid w:val="00281CC7"/>
    <w:rsid w:val="002825FC"/>
    <w:rsid w:val="00282789"/>
    <w:rsid w:val="002828ED"/>
    <w:rsid w:val="002833BB"/>
    <w:rsid w:val="00283528"/>
    <w:rsid w:val="00284230"/>
    <w:rsid w:val="0028442D"/>
    <w:rsid w:val="002844E0"/>
    <w:rsid w:val="0028495F"/>
    <w:rsid w:val="002859ED"/>
    <w:rsid w:val="00285ECF"/>
    <w:rsid w:val="00285ED9"/>
    <w:rsid w:val="00286440"/>
    <w:rsid w:val="00286663"/>
    <w:rsid w:val="002867DE"/>
    <w:rsid w:val="00286A6A"/>
    <w:rsid w:val="00286AC6"/>
    <w:rsid w:val="00286B7A"/>
    <w:rsid w:val="00286B88"/>
    <w:rsid w:val="00286DFA"/>
    <w:rsid w:val="00287556"/>
    <w:rsid w:val="002879BC"/>
    <w:rsid w:val="00287D43"/>
    <w:rsid w:val="002902CC"/>
    <w:rsid w:val="002905B4"/>
    <w:rsid w:val="00290F0A"/>
    <w:rsid w:val="00291021"/>
    <w:rsid w:val="002913D1"/>
    <w:rsid w:val="0029155C"/>
    <w:rsid w:val="00291580"/>
    <w:rsid w:val="002917AB"/>
    <w:rsid w:val="00291DC5"/>
    <w:rsid w:val="002925E2"/>
    <w:rsid w:val="00292924"/>
    <w:rsid w:val="00292C6D"/>
    <w:rsid w:val="00292E27"/>
    <w:rsid w:val="00292F84"/>
    <w:rsid w:val="0029348F"/>
    <w:rsid w:val="002937BA"/>
    <w:rsid w:val="0029386A"/>
    <w:rsid w:val="00293946"/>
    <w:rsid w:val="00293A67"/>
    <w:rsid w:val="00293C98"/>
    <w:rsid w:val="00294095"/>
    <w:rsid w:val="002943BA"/>
    <w:rsid w:val="0029447C"/>
    <w:rsid w:val="00294CB6"/>
    <w:rsid w:val="002951DE"/>
    <w:rsid w:val="0029521D"/>
    <w:rsid w:val="00295417"/>
    <w:rsid w:val="0029565B"/>
    <w:rsid w:val="00295B0F"/>
    <w:rsid w:val="0029624F"/>
    <w:rsid w:val="00296319"/>
    <w:rsid w:val="00296348"/>
    <w:rsid w:val="00296936"/>
    <w:rsid w:val="00296D4A"/>
    <w:rsid w:val="002971AC"/>
    <w:rsid w:val="002A0A88"/>
    <w:rsid w:val="002A0CAA"/>
    <w:rsid w:val="002A0D78"/>
    <w:rsid w:val="002A0DEA"/>
    <w:rsid w:val="002A103E"/>
    <w:rsid w:val="002A2640"/>
    <w:rsid w:val="002A28CE"/>
    <w:rsid w:val="002A29BE"/>
    <w:rsid w:val="002A30AB"/>
    <w:rsid w:val="002A34C8"/>
    <w:rsid w:val="002A3868"/>
    <w:rsid w:val="002A3BD7"/>
    <w:rsid w:val="002A3C6C"/>
    <w:rsid w:val="002A3D5F"/>
    <w:rsid w:val="002A4195"/>
    <w:rsid w:val="002A5A7F"/>
    <w:rsid w:val="002A5C49"/>
    <w:rsid w:val="002A5F15"/>
    <w:rsid w:val="002A615A"/>
    <w:rsid w:val="002A689E"/>
    <w:rsid w:val="002A6ADE"/>
    <w:rsid w:val="002A6FBC"/>
    <w:rsid w:val="002A71E6"/>
    <w:rsid w:val="002A7394"/>
    <w:rsid w:val="002A7549"/>
    <w:rsid w:val="002A772C"/>
    <w:rsid w:val="002B0023"/>
    <w:rsid w:val="002B043C"/>
    <w:rsid w:val="002B0690"/>
    <w:rsid w:val="002B06C6"/>
    <w:rsid w:val="002B0F12"/>
    <w:rsid w:val="002B13E8"/>
    <w:rsid w:val="002B157D"/>
    <w:rsid w:val="002B236A"/>
    <w:rsid w:val="002B26E0"/>
    <w:rsid w:val="002B2C35"/>
    <w:rsid w:val="002B2F3D"/>
    <w:rsid w:val="002B34F7"/>
    <w:rsid w:val="002B3954"/>
    <w:rsid w:val="002B4222"/>
    <w:rsid w:val="002B4625"/>
    <w:rsid w:val="002B4C0E"/>
    <w:rsid w:val="002B51FB"/>
    <w:rsid w:val="002B5227"/>
    <w:rsid w:val="002B55F5"/>
    <w:rsid w:val="002B5822"/>
    <w:rsid w:val="002B6CAD"/>
    <w:rsid w:val="002B6D55"/>
    <w:rsid w:val="002B6EE3"/>
    <w:rsid w:val="002B73D5"/>
    <w:rsid w:val="002B76A0"/>
    <w:rsid w:val="002B779B"/>
    <w:rsid w:val="002B7AF6"/>
    <w:rsid w:val="002B7B29"/>
    <w:rsid w:val="002B7BEC"/>
    <w:rsid w:val="002C0429"/>
    <w:rsid w:val="002C09C6"/>
    <w:rsid w:val="002C0F23"/>
    <w:rsid w:val="002C1662"/>
    <w:rsid w:val="002C16F8"/>
    <w:rsid w:val="002C2C42"/>
    <w:rsid w:val="002C2C73"/>
    <w:rsid w:val="002C30FD"/>
    <w:rsid w:val="002C35D7"/>
    <w:rsid w:val="002C37D5"/>
    <w:rsid w:val="002C3C84"/>
    <w:rsid w:val="002C3E24"/>
    <w:rsid w:val="002C405E"/>
    <w:rsid w:val="002C40B4"/>
    <w:rsid w:val="002C4C89"/>
    <w:rsid w:val="002C4C8B"/>
    <w:rsid w:val="002C515B"/>
    <w:rsid w:val="002C6817"/>
    <w:rsid w:val="002C693F"/>
    <w:rsid w:val="002C6CB1"/>
    <w:rsid w:val="002C6D1D"/>
    <w:rsid w:val="002C6D94"/>
    <w:rsid w:val="002C6EC9"/>
    <w:rsid w:val="002C766D"/>
    <w:rsid w:val="002C7DB1"/>
    <w:rsid w:val="002C7F42"/>
    <w:rsid w:val="002D0032"/>
    <w:rsid w:val="002D03D3"/>
    <w:rsid w:val="002D0567"/>
    <w:rsid w:val="002D08ED"/>
    <w:rsid w:val="002D0BD9"/>
    <w:rsid w:val="002D0C23"/>
    <w:rsid w:val="002D0E14"/>
    <w:rsid w:val="002D15AB"/>
    <w:rsid w:val="002D1932"/>
    <w:rsid w:val="002D20F0"/>
    <w:rsid w:val="002D213D"/>
    <w:rsid w:val="002D229C"/>
    <w:rsid w:val="002D24DC"/>
    <w:rsid w:val="002D2826"/>
    <w:rsid w:val="002D2B04"/>
    <w:rsid w:val="002D3328"/>
    <w:rsid w:val="002D3BAE"/>
    <w:rsid w:val="002D3FBC"/>
    <w:rsid w:val="002D4186"/>
    <w:rsid w:val="002D4A7F"/>
    <w:rsid w:val="002D4BF2"/>
    <w:rsid w:val="002D4D73"/>
    <w:rsid w:val="002D54D7"/>
    <w:rsid w:val="002D55E1"/>
    <w:rsid w:val="002D5B8D"/>
    <w:rsid w:val="002D5FDD"/>
    <w:rsid w:val="002D602D"/>
    <w:rsid w:val="002D6155"/>
    <w:rsid w:val="002D6719"/>
    <w:rsid w:val="002D69BC"/>
    <w:rsid w:val="002D720D"/>
    <w:rsid w:val="002D7971"/>
    <w:rsid w:val="002D7C3F"/>
    <w:rsid w:val="002D7CA4"/>
    <w:rsid w:val="002D7EB9"/>
    <w:rsid w:val="002E01B9"/>
    <w:rsid w:val="002E022A"/>
    <w:rsid w:val="002E04EF"/>
    <w:rsid w:val="002E0620"/>
    <w:rsid w:val="002E0631"/>
    <w:rsid w:val="002E0864"/>
    <w:rsid w:val="002E0C8A"/>
    <w:rsid w:val="002E0D56"/>
    <w:rsid w:val="002E1127"/>
    <w:rsid w:val="002E1158"/>
    <w:rsid w:val="002E14FD"/>
    <w:rsid w:val="002E18A8"/>
    <w:rsid w:val="002E1933"/>
    <w:rsid w:val="002E1D6D"/>
    <w:rsid w:val="002E276F"/>
    <w:rsid w:val="002E311C"/>
    <w:rsid w:val="002E3314"/>
    <w:rsid w:val="002E332F"/>
    <w:rsid w:val="002E3D18"/>
    <w:rsid w:val="002E3D47"/>
    <w:rsid w:val="002E49DA"/>
    <w:rsid w:val="002E5534"/>
    <w:rsid w:val="002E5689"/>
    <w:rsid w:val="002E58EC"/>
    <w:rsid w:val="002E5E68"/>
    <w:rsid w:val="002E612F"/>
    <w:rsid w:val="002E6546"/>
    <w:rsid w:val="002E6695"/>
    <w:rsid w:val="002E66C3"/>
    <w:rsid w:val="002E71B0"/>
    <w:rsid w:val="002E73BC"/>
    <w:rsid w:val="002E7426"/>
    <w:rsid w:val="002E759B"/>
    <w:rsid w:val="002E7FDC"/>
    <w:rsid w:val="002F0064"/>
    <w:rsid w:val="002F0CAB"/>
    <w:rsid w:val="002F1395"/>
    <w:rsid w:val="002F1AAD"/>
    <w:rsid w:val="002F1DBE"/>
    <w:rsid w:val="002F1EE6"/>
    <w:rsid w:val="002F258B"/>
    <w:rsid w:val="002F26EC"/>
    <w:rsid w:val="002F2F76"/>
    <w:rsid w:val="002F315F"/>
    <w:rsid w:val="002F3693"/>
    <w:rsid w:val="002F3A4E"/>
    <w:rsid w:val="002F3EBD"/>
    <w:rsid w:val="002F3F44"/>
    <w:rsid w:val="002F40DD"/>
    <w:rsid w:val="002F41FD"/>
    <w:rsid w:val="002F44D3"/>
    <w:rsid w:val="002F47D7"/>
    <w:rsid w:val="002F4A0A"/>
    <w:rsid w:val="002F54DD"/>
    <w:rsid w:val="002F59AB"/>
    <w:rsid w:val="002F5B9B"/>
    <w:rsid w:val="002F608C"/>
    <w:rsid w:val="002F6BD6"/>
    <w:rsid w:val="002F7A1F"/>
    <w:rsid w:val="002F7A5B"/>
    <w:rsid w:val="002F7A64"/>
    <w:rsid w:val="002F7D4C"/>
    <w:rsid w:val="003000E3"/>
    <w:rsid w:val="00300352"/>
    <w:rsid w:val="003004B8"/>
    <w:rsid w:val="00300658"/>
    <w:rsid w:val="00300CD2"/>
    <w:rsid w:val="00300D35"/>
    <w:rsid w:val="00300E76"/>
    <w:rsid w:val="0030130D"/>
    <w:rsid w:val="003018B7"/>
    <w:rsid w:val="00301E02"/>
    <w:rsid w:val="00301EA9"/>
    <w:rsid w:val="0030281B"/>
    <w:rsid w:val="003028E1"/>
    <w:rsid w:val="003029EC"/>
    <w:rsid w:val="00302BA8"/>
    <w:rsid w:val="00302EFB"/>
    <w:rsid w:val="00303E41"/>
    <w:rsid w:val="0030414A"/>
    <w:rsid w:val="003041F7"/>
    <w:rsid w:val="003043F6"/>
    <w:rsid w:val="003047EF"/>
    <w:rsid w:val="00304D0D"/>
    <w:rsid w:val="00304E0E"/>
    <w:rsid w:val="00305112"/>
    <w:rsid w:val="00305435"/>
    <w:rsid w:val="003054E5"/>
    <w:rsid w:val="003058DC"/>
    <w:rsid w:val="00305ECE"/>
    <w:rsid w:val="00306213"/>
    <w:rsid w:val="00306542"/>
    <w:rsid w:val="0030679A"/>
    <w:rsid w:val="0030755C"/>
    <w:rsid w:val="00307627"/>
    <w:rsid w:val="003079EA"/>
    <w:rsid w:val="00307CF2"/>
    <w:rsid w:val="0031009A"/>
    <w:rsid w:val="003100F0"/>
    <w:rsid w:val="0031065E"/>
    <w:rsid w:val="00310F76"/>
    <w:rsid w:val="00311318"/>
    <w:rsid w:val="0031149E"/>
    <w:rsid w:val="0031247F"/>
    <w:rsid w:val="003124CE"/>
    <w:rsid w:val="00312572"/>
    <w:rsid w:val="00312632"/>
    <w:rsid w:val="00312788"/>
    <w:rsid w:val="00312F9D"/>
    <w:rsid w:val="003132BD"/>
    <w:rsid w:val="003133F7"/>
    <w:rsid w:val="003136BD"/>
    <w:rsid w:val="00313990"/>
    <w:rsid w:val="00313AAE"/>
    <w:rsid w:val="00313D00"/>
    <w:rsid w:val="00314138"/>
    <w:rsid w:val="00314900"/>
    <w:rsid w:val="00314D22"/>
    <w:rsid w:val="00315339"/>
    <w:rsid w:val="00315430"/>
    <w:rsid w:val="0031566B"/>
    <w:rsid w:val="00315DEE"/>
    <w:rsid w:val="003160AB"/>
    <w:rsid w:val="00316994"/>
    <w:rsid w:val="00316AA2"/>
    <w:rsid w:val="003171D8"/>
    <w:rsid w:val="00317791"/>
    <w:rsid w:val="00317E5E"/>
    <w:rsid w:val="00320774"/>
    <w:rsid w:val="0032096A"/>
    <w:rsid w:val="00320B7B"/>
    <w:rsid w:val="00320C5B"/>
    <w:rsid w:val="00320CE1"/>
    <w:rsid w:val="00320CE3"/>
    <w:rsid w:val="00320D37"/>
    <w:rsid w:val="00321092"/>
    <w:rsid w:val="00321550"/>
    <w:rsid w:val="0032163B"/>
    <w:rsid w:val="003216D5"/>
    <w:rsid w:val="003217E3"/>
    <w:rsid w:val="0032194D"/>
    <w:rsid w:val="003219F2"/>
    <w:rsid w:val="00321AA6"/>
    <w:rsid w:val="00321AFA"/>
    <w:rsid w:val="00321B8C"/>
    <w:rsid w:val="00321C91"/>
    <w:rsid w:val="00321FB2"/>
    <w:rsid w:val="003228F9"/>
    <w:rsid w:val="00322FDD"/>
    <w:rsid w:val="00323389"/>
    <w:rsid w:val="00323AC9"/>
    <w:rsid w:val="00323D62"/>
    <w:rsid w:val="00323D7F"/>
    <w:rsid w:val="00323F1C"/>
    <w:rsid w:val="0032415C"/>
    <w:rsid w:val="00324769"/>
    <w:rsid w:val="00324F00"/>
    <w:rsid w:val="003250CD"/>
    <w:rsid w:val="003252F3"/>
    <w:rsid w:val="00325397"/>
    <w:rsid w:val="00325B17"/>
    <w:rsid w:val="00325B5D"/>
    <w:rsid w:val="00326625"/>
    <w:rsid w:val="00326A46"/>
    <w:rsid w:val="00326C5E"/>
    <w:rsid w:val="0032706A"/>
    <w:rsid w:val="003275F1"/>
    <w:rsid w:val="00327682"/>
    <w:rsid w:val="00327BEE"/>
    <w:rsid w:val="00327F1C"/>
    <w:rsid w:val="00330064"/>
    <w:rsid w:val="00330208"/>
    <w:rsid w:val="00330309"/>
    <w:rsid w:val="00330CCF"/>
    <w:rsid w:val="00330CDA"/>
    <w:rsid w:val="00331559"/>
    <w:rsid w:val="00331E10"/>
    <w:rsid w:val="00331E7E"/>
    <w:rsid w:val="00332063"/>
    <w:rsid w:val="003322D2"/>
    <w:rsid w:val="0033257C"/>
    <w:rsid w:val="003326A8"/>
    <w:rsid w:val="00333396"/>
    <w:rsid w:val="003343A2"/>
    <w:rsid w:val="003349CF"/>
    <w:rsid w:val="00335AD1"/>
    <w:rsid w:val="00335B4E"/>
    <w:rsid w:val="00335C84"/>
    <w:rsid w:val="00336223"/>
    <w:rsid w:val="00336280"/>
    <w:rsid w:val="003369BF"/>
    <w:rsid w:val="00336BE8"/>
    <w:rsid w:val="00336CAD"/>
    <w:rsid w:val="00336E89"/>
    <w:rsid w:val="003371AC"/>
    <w:rsid w:val="003371E3"/>
    <w:rsid w:val="00337315"/>
    <w:rsid w:val="003406B5"/>
    <w:rsid w:val="00340C04"/>
    <w:rsid w:val="00341758"/>
    <w:rsid w:val="00341A51"/>
    <w:rsid w:val="00341B44"/>
    <w:rsid w:val="003420E0"/>
    <w:rsid w:val="003425E7"/>
    <w:rsid w:val="00342625"/>
    <w:rsid w:val="003426C5"/>
    <w:rsid w:val="00342E93"/>
    <w:rsid w:val="003431E1"/>
    <w:rsid w:val="003436F0"/>
    <w:rsid w:val="00343FB7"/>
    <w:rsid w:val="003449EB"/>
    <w:rsid w:val="00344AD6"/>
    <w:rsid w:val="00344B2E"/>
    <w:rsid w:val="00344D9E"/>
    <w:rsid w:val="00344EBA"/>
    <w:rsid w:val="003450B1"/>
    <w:rsid w:val="00345198"/>
    <w:rsid w:val="003464B0"/>
    <w:rsid w:val="00346534"/>
    <w:rsid w:val="00346893"/>
    <w:rsid w:val="00346E89"/>
    <w:rsid w:val="00347039"/>
    <w:rsid w:val="003470EF"/>
    <w:rsid w:val="003471F3"/>
    <w:rsid w:val="003471FC"/>
    <w:rsid w:val="00347217"/>
    <w:rsid w:val="0034722E"/>
    <w:rsid w:val="00347367"/>
    <w:rsid w:val="003474C2"/>
    <w:rsid w:val="00347F5B"/>
    <w:rsid w:val="00350503"/>
    <w:rsid w:val="0035050F"/>
    <w:rsid w:val="00350674"/>
    <w:rsid w:val="003516DD"/>
    <w:rsid w:val="0035231F"/>
    <w:rsid w:val="00352670"/>
    <w:rsid w:val="0035283D"/>
    <w:rsid w:val="0035298B"/>
    <w:rsid w:val="00353433"/>
    <w:rsid w:val="00353B1A"/>
    <w:rsid w:val="00353C71"/>
    <w:rsid w:val="00353C9C"/>
    <w:rsid w:val="00353FED"/>
    <w:rsid w:val="0035438D"/>
    <w:rsid w:val="0035468F"/>
    <w:rsid w:val="00354731"/>
    <w:rsid w:val="00354850"/>
    <w:rsid w:val="00354B5D"/>
    <w:rsid w:val="00355109"/>
    <w:rsid w:val="00355221"/>
    <w:rsid w:val="00355763"/>
    <w:rsid w:val="0035590C"/>
    <w:rsid w:val="00355982"/>
    <w:rsid w:val="003562E0"/>
    <w:rsid w:val="0035695C"/>
    <w:rsid w:val="00356985"/>
    <w:rsid w:val="00356989"/>
    <w:rsid w:val="00356D53"/>
    <w:rsid w:val="00356E54"/>
    <w:rsid w:val="00357062"/>
    <w:rsid w:val="003571AC"/>
    <w:rsid w:val="00357204"/>
    <w:rsid w:val="0035725C"/>
    <w:rsid w:val="0035781C"/>
    <w:rsid w:val="003578AB"/>
    <w:rsid w:val="00357CD1"/>
    <w:rsid w:val="003600D1"/>
    <w:rsid w:val="0036080A"/>
    <w:rsid w:val="00360D79"/>
    <w:rsid w:val="0036157F"/>
    <w:rsid w:val="003617A0"/>
    <w:rsid w:val="00361EBD"/>
    <w:rsid w:val="003624A4"/>
    <w:rsid w:val="00362770"/>
    <w:rsid w:val="00363291"/>
    <w:rsid w:val="003633BF"/>
    <w:rsid w:val="0036381B"/>
    <w:rsid w:val="003641E2"/>
    <w:rsid w:val="0036426C"/>
    <w:rsid w:val="003643B2"/>
    <w:rsid w:val="0036457A"/>
    <w:rsid w:val="00364A89"/>
    <w:rsid w:val="00364ADA"/>
    <w:rsid w:val="00364D1C"/>
    <w:rsid w:val="003651DE"/>
    <w:rsid w:val="00365447"/>
    <w:rsid w:val="00365956"/>
    <w:rsid w:val="003661DE"/>
    <w:rsid w:val="00366439"/>
    <w:rsid w:val="003666DE"/>
    <w:rsid w:val="00366761"/>
    <w:rsid w:val="00366A04"/>
    <w:rsid w:val="00366EFE"/>
    <w:rsid w:val="00367439"/>
    <w:rsid w:val="0036752B"/>
    <w:rsid w:val="00367B43"/>
    <w:rsid w:val="00367BED"/>
    <w:rsid w:val="00367D46"/>
    <w:rsid w:val="00370346"/>
    <w:rsid w:val="0037088F"/>
    <w:rsid w:val="00370B60"/>
    <w:rsid w:val="00370FA9"/>
    <w:rsid w:val="0037127D"/>
    <w:rsid w:val="0037143F"/>
    <w:rsid w:val="00371940"/>
    <w:rsid w:val="003721DC"/>
    <w:rsid w:val="00372308"/>
    <w:rsid w:val="00372316"/>
    <w:rsid w:val="003727FC"/>
    <w:rsid w:val="003736C3"/>
    <w:rsid w:val="00373707"/>
    <w:rsid w:val="00373B93"/>
    <w:rsid w:val="00373D8F"/>
    <w:rsid w:val="003741F2"/>
    <w:rsid w:val="00374452"/>
    <w:rsid w:val="0037457E"/>
    <w:rsid w:val="00374868"/>
    <w:rsid w:val="00374A27"/>
    <w:rsid w:val="00375653"/>
    <w:rsid w:val="00376161"/>
    <w:rsid w:val="00376180"/>
    <w:rsid w:val="00376ABF"/>
    <w:rsid w:val="003773F2"/>
    <w:rsid w:val="0037756F"/>
    <w:rsid w:val="00377675"/>
    <w:rsid w:val="003776DF"/>
    <w:rsid w:val="0037786E"/>
    <w:rsid w:val="00380013"/>
    <w:rsid w:val="003801CC"/>
    <w:rsid w:val="003804DA"/>
    <w:rsid w:val="00380647"/>
    <w:rsid w:val="00380BC9"/>
    <w:rsid w:val="00381752"/>
    <w:rsid w:val="00381ADB"/>
    <w:rsid w:val="00381E11"/>
    <w:rsid w:val="00382197"/>
    <w:rsid w:val="00382714"/>
    <w:rsid w:val="00382C64"/>
    <w:rsid w:val="003832B8"/>
    <w:rsid w:val="003835F4"/>
    <w:rsid w:val="003836E2"/>
    <w:rsid w:val="003837E4"/>
    <w:rsid w:val="003839FC"/>
    <w:rsid w:val="00383B4A"/>
    <w:rsid w:val="0038403A"/>
    <w:rsid w:val="00384173"/>
    <w:rsid w:val="003843DC"/>
    <w:rsid w:val="0038486C"/>
    <w:rsid w:val="00384A98"/>
    <w:rsid w:val="0038510F"/>
    <w:rsid w:val="00385931"/>
    <w:rsid w:val="00385D50"/>
    <w:rsid w:val="00385F24"/>
    <w:rsid w:val="00386FBF"/>
    <w:rsid w:val="00386FCC"/>
    <w:rsid w:val="00387078"/>
    <w:rsid w:val="003878BE"/>
    <w:rsid w:val="003879B2"/>
    <w:rsid w:val="00387C0D"/>
    <w:rsid w:val="00387E02"/>
    <w:rsid w:val="00390114"/>
    <w:rsid w:val="0039013E"/>
    <w:rsid w:val="0039019C"/>
    <w:rsid w:val="0039028B"/>
    <w:rsid w:val="00390E4A"/>
    <w:rsid w:val="00391210"/>
    <w:rsid w:val="0039122D"/>
    <w:rsid w:val="00392323"/>
    <w:rsid w:val="00392437"/>
    <w:rsid w:val="00392929"/>
    <w:rsid w:val="003930EF"/>
    <w:rsid w:val="003930F9"/>
    <w:rsid w:val="0039313C"/>
    <w:rsid w:val="003947EE"/>
    <w:rsid w:val="00394A9C"/>
    <w:rsid w:val="00395C15"/>
    <w:rsid w:val="00395CFB"/>
    <w:rsid w:val="00395D2E"/>
    <w:rsid w:val="00395FDD"/>
    <w:rsid w:val="0039636C"/>
    <w:rsid w:val="00396816"/>
    <w:rsid w:val="00396F29"/>
    <w:rsid w:val="00397439"/>
    <w:rsid w:val="00397978"/>
    <w:rsid w:val="00397ABC"/>
    <w:rsid w:val="003A0247"/>
    <w:rsid w:val="003A086F"/>
    <w:rsid w:val="003A0A09"/>
    <w:rsid w:val="003A0B22"/>
    <w:rsid w:val="003A0C10"/>
    <w:rsid w:val="003A1002"/>
    <w:rsid w:val="003A1025"/>
    <w:rsid w:val="003A1107"/>
    <w:rsid w:val="003A1160"/>
    <w:rsid w:val="003A177C"/>
    <w:rsid w:val="003A1B4F"/>
    <w:rsid w:val="003A2E13"/>
    <w:rsid w:val="003A3128"/>
    <w:rsid w:val="003A3275"/>
    <w:rsid w:val="003A3460"/>
    <w:rsid w:val="003A395B"/>
    <w:rsid w:val="003A3B2A"/>
    <w:rsid w:val="003A3C1F"/>
    <w:rsid w:val="003A439E"/>
    <w:rsid w:val="003A4413"/>
    <w:rsid w:val="003A4A1C"/>
    <w:rsid w:val="003A4B56"/>
    <w:rsid w:val="003A510C"/>
    <w:rsid w:val="003A5187"/>
    <w:rsid w:val="003A56A3"/>
    <w:rsid w:val="003A5F64"/>
    <w:rsid w:val="003A6393"/>
    <w:rsid w:val="003A68B7"/>
    <w:rsid w:val="003A6947"/>
    <w:rsid w:val="003A7099"/>
    <w:rsid w:val="003A77D9"/>
    <w:rsid w:val="003A77F0"/>
    <w:rsid w:val="003A7B2A"/>
    <w:rsid w:val="003B03E4"/>
    <w:rsid w:val="003B04EF"/>
    <w:rsid w:val="003B0A75"/>
    <w:rsid w:val="003B0AAD"/>
    <w:rsid w:val="003B0B45"/>
    <w:rsid w:val="003B0C43"/>
    <w:rsid w:val="003B0DAD"/>
    <w:rsid w:val="003B0EA4"/>
    <w:rsid w:val="003B1603"/>
    <w:rsid w:val="003B1CF7"/>
    <w:rsid w:val="003B1E78"/>
    <w:rsid w:val="003B2DFE"/>
    <w:rsid w:val="003B339F"/>
    <w:rsid w:val="003B3936"/>
    <w:rsid w:val="003B44ED"/>
    <w:rsid w:val="003B49EE"/>
    <w:rsid w:val="003B4B5C"/>
    <w:rsid w:val="003B50D5"/>
    <w:rsid w:val="003B5497"/>
    <w:rsid w:val="003B54AC"/>
    <w:rsid w:val="003B58F1"/>
    <w:rsid w:val="003B5993"/>
    <w:rsid w:val="003B5C9A"/>
    <w:rsid w:val="003B5CE5"/>
    <w:rsid w:val="003B60CE"/>
    <w:rsid w:val="003B6271"/>
    <w:rsid w:val="003B6382"/>
    <w:rsid w:val="003B66DE"/>
    <w:rsid w:val="003B707A"/>
    <w:rsid w:val="003B70F1"/>
    <w:rsid w:val="003B7101"/>
    <w:rsid w:val="003B7178"/>
    <w:rsid w:val="003B7B24"/>
    <w:rsid w:val="003B7EAD"/>
    <w:rsid w:val="003C016F"/>
    <w:rsid w:val="003C01E8"/>
    <w:rsid w:val="003C0AB9"/>
    <w:rsid w:val="003C12DE"/>
    <w:rsid w:val="003C131B"/>
    <w:rsid w:val="003C1A0C"/>
    <w:rsid w:val="003C1B64"/>
    <w:rsid w:val="003C2234"/>
    <w:rsid w:val="003C278C"/>
    <w:rsid w:val="003C2AA9"/>
    <w:rsid w:val="003C2C3E"/>
    <w:rsid w:val="003C2D2A"/>
    <w:rsid w:val="003C2FF3"/>
    <w:rsid w:val="003C36C9"/>
    <w:rsid w:val="003C38AE"/>
    <w:rsid w:val="003C3A25"/>
    <w:rsid w:val="003C3E9D"/>
    <w:rsid w:val="003C3F95"/>
    <w:rsid w:val="003C4040"/>
    <w:rsid w:val="003C4357"/>
    <w:rsid w:val="003C438C"/>
    <w:rsid w:val="003C447F"/>
    <w:rsid w:val="003C46DC"/>
    <w:rsid w:val="003C50E6"/>
    <w:rsid w:val="003C564C"/>
    <w:rsid w:val="003C5D88"/>
    <w:rsid w:val="003C612D"/>
    <w:rsid w:val="003C70AC"/>
    <w:rsid w:val="003C7156"/>
    <w:rsid w:val="003C7731"/>
    <w:rsid w:val="003C7A2C"/>
    <w:rsid w:val="003C7F0C"/>
    <w:rsid w:val="003D08D3"/>
    <w:rsid w:val="003D1056"/>
    <w:rsid w:val="003D13F2"/>
    <w:rsid w:val="003D1AE8"/>
    <w:rsid w:val="003D1F07"/>
    <w:rsid w:val="003D2867"/>
    <w:rsid w:val="003D2C4A"/>
    <w:rsid w:val="003D2FDA"/>
    <w:rsid w:val="003D3DA7"/>
    <w:rsid w:val="003D42B5"/>
    <w:rsid w:val="003D566F"/>
    <w:rsid w:val="003D59A7"/>
    <w:rsid w:val="003D5ABA"/>
    <w:rsid w:val="003D5C26"/>
    <w:rsid w:val="003D5DF9"/>
    <w:rsid w:val="003D5DFC"/>
    <w:rsid w:val="003D5EE7"/>
    <w:rsid w:val="003D6376"/>
    <w:rsid w:val="003D6708"/>
    <w:rsid w:val="003D6960"/>
    <w:rsid w:val="003D6BE3"/>
    <w:rsid w:val="003D6E89"/>
    <w:rsid w:val="003D6FA4"/>
    <w:rsid w:val="003D780B"/>
    <w:rsid w:val="003D7910"/>
    <w:rsid w:val="003D7AFA"/>
    <w:rsid w:val="003E01DB"/>
    <w:rsid w:val="003E02EA"/>
    <w:rsid w:val="003E0B64"/>
    <w:rsid w:val="003E0DA2"/>
    <w:rsid w:val="003E0F57"/>
    <w:rsid w:val="003E10B4"/>
    <w:rsid w:val="003E128A"/>
    <w:rsid w:val="003E15EA"/>
    <w:rsid w:val="003E1ADA"/>
    <w:rsid w:val="003E1F30"/>
    <w:rsid w:val="003E2067"/>
    <w:rsid w:val="003E21AE"/>
    <w:rsid w:val="003E2946"/>
    <w:rsid w:val="003E2B28"/>
    <w:rsid w:val="003E2D36"/>
    <w:rsid w:val="003E2D88"/>
    <w:rsid w:val="003E3178"/>
    <w:rsid w:val="003E3750"/>
    <w:rsid w:val="003E40E3"/>
    <w:rsid w:val="003E449E"/>
    <w:rsid w:val="003E44F4"/>
    <w:rsid w:val="003E454D"/>
    <w:rsid w:val="003E479B"/>
    <w:rsid w:val="003E4EBD"/>
    <w:rsid w:val="003E575F"/>
    <w:rsid w:val="003E57C6"/>
    <w:rsid w:val="003E57D1"/>
    <w:rsid w:val="003E5D11"/>
    <w:rsid w:val="003E6128"/>
    <w:rsid w:val="003E62BD"/>
    <w:rsid w:val="003E659C"/>
    <w:rsid w:val="003E6BE4"/>
    <w:rsid w:val="003E7389"/>
    <w:rsid w:val="003E7CDD"/>
    <w:rsid w:val="003F02AA"/>
    <w:rsid w:val="003F0B58"/>
    <w:rsid w:val="003F17E2"/>
    <w:rsid w:val="003F190B"/>
    <w:rsid w:val="003F1B5B"/>
    <w:rsid w:val="003F223D"/>
    <w:rsid w:val="003F27C8"/>
    <w:rsid w:val="003F2A55"/>
    <w:rsid w:val="003F2EF6"/>
    <w:rsid w:val="003F3159"/>
    <w:rsid w:val="003F3308"/>
    <w:rsid w:val="003F33C6"/>
    <w:rsid w:val="003F39E7"/>
    <w:rsid w:val="003F3DD2"/>
    <w:rsid w:val="003F3FB7"/>
    <w:rsid w:val="003F42A1"/>
    <w:rsid w:val="003F4A4B"/>
    <w:rsid w:val="003F4A8C"/>
    <w:rsid w:val="003F4B13"/>
    <w:rsid w:val="003F4D0C"/>
    <w:rsid w:val="003F514B"/>
    <w:rsid w:val="003F565A"/>
    <w:rsid w:val="003F5A32"/>
    <w:rsid w:val="003F5B36"/>
    <w:rsid w:val="003F6048"/>
    <w:rsid w:val="003F692D"/>
    <w:rsid w:val="003F6CB4"/>
    <w:rsid w:val="003F6D9B"/>
    <w:rsid w:val="003F725A"/>
    <w:rsid w:val="003F7684"/>
    <w:rsid w:val="003F7785"/>
    <w:rsid w:val="003F77EE"/>
    <w:rsid w:val="003F7AB8"/>
    <w:rsid w:val="003F7CD8"/>
    <w:rsid w:val="003F7D35"/>
    <w:rsid w:val="003F7DA0"/>
    <w:rsid w:val="0040020B"/>
    <w:rsid w:val="00400320"/>
    <w:rsid w:val="00400362"/>
    <w:rsid w:val="0040074D"/>
    <w:rsid w:val="00400A86"/>
    <w:rsid w:val="00400E61"/>
    <w:rsid w:val="0040150E"/>
    <w:rsid w:val="004016CE"/>
    <w:rsid w:val="004018C1"/>
    <w:rsid w:val="004023D6"/>
    <w:rsid w:val="0040298D"/>
    <w:rsid w:val="00402BDC"/>
    <w:rsid w:val="00402C89"/>
    <w:rsid w:val="0040310F"/>
    <w:rsid w:val="0040313A"/>
    <w:rsid w:val="00403386"/>
    <w:rsid w:val="00403778"/>
    <w:rsid w:val="00403892"/>
    <w:rsid w:val="004038AB"/>
    <w:rsid w:val="00403A90"/>
    <w:rsid w:val="00403F18"/>
    <w:rsid w:val="00404400"/>
    <w:rsid w:val="00404A74"/>
    <w:rsid w:val="00404C21"/>
    <w:rsid w:val="00404F61"/>
    <w:rsid w:val="00405AA6"/>
    <w:rsid w:val="00405C1A"/>
    <w:rsid w:val="0040642F"/>
    <w:rsid w:val="00406824"/>
    <w:rsid w:val="0040691E"/>
    <w:rsid w:val="00407871"/>
    <w:rsid w:val="0041014F"/>
    <w:rsid w:val="00410312"/>
    <w:rsid w:val="0041047C"/>
    <w:rsid w:val="00410563"/>
    <w:rsid w:val="0041118A"/>
    <w:rsid w:val="00411734"/>
    <w:rsid w:val="00411AFE"/>
    <w:rsid w:val="004123D2"/>
    <w:rsid w:val="00412A18"/>
    <w:rsid w:val="004131D9"/>
    <w:rsid w:val="00413786"/>
    <w:rsid w:val="00413901"/>
    <w:rsid w:val="004139ED"/>
    <w:rsid w:val="00413A59"/>
    <w:rsid w:val="004142CC"/>
    <w:rsid w:val="004147B6"/>
    <w:rsid w:val="00414AFD"/>
    <w:rsid w:val="00414B18"/>
    <w:rsid w:val="00414C3F"/>
    <w:rsid w:val="00414EF7"/>
    <w:rsid w:val="00415568"/>
    <w:rsid w:val="00415777"/>
    <w:rsid w:val="004157E7"/>
    <w:rsid w:val="00415D5B"/>
    <w:rsid w:val="00416394"/>
    <w:rsid w:val="0041642D"/>
    <w:rsid w:val="0041689F"/>
    <w:rsid w:val="00417570"/>
    <w:rsid w:val="0041761B"/>
    <w:rsid w:val="00417BE1"/>
    <w:rsid w:val="0042052F"/>
    <w:rsid w:val="0042064A"/>
    <w:rsid w:val="004208E4"/>
    <w:rsid w:val="004214A0"/>
    <w:rsid w:val="0042190D"/>
    <w:rsid w:val="0042195D"/>
    <w:rsid w:val="004219D5"/>
    <w:rsid w:val="00421D40"/>
    <w:rsid w:val="00421F85"/>
    <w:rsid w:val="00422342"/>
    <w:rsid w:val="00422B1F"/>
    <w:rsid w:val="00422B51"/>
    <w:rsid w:val="00423FA3"/>
    <w:rsid w:val="00423FD6"/>
    <w:rsid w:val="004241A3"/>
    <w:rsid w:val="004241DF"/>
    <w:rsid w:val="0042432C"/>
    <w:rsid w:val="00424653"/>
    <w:rsid w:val="00424A43"/>
    <w:rsid w:val="00424C0E"/>
    <w:rsid w:val="00425C94"/>
    <w:rsid w:val="00425D40"/>
    <w:rsid w:val="00425DA5"/>
    <w:rsid w:val="004264DE"/>
    <w:rsid w:val="0042676B"/>
    <w:rsid w:val="00426E80"/>
    <w:rsid w:val="004275AF"/>
    <w:rsid w:val="004277EF"/>
    <w:rsid w:val="004277F1"/>
    <w:rsid w:val="00427AF5"/>
    <w:rsid w:val="00427BC4"/>
    <w:rsid w:val="00427C1F"/>
    <w:rsid w:val="00427C35"/>
    <w:rsid w:val="00427D99"/>
    <w:rsid w:val="0043001F"/>
    <w:rsid w:val="004302BE"/>
    <w:rsid w:val="0043044B"/>
    <w:rsid w:val="00430DA1"/>
    <w:rsid w:val="004311DF"/>
    <w:rsid w:val="00431209"/>
    <w:rsid w:val="004313A5"/>
    <w:rsid w:val="004313C7"/>
    <w:rsid w:val="0043153B"/>
    <w:rsid w:val="00431550"/>
    <w:rsid w:val="00431B3C"/>
    <w:rsid w:val="0043272D"/>
    <w:rsid w:val="0043308C"/>
    <w:rsid w:val="0043338A"/>
    <w:rsid w:val="0043372C"/>
    <w:rsid w:val="004338D0"/>
    <w:rsid w:val="00433B76"/>
    <w:rsid w:val="00434BAB"/>
    <w:rsid w:val="00435594"/>
    <w:rsid w:val="0043593C"/>
    <w:rsid w:val="00435B1E"/>
    <w:rsid w:val="00435D3B"/>
    <w:rsid w:val="00435EF0"/>
    <w:rsid w:val="00435F41"/>
    <w:rsid w:val="00436240"/>
    <w:rsid w:val="00436337"/>
    <w:rsid w:val="004365AA"/>
    <w:rsid w:val="00436BC2"/>
    <w:rsid w:val="00436C8B"/>
    <w:rsid w:val="00436D83"/>
    <w:rsid w:val="00436EA6"/>
    <w:rsid w:val="004374C2"/>
    <w:rsid w:val="00437919"/>
    <w:rsid w:val="00437D5C"/>
    <w:rsid w:val="004404FF"/>
    <w:rsid w:val="004405DB"/>
    <w:rsid w:val="00440748"/>
    <w:rsid w:val="004410FE"/>
    <w:rsid w:val="00441180"/>
    <w:rsid w:val="00441F9D"/>
    <w:rsid w:val="00441FA1"/>
    <w:rsid w:val="00442080"/>
    <w:rsid w:val="00442357"/>
    <w:rsid w:val="0044235F"/>
    <w:rsid w:val="0044238A"/>
    <w:rsid w:val="004427B7"/>
    <w:rsid w:val="00442CD3"/>
    <w:rsid w:val="004431C4"/>
    <w:rsid w:val="0044325E"/>
    <w:rsid w:val="0044343C"/>
    <w:rsid w:val="00443EE1"/>
    <w:rsid w:val="00444CFE"/>
    <w:rsid w:val="00444EDC"/>
    <w:rsid w:val="004451B7"/>
    <w:rsid w:val="0044525D"/>
    <w:rsid w:val="004454DD"/>
    <w:rsid w:val="00445FDF"/>
    <w:rsid w:val="00446402"/>
    <w:rsid w:val="004467AE"/>
    <w:rsid w:val="004469E9"/>
    <w:rsid w:val="00446C8E"/>
    <w:rsid w:val="00446F7D"/>
    <w:rsid w:val="0044726E"/>
    <w:rsid w:val="00447A42"/>
    <w:rsid w:val="00450011"/>
    <w:rsid w:val="00450594"/>
    <w:rsid w:val="00450640"/>
    <w:rsid w:val="0045076F"/>
    <w:rsid w:val="00450D46"/>
    <w:rsid w:val="00450E93"/>
    <w:rsid w:val="004516DA"/>
    <w:rsid w:val="00451875"/>
    <w:rsid w:val="004519EC"/>
    <w:rsid w:val="00451A85"/>
    <w:rsid w:val="00451B0A"/>
    <w:rsid w:val="00452817"/>
    <w:rsid w:val="00452A90"/>
    <w:rsid w:val="00452CF3"/>
    <w:rsid w:val="00453466"/>
    <w:rsid w:val="00453561"/>
    <w:rsid w:val="0045367B"/>
    <w:rsid w:val="00453AF6"/>
    <w:rsid w:val="00454412"/>
    <w:rsid w:val="004544E3"/>
    <w:rsid w:val="00454951"/>
    <w:rsid w:val="004549F2"/>
    <w:rsid w:val="00454E97"/>
    <w:rsid w:val="00455269"/>
    <w:rsid w:val="004553B8"/>
    <w:rsid w:val="00455BF0"/>
    <w:rsid w:val="00456CF2"/>
    <w:rsid w:val="00456D1E"/>
    <w:rsid w:val="004570F8"/>
    <w:rsid w:val="004571C8"/>
    <w:rsid w:val="0045742B"/>
    <w:rsid w:val="00457AAE"/>
    <w:rsid w:val="00457BC5"/>
    <w:rsid w:val="00457F4A"/>
    <w:rsid w:val="00457F89"/>
    <w:rsid w:val="0046018C"/>
    <w:rsid w:val="0046048B"/>
    <w:rsid w:val="004610D1"/>
    <w:rsid w:val="00461198"/>
    <w:rsid w:val="00461772"/>
    <w:rsid w:val="0046179A"/>
    <w:rsid w:val="00461815"/>
    <w:rsid w:val="00461F66"/>
    <w:rsid w:val="004625A8"/>
    <w:rsid w:val="004626D6"/>
    <w:rsid w:val="00462ADB"/>
    <w:rsid w:val="00462CAC"/>
    <w:rsid w:val="00462CC6"/>
    <w:rsid w:val="00462D05"/>
    <w:rsid w:val="00463B1E"/>
    <w:rsid w:val="00463BE5"/>
    <w:rsid w:val="00463FB2"/>
    <w:rsid w:val="004640A5"/>
    <w:rsid w:val="004642DF"/>
    <w:rsid w:val="0046438E"/>
    <w:rsid w:val="004643A4"/>
    <w:rsid w:val="0046494E"/>
    <w:rsid w:val="00464C0B"/>
    <w:rsid w:val="00464F4D"/>
    <w:rsid w:val="00465158"/>
    <w:rsid w:val="004652B9"/>
    <w:rsid w:val="00465788"/>
    <w:rsid w:val="00466376"/>
    <w:rsid w:val="00466524"/>
    <w:rsid w:val="004665CA"/>
    <w:rsid w:val="004668A2"/>
    <w:rsid w:val="00466D31"/>
    <w:rsid w:val="004672BA"/>
    <w:rsid w:val="004675BB"/>
    <w:rsid w:val="004677A7"/>
    <w:rsid w:val="00467851"/>
    <w:rsid w:val="00467867"/>
    <w:rsid w:val="00467CD6"/>
    <w:rsid w:val="00467EFA"/>
    <w:rsid w:val="004700A3"/>
    <w:rsid w:val="0047055F"/>
    <w:rsid w:val="00470F1E"/>
    <w:rsid w:val="0047130F"/>
    <w:rsid w:val="00471C04"/>
    <w:rsid w:val="00471D2D"/>
    <w:rsid w:val="00471DE2"/>
    <w:rsid w:val="00472463"/>
    <w:rsid w:val="004725A1"/>
    <w:rsid w:val="00472B96"/>
    <w:rsid w:val="00472CA6"/>
    <w:rsid w:val="0047306C"/>
    <w:rsid w:val="00473AFE"/>
    <w:rsid w:val="00473C3C"/>
    <w:rsid w:val="00473CAD"/>
    <w:rsid w:val="00473FC1"/>
    <w:rsid w:val="00474108"/>
    <w:rsid w:val="00474121"/>
    <w:rsid w:val="00474627"/>
    <w:rsid w:val="00474F31"/>
    <w:rsid w:val="0047513B"/>
    <w:rsid w:val="00475A10"/>
    <w:rsid w:val="00476335"/>
    <w:rsid w:val="0047649D"/>
    <w:rsid w:val="0047680E"/>
    <w:rsid w:val="00476B76"/>
    <w:rsid w:val="00477111"/>
    <w:rsid w:val="004771ED"/>
    <w:rsid w:val="00477430"/>
    <w:rsid w:val="004775C0"/>
    <w:rsid w:val="00477A32"/>
    <w:rsid w:val="00477AB8"/>
    <w:rsid w:val="00477CFB"/>
    <w:rsid w:val="0048044F"/>
    <w:rsid w:val="0048092A"/>
    <w:rsid w:val="00480C0B"/>
    <w:rsid w:val="00480CB4"/>
    <w:rsid w:val="00480EA7"/>
    <w:rsid w:val="0048105F"/>
    <w:rsid w:val="004824A0"/>
    <w:rsid w:val="00482B8B"/>
    <w:rsid w:val="00482F61"/>
    <w:rsid w:val="004831CE"/>
    <w:rsid w:val="00483943"/>
    <w:rsid w:val="00483DD5"/>
    <w:rsid w:val="00483FBE"/>
    <w:rsid w:val="00484506"/>
    <w:rsid w:val="0048484D"/>
    <w:rsid w:val="00484977"/>
    <w:rsid w:val="004851D6"/>
    <w:rsid w:val="00485293"/>
    <w:rsid w:val="0048539D"/>
    <w:rsid w:val="00485A1D"/>
    <w:rsid w:val="00485D79"/>
    <w:rsid w:val="00485EE6"/>
    <w:rsid w:val="00485FE0"/>
    <w:rsid w:val="004862B1"/>
    <w:rsid w:val="004872AA"/>
    <w:rsid w:val="00487E69"/>
    <w:rsid w:val="004906E9"/>
    <w:rsid w:val="00490D9D"/>
    <w:rsid w:val="00490EBF"/>
    <w:rsid w:val="00490FA6"/>
    <w:rsid w:val="0049109B"/>
    <w:rsid w:val="00491242"/>
    <w:rsid w:val="00491832"/>
    <w:rsid w:val="0049221C"/>
    <w:rsid w:val="0049225A"/>
    <w:rsid w:val="004924E7"/>
    <w:rsid w:val="00492713"/>
    <w:rsid w:val="00492810"/>
    <w:rsid w:val="004928D8"/>
    <w:rsid w:val="00492A00"/>
    <w:rsid w:val="00493080"/>
    <w:rsid w:val="00493343"/>
    <w:rsid w:val="00493745"/>
    <w:rsid w:val="00493D02"/>
    <w:rsid w:val="00493DB9"/>
    <w:rsid w:val="00493E47"/>
    <w:rsid w:val="00494654"/>
    <w:rsid w:val="00494E0B"/>
    <w:rsid w:val="004950CA"/>
    <w:rsid w:val="00495970"/>
    <w:rsid w:val="00495BF3"/>
    <w:rsid w:val="00495C59"/>
    <w:rsid w:val="00495FA6"/>
    <w:rsid w:val="004964A2"/>
    <w:rsid w:val="0049661D"/>
    <w:rsid w:val="004966A4"/>
    <w:rsid w:val="004968E2"/>
    <w:rsid w:val="00497033"/>
    <w:rsid w:val="0049782E"/>
    <w:rsid w:val="004A0214"/>
    <w:rsid w:val="004A070E"/>
    <w:rsid w:val="004A1187"/>
    <w:rsid w:val="004A1645"/>
    <w:rsid w:val="004A1A98"/>
    <w:rsid w:val="004A1C44"/>
    <w:rsid w:val="004A1EBA"/>
    <w:rsid w:val="004A218D"/>
    <w:rsid w:val="004A25FD"/>
    <w:rsid w:val="004A27ED"/>
    <w:rsid w:val="004A28F5"/>
    <w:rsid w:val="004A29F9"/>
    <w:rsid w:val="004A2CF7"/>
    <w:rsid w:val="004A352C"/>
    <w:rsid w:val="004A3808"/>
    <w:rsid w:val="004A383F"/>
    <w:rsid w:val="004A3B32"/>
    <w:rsid w:val="004A40A6"/>
    <w:rsid w:val="004A47D1"/>
    <w:rsid w:val="004A4D81"/>
    <w:rsid w:val="004A5129"/>
    <w:rsid w:val="004A56D8"/>
    <w:rsid w:val="004A57F2"/>
    <w:rsid w:val="004A5E28"/>
    <w:rsid w:val="004A6038"/>
    <w:rsid w:val="004A618D"/>
    <w:rsid w:val="004A68BB"/>
    <w:rsid w:val="004A696A"/>
    <w:rsid w:val="004A72A9"/>
    <w:rsid w:val="004A7B2A"/>
    <w:rsid w:val="004A7BBD"/>
    <w:rsid w:val="004A7E5B"/>
    <w:rsid w:val="004A7FC7"/>
    <w:rsid w:val="004B01FA"/>
    <w:rsid w:val="004B045A"/>
    <w:rsid w:val="004B05C6"/>
    <w:rsid w:val="004B0C81"/>
    <w:rsid w:val="004B0E1B"/>
    <w:rsid w:val="004B1330"/>
    <w:rsid w:val="004B13EC"/>
    <w:rsid w:val="004B1C38"/>
    <w:rsid w:val="004B20EC"/>
    <w:rsid w:val="004B2375"/>
    <w:rsid w:val="004B2971"/>
    <w:rsid w:val="004B3275"/>
    <w:rsid w:val="004B3670"/>
    <w:rsid w:val="004B4179"/>
    <w:rsid w:val="004B44AB"/>
    <w:rsid w:val="004B4940"/>
    <w:rsid w:val="004B4EC0"/>
    <w:rsid w:val="004B5397"/>
    <w:rsid w:val="004B56F8"/>
    <w:rsid w:val="004B576C"/>
    <w:rsid w:val="004B5779"/>
    <w:rsid w:val="004B5EAC"/>
    <w:rsid w:val="004B6085"/>
    <w:rsid w:val="004B6C4F"/>
    <w:rsid w:val="004B7356"/>
    <w:rsid w:val="004B79D9"/>
    <w:rsid w:val="004B7EB2"/>
    <w:rsid w:val="004C0016"/>
    <w:rsid w:val="004C0383"/>
    <w:rsid w:val="004C03BB"/>
    <w:rsid w:val="004C063E"/>
    <w:rsid w:val="004C0709"/>
    <w:rsid w:val="004C1389"/>
    <w:rsid w:val="004C145C"/>
    <w:rsid w:val="004C18A6"/>
    <w:rsid w:val="004C1A04"/>
    <w:rsid w:val="004C1B28"/>
    <w:rsid w:val="004C1B48"/>
    <w:rsid w:val="004C1DFC"/>
    <w:rsid w:val="004C1EDC"/>
    <w:rsid w:val="004C1F4E"/>
    <w:rsid w:val="004C22F1"/>
    <w:rsid w:val="004C24EF"/>
    <w:rsid w:val="004C2557"/>
    <w:rsid w:val="004C2909"/>
    <w:rsid w:val="004C3C36"/>
    <w:rsid w:val="004C45A5"/>
    <w:rsid w:val="004C4A5F"/>
    <w:rsid w:val="004C4BA2"/>
    <w:rsid w:val="004C4BB6"/>
    <w:rsid w:val="004C4CF2"/>
    <w:rsid w:val="004C520A"/>
    <w:rsid w:val="004C5553"/>
    <w:rsid w:val="004C5742"/>
    <w:rsid w:val="004C5942"/>
    <w:rsid w:val="004C5E10"/>
    <w:rsid w:val="004C5E84"/>
    <w:rsid w:val="004C5EDF"/>
    <w:rsid w:val="004C6127"/>
    <w:rsid w:val="004C64F4"/>
    <w:rsid w:val="004C6555"/>
    <w:rsid w:val="004C69EF"/>
    <w:rsid w:val="004C6A70"/>
    <w:rsid w:val="004C6EA2"/>
    <w:rsid w:val="004C6EF0"/>
    <w:rsid w:val="004C71CC"/>
    <w:rsid w:val="004C725A"/>
    <w:rsid w:val="004C7978"/>
    <w:rsid w:val="004C7B93"/>
    <w:rsid w:val="004D0CA9"/>
    <w:rsid w:val="004D1F04"/>
    <w:rsid w:val="004D20D7"/>
    <w:rsid w:val="004D235A"/>
    <w:rsid w:val="004D28F7"/>
    <w:rsid w:val="004D3AE2"/>
    <w:rsid w:val="004D3CDE"/>
    <w:rsid w:val="004D3DA6"/>
    <w:rsid w:val="004D3E08"/>
    <w:rsid w:val="004D4011"/>
    <w:rsid w:val="004D4607"/>
    <w:rsid w:val="004D4F91"/>
    <w:rsid w:val="004D5174"/>
    <w:rsid w:val="004D547B"/>
    <w:rsid w:val="004D54BA"/>
    <w:rsid w:val="004D588B"/>
    <w:rsid w:val="004D5D9C"/>
    <w:rsid w:val="004D6CB4"/>
    <w:rsid w:val="004D7393"/>
    <w:rsid w:val="004D754A"/>
    <w:rsid w:val="004D76B8"/>
    <w:rsid w:val="004D7816"/>
    <w:rsid w:val="004E09AF"/>
    <w:rsid w:val="004E0C52"/>
    <w:rsid w:val="004E0C90"/>
    <w:rsid w:val="004E0E94"/>
    <w:rsid w:val="004E0FCF"/>
    <w:rsid w:val="004E115A"/>
    <w:rsid w:val="004E13BF"/>
    <w:rsid w:val="004E147D"/>
    <w:rsid w:val="004E1CC0"/>
    <w:rsid w:val="004E22F0"/>
    <w:rsid w:val="004E2748"/>
    <w:rsid w:val="004E2A34"/>
    <w:rsid w:val="004E33E4"/>
    <w:rsid w:val="004E490F"/>
    <w:rsid w:val="004E49B4"/>
    <w:rsid w:val="004E4B9C"/>
    <w:rsid w:val="004E4E64"/>
    <w:rsid w:val="004E5124"/>
    <w:rsid w:val="004E5345"/>
    <w:rsid w:val="004E5363"/>
    <w:rsid w:val="004E5668"/>
    <w:rsid w:val="004E5852"/>
    <w:rsid w:val="004E6317"/>
    <w:rsid w:val="004E6605"/>
    <w:rsid w:val="004E66D7"/>
    <w:rsid w:val="004E68D9"/>
    <w:rsid w:val="004E6F29"/>
    <w:rsid w:val="004E70D5"/>
    <w:rsid w:val="004E75F6"/>
    <w:rsid w:val="004E7607"/>
    <w:rsid w:val="004F0579"/>
    <w:rsid w:val="004F0587"/>
    <w:rsid w:val="004F089A"/>
    <w:rsid w:val="004F09F0"/>
    <w:rsid w:val="004F0D5D"/>
    <w:rsid w:val="004F1885"/>
    <w:rsid w:val="004F190C"/>
    <w:rsid w:val="004F1A45"/>
    <w:rsid w:val="004F2156"/>
    <w:rsid w:val="004F219C"/>
    <w:rsid w:val="004F2C26"/>
    <w:rsid w:val="004F317E"/>
    <w:rsid w:val="004F334E"/>
    <w:rsid w:val="004F34BA"/>
    <w:rsid w:val="004F3CD7"/>
    <w:rsid w:val="004F4D31"/>
    <w:rsid w:val="004F4D59"/>
    <w:rsid w:val="004F5208"/>
    <w:rsid w:val="004F54B2"/>
    <w:rsid w:val="004F5AF6"/>
    <w:rsid w:val="004F5CC6"/>
    <w:rsid w:val="004F5DCB"/>
    <w:rsid w:val="004F5F1C"/>
    <w:rsid w:val="004F60A2"/>
    <w:rsid w:val="004F6490"/>
    <w:rsid w:val="004F6920"/>
    <w:rsid w:val="004F6CBF"/>
    <w:rsid w:val="004F7352"/>
    <w:rsid w:val="004F7A2B"/>
    <w:rsid w:val="00500603"/>
    <w:rsid w:val="005006D1"/>
    <w:rsid w:val="005007F2"/>
    <w:rsid w:val="00500AC0"/>
    <w:rsid w:val="00501766"/>
    <w:rsid w:val="00502277"/>
    <w:rsid w:val="005022BA"/>
    <w:rsid w:val="00502BB6"/>
    <w:rsid w:val="00502DB3"/>
    <w:rsid w:val="0050314C"/>
    <w:rsid w:val="00503429"/>
    <w:rsid w:val="005034C6"/>
    <w:rsid w:val="0050364B"/>
    <w:rsid w:val="00503D2F"/>
    <w:rsid w:val="00503F3F"/>
    <w:rsid w:val="00504594"/>
    <w:rsid w:val="005047F1"/>
    <w:rsid w:val="00504D37"/>
    <w:rsid w:val="005052CE"/>
    <w:rsid w:val="005052D1"/>
    <w:rsid w:val="005054C9"/>
    <w:rsid w:val="00505C66"/>
    <w:rsid w:val="00506279"/>
    <w:rsid w:val="00506352"/>
    <w:rsid w:val="00506473"/>
    <w:rsid w:val="00506558"/>
    <w:rsid w:val="00507715"/>
    <w:rsid w:val="00507974"/>
    <w:rsid w:val="005108CE"/>
    <w:rsid w:val="00510DD9"/>
    <w:rsid w:val="00510EF4"/>
    <w:rsid w:val="005111E3"/>
    <w:rsid w:val="00511FE4"/>
    <w:rsid w:val="005126DD"/>
    <w:rsid w:val="0051296B"/>
    <w:rsid w:val="00512F86"/>
    <w:rsid w:val="005130AB"/>
    <w:rsid w:val="005133C6"/>
    <w:rsid w:val="0051386E"/>
    <w:rsid w:val="00513DBC"/>
    <w:rsid w:val="00513FE4"/>
    <w:rsid w:val="0051415F"/>
    <w:rsid w:val="00514303"/>
    <w:rsid w:val="005145D9"/>
    <w:rsid w:val="00514966"/>
    <w:rsid w:val="00515248"/>
    <w:rsid w:val="005153AF"/>
    <w:rsid w:val="005156CB"/>
    <w:rsid w:val="00515C9A"/>
    <w:rsid w:val="00515E59"/>
    <w:rsid w:val="00516045"/>
    <w:rsid w:val="005161CF"/>
    <w:rsid w:val="00516398"/>
    <w:rsid w:val="0051695F"/>
    <w:rsid w:val="00516A62"/>
    <w:rsid w:val="00516C0D"/>
    <w:rsid w:val="00516DE7"/>
    <w:rsid w:val="00517070"/>
    <w:rsid w:val="0051707D"/>
    <w:rsid w:val="00517110"/>
    <w:rsid w:val="00520072"/>
    <w:rsid w:val="005201FD"/>
    <w:rsid w:val="00520332"/>
    <w:rsid w:val="005204C2"/>
    <w:rsid w:val="0052070C"/>
    <w:rsid w:val="00520767"/>
    <w:rsid w:val="005208E6"/>
    <w:rsid w:val="005208F1"/>
    <w:rsid w:val="00520B0C"/>
    <w:rsid w:val="00520C13"/>
    <w:rsid w:val="00520DD4"/>
    <w:rsid w:val="00521354"/>
    <w:rsid w:val="00521360"/>
    <w:rsid w:val="005216E0"/>
    <w:rsid w:val="00521864"/>
    <w:rsid w:val="005218DC"/>
    <w:rsid w:val="0052251A"/>
    <w:rsid w:val="00522603"/>
    <w:rsid w:val="00522D15"/>
    <w:rsid w:val="00522D3C"/>
    <w:rsid w:val="0052301A"/>
    <w:rsid w:val="005231B6"/>
    <w:rsid w:val="0052324E"/>
    <w:rsid w:val="005235A6"/>
    <w:rsid w:val="00523689"/>
    <w:rsid w:val="00523CC4"/>
    <w:rsid w:val="005243A1"/>
    <w:rsid w:val="00524400"/>
    <w:rsid w:val="00524462"/>
    <w:rsid w:val="005247A3"/>
    <w:rsid w:val="00524BC7"/>
    <w:rsid w:val="00525013"/>
    <w:rsid w:val="005253E3"/>
    <w:rsid w:val="00525C3E"/>
    <w:rsid w:val="005260D7"/>
    <w:rsid w:val="00526130"/>
    <w:rsid w:val="00526384"/>
    <w:rsid w:val="0052650E"/>
    <w:rsid w:val="00526766"/>
    <w:rsid w:val="00526D51"/>
    <w:rsid w:val="00526EDC"/>
    <w:rsid w:val="00527E2A"/>
    <w:rsid w:val="00530291"/>
    <w:rsid w:val="0053091A"/>
    <w:rsid w:val="0053091E"/>
    <w:rsid w:val="00530C50"/>
    <w:rsid w:val="00530D4F"/>
    <w:rsid w:val="005310CC"/>
    <w:rsid w:val="0053137A"/>
    <w:rsid w:val="00531777"/>
    <w:rsid w:val="00531880"/>
    <w:rsid w:val="00532C22"/>
    <w:rsid w:val="00532C81"/>
    <w:rsid w:val="00533A67"/>
    <w:rsid w:val="00533ED1"/>
    <w:rsid w:val="00533ED9"/>
    <w:rsid w:val="00534090"/>
    <w:rsid w:val="005340EA"/>
    <w:rsid w:val="00535463"/>
    <w:rsid w:val="00535750"/>
    <w:rsid w:val="0053579F"/>
    <w:rsid w:val="00535986"/>
    <w:rsid w:val="005366EE"/>
    <w:rsid w:val="00536B11"/>
    <w:rsid w:val="00536C86"/>
    <w:rsid w:val="00536FA0"/>
    <w:rsid w:val="0053741E"/>
    <w:rsid w:val="00537431"/>
    <w:rsid w:val="005375E1"/>
    <w:rsid w:val="0053776D"/>
    <w:rsid w:val="005379EE"/>
    <w:rsid w:val="00537D11"/>
    <w:rsid w:val="005400B5"/>
    <w:rsid w:val="005405A5"/>
    <w:rsid w:val="00540759"/>
    <w:rsid w:val="005419C3"/>
    <w:rsid w:val="005421DD"/>
    <w:rsid w:val="005422E0"/>
    <w:rsid w:val="0054235F"/>
    <w:rsid w:val="0054243D"/>
    <w:rsid w:val="00542442"/>
    <w:rsid w:val="00542635"/>
    <w:rsid w:val="005428B3"/>
    <w:rsid w:val="00542993"/>
    <w:rsid w:val="00542BA3"/>
    <w:rsid w:val="00543320"/>
    <w:rsid w:val="0054386B"/>
    <w:rsid w:val="00543B4B"/>
    <w:rsid w:val="00543EF1"/>
    <w:rsid w:val="00544035"/>
    <w:rsid w:val="005441B1"/>
    <w:rsid w:val="00544C76"/>
    <w:rsid w:val="00544D1F"/>
    <w:rsid w:val="00544E1D"/>
    <w:rsid w:val="00545893"/>
    <w:rsid w:val="005458AF"/>
    <w:rsid w:val="00545E58"/>
    <w:rsid w:val="00546615"/>
    <w:rsid w:val="00546724"/>
    <w:rsid w:val="0054677C"/>
    <w:rsid w:val="00546C67"/>
    <w:rsid w:val="005471A9"/>
    <w:rsid w:val="00547607"/>
    <w:rsid w:val="005479C3"/>
    <w:rsid w:val="00550E32"/>
    <w:rsid w:val="00550E8A"/>
    <w:rsid w:val="0055131C"/>
    <w:rsid w:val="005515BB"/>
    <w:rsid w:val="005515EE"/>
    <w:rsid w:val="005516B7"/>
    <w:rsid w:val="00551943"/>
    <w:rsid w:val="00552AE5"/>
    <w:rsid w:val="00552C5F"/>
    <w:rsid w:val="00552DB8"/>
    <w:rsid w:val="00552E5B"/>
    <w:rsid w:val="00553159"/>
    <w:rsid w:val="005535B9"/>
    <w:rsid w:val="00553F2F"/>
    <w:rsid w:val="00553FDB"/>
    <w:rsid w:val="00554247"/>
    <w:rsid w:val="005546B9"/>
    <w:rsid w:val="00554770"/>
    <w:rsid w:val="005551A6"/>
    <w:rsid w:val="00555218"/>
    <w:rsid w:val="0055531F"/>
    <w:rsid w:val="00555934"/>
    <w:rsid w:val="00555D10"/>
    <w:rsid w:val="00556573"/>
    <w:rsid w:val="00556701"/>
    <w:rsid w:val="0055677B"/>
    <w:rsid w:val="00556E12"/>
    <w:rsid w:val="0055734B"/>
    <w:rsid w:val="00557630"/>
    <w:rsid w:val="00557795"/>
    <w:rsid w:val="005577A4"/>
    <w:rsid w:val="00557DA5"/>
    <w:rsid w:val="00560A12"/>
    <w:rsid w:val="00560F1A"/>
    <w:rsid w:val="0056105C"/>
    <w:rsid w:val="00561270"/>
    <w:rsid w:val="00561903"/>
    <w:rsid w:val="005619BC"/>
    <w:rsid w:val="0056221A"/>
    <w:rsid w:val="005627C4"/>
    <w:rsid w:val="00562BA9"/>
    <w:rsid w:val="00562EC4"/>
    <w:rsid w:val="005630A0"/>
    <w:rsid w:val="00563171"/>
    <w:rsid w:val="00563A84"/>
    <w:rsid w:val="00563C35"/>
    <w:rsid w:val="0056414B"/>
    <w:rsid w:val="00564DDF"/>
    <w:rsid w:val="00564E8C"/>
    <w:rsid w:val="00564F67"/>
    <w:rsid w:val="005651F2"/>
    <w:rsid w:val="00566386"/>
    <w:rsid w:val="005666A1"/>
    <w:rsid w:val="00566757"/>
    <w:rsid w:val="00566DF5"/>
    <w:rsid w:val="0056737A"/>
    <w:rsid w:val="0056757E"/>
    <w:rsid w:val="005677AD"/>
    <w:rsid w:val="0056798B"/>
    <w:rsid w:val="00567EA8"/>
    <w:rsid w:val="005700A3"/>
    <w:rsid w:val="00570296"/>
    <w:rsid w:val="00570736"/>
    <w:rsid w:val="00570F34"/>
    <w:rsid w:val="0057117C"/>
    <w:rsid w:val="00571251"/>
    <w:rsid w:val="00571DDF"/>
    <w:rsid w:val="00571E69"/>
    <w:rsid w:val="005727EB"/>
    <w:rsid w:val="00572806"/>
    <w:rsid w:val="0057358A"/>
    <w:rsid w:val="00574084"/>
    <w:rsid w:val="00574161"/>
    <w:rsid w:val="005742D0"/>
    <w:rsid w:val="00574A2E"/>
    <w:rsid w:val="00574DF4"/>
    <w:rsid w:val="00574EC5"/>
    <w:rsid w:val="00574F0A"/>
    <w:rsid w:val="005755A3"/>
    <w:rsid w:val="00575B6C"/>
    <w:rsid w:val="00575D62"/>
    <w:rsid w:val="00575E05"/>
    <w:rsid w:val="00575EE2"/>
    <w:rsid w:val="00575F41"/>
    <w:rsid w:val="0057606F"/>
    <w:rsid w:val="005762B8"/>
    <w:rsid w:val="005769D1"/>
    <w:rsid w:val="00576DD1"/>
    <w:rsid w:val="00576E56"/>
    <w:rsid w:val="0057707F"/>
    <w:rsid w:val="0057797C"/>
    <w:rsid w:val="00577ADD"/>
    <w:rsid w:val="00577C53"/>
    <w:rsid w:val="00577DC2"/>
    <w:rsid w:val="00580D73"/>
    <w:rsid w:val="005816AB"/>
    <w:rsid w:val="00581761"/>
    <w:rsid w:val="00581B96"/>
    <w:rsid w:val="00581E29"/>
    <w:rsid w:val="00582038"/>
    <w:rsid w:val="00582CFC"/>
    <w:rsid w:val="0058309C"/>
    <w:rsid w:val="00583713"/>
    <w:rsid w:val="005839FA"/>
    <w:rsid w:val="00583A3E"/>
    <w:rsid w:val="00583DB9"/>
    <w:rsid w:val="0058427B"/>
    <w:rsid w:val="005847A6"/>
    <w:rsid w:val="0058489F"/>
    <w:rsid w:val="005850D7"/>
    <w:rsid w:val="00585180"/>
    <w:rsid w:val="00585A66"/>
    <w:rsid w:val="00586B0D"/>
    <w:rsid w:val="00586C1A"/>
    <w:rsid w:val="00586CC8"/>
    <w:rsid w:val="00586F2F"/>
    <w:rsid w:val="00587501"/>
    <w:rsid w:val="00587571"/>
    <w:rsid w:val="005877B2"/>
    <w:rsid w:val="00587B25"/>
    <w:rsid w:val="00587B5C"/>
    <w:rsid w:val="00587B7D"/>
    <w:rsid w:val="00590422"/>
    <w:rsid w:val="00590917"/>
    <w:rsid w:val="00590D2A"/>
    <w:rsid w:val="00590FE8"/>
    <w:rsid w:val="005912AC"/>
    <w:rsid w:val="0059147C"/>
    <w:rsid w:val="005915E6"/>
    <w:rsid w:val="005918E1"/>
    <w:rsid w:val="005919E1"/>
    <w:rsid w:val="00591A6C"/>
    <w:rsid w:val="00591B8A"/>
    <w:rsid w:val="00591D34"/>
    <w:rsid w:val="00591EF3"/>
    <w:rsid w:val="00591F10"/>
    <w:rsid w:val="005921BC"/>
    <w:rsid w:val="00592376"/>
    <w:rsid w:val="005923E0"/>
    <w:rsid w:val="005926CB"/>
    <w:rsid w:val="0059277F"/>
    <w:rsid w:val="00592885"/>
    <w:rsid w:val="00592B56"/>
    <w:rsid w:val="00593234"/>
    <w:rsid w:val="005937D9"/>
    <w:rsid w:val="0059396A"/>
    <w:rsid w:val="00593B49"/>
    <w:rsid w:val="00593B73"/>
    <w:rsid w:val="00593BCB"/>
    <w:rsid w:val="00594357"/>
    <w:rsid w:val="00594390"/>
    <w:rsid w:val="00595867"/>
    <w:rsid w:val="00595D5E"/>
    <w:rsid w:val="005965C5"/>
    <w:rsid w:val="00596844"/>
    <w:rsid w:val="00596F6F"/>
    <w:rsid w:val="005978F9"/>
    <w:rsid w:val="00597988"/>
    <w:rsid w:val="005A0042"/>
    <w:rsid w:val="005A0261"/>
    <w:rsid w:val="005A0866"/>
    <w:rsid w:val="005A0883"/>
    <w:rsid w:val="005A0949"/>
    <w:rsid w:val="005A0955"/>
    <w:rsid w:val="005A0A23"/>
    <w:rsid w:val="005A0AE4"/>
    <w:rsid w:val="005A0D09"/>
    <w:rsid w:val="005A1152"/>
    <w:rsid w:val="005A124D"/>
    <w:rsid w:val="005A14DA"/>
    <w:rsid w:val="005A16D5"/>
    <w:rsid w:val="005A1959"/>
    <w:rsid w:val="005A1A28"/>
    <w:rsid w:val="005A1D41"/>
    <w:rsid w:val="005A1F39"/>
    <w:rsid w:val="005A204E"/>
    <w:rsid w:val="005A260C"/>
    <w:rsid w:val="005A2FD0"/>
    <w:rsid w:val="005A3185"/>
    <w:rsid w:val="005A405F"/>
    <w:rsid w:val="005A4D3E"/>
    <w:rsid w:val="005A5255"/>
    <w:rsid w:val="005A5756"/>
    <w:rsid w:val="005A61EB"/>
    <w:rsid w:val="005A69DD"/>
    <w:rsid w:val="005A6FE0"/>
    <w:rsid w:val="005A73F9"/>
    <w:rsid w:val="005A73FF"/>
    <w:rsid w:val="005B0422"/>
    <w:rsid w:val="005B049C"/>
    <w:rsid w:val="005B07D8"/>
    <w:rsid w:val="005B0C06"/>
    <w:rsid w:val="005B1006"/>
    <w:rsid w:val="005B115F"/>
    <w:rsid w:val="005B172B"/>
    <w:rsid w:val="005B274A"/>
    <w:rsid w:val="005B2CCE"/>
    <w:rsid w:val="005B3034"/>
    <w:rsid w:val="005B3FC2"/>
    <w:rsid w:val="005B40FE"/>
    <w:rsid w:val="005B46F0"/>
    <w:rsid w:val="005B4705"/>
    <w:rsid w:val="005B4AB8"/>
    <w:rsid w:val="005B54CA"/>
    <w:rsid w:val="005B54EA"/>
    <w:rsid w:val="005B57A7"/>
    <w:rsid w:val="005B5D3C"/>
    <w:rsid w:val="005B6104"/>
    <w:rsid w:val="005B67C1"/>
    <w:rsid w:val="005B6DD4"/>
    <w:rsid w:val="005B6F6B"/>
    <w:rsid w:val="005B7BD5"/>
    <w:rsid w:val="005C03D5"/>
    <w:rsid w:val="005C03F6"/>
    <w:rsid w:val="005C04E7"/>
    <w:rsid w:val="005C0649"/>
    <w:rsid w:val="005C0702"/>
    <w:rsid w:val="005C074C"/>
    <w:rsid w:val="005C1378"/>
    <w:rsid w:val="005C143B"/>
    <w:rsid w:val="005C15A3"/>
    <w:rsid w:val="005C283C"/>
    <w:rsid w:val="005C2A82"/>
    <w:rsid w:val="005C326B"/>
    <w:rsid w:val="005C3C4E"/>
    <w:rsid w:val="005C3D0E"/>
    <w:rsid w:val="005C4020"/>
    <w:rsid w:val="005C4172"/>
    <w:rsid w:val="005C4A93"/>
    <w:rsid w:val="005C4E66"/>
    <w:rsid w:val="005C5820"/>
    <w:rsid w:val="005C5A35"/>
    <w:rsid w:val="005C5A5C"/>
    <w:rsid w:val="005C5A87"/>
    <w:rsid w:val="005C61EE"/>
    <w:rsid w:val="005C63A6"/>
    <w:rsid w:val="005C6D02"/>
    <w:rsid w:val="005C706F"/>
    <w:rsid w:val="005C74F1"/>
    <w:rsid w:val="005C758F"/>
    <w:rsid w:val="005C7C8B"/>
    <w:rsid w:val="005D01AB"/>
    <w:rsid w:val="005D0807"/>
    <w:rsid w:val="005D0968"/>
    <w:rsid w:val="005D0A93"/>
    <w:rsid w:val="005D0BB3"/>
    <w:rsid w:val="005D0F97"/>
    <w:rsid w:val="005D10CD"/>
    <w:rsid w:val="005D1104"/>
    <w:rsid w:val="005D110D"/>
    <w:rsid w:val="005D2799"/>
    <w:rsid w:val="005D3A7A"/>
    <w:rsid w:val="005D3F20"/>
    <w:rsid w:val="005D3F44"/>
    <w:rsid w:val="005D4B60"/>
    <w:rsid w:val="005D51E5"/>
    <w:rsid w:val="005D546A"/>
    <w:rsid w:val="005D5588"/>
    <w:rsid w:val="005D57C3"/>
    <w:rsid w:val="005D5AAB"/>
    <w:rsid w:val="005D64AC"/>
    <w:rsid w:val="005D66B5"/>
    <w:rsid w:val="005D6F2D"/>
    <w:rsid w:val="005D7BDA"/>
    <w:rsid w:val="005D7F7E"/>
    <w:rsid w:val="005E0034"/>
    <w:rsid w:val="005E0232"/>
    <w:rsid w:val="005E036E"/>
    <w:rsid w:val="005E039D"/>
    <w:rsid w:val="005E0A4A"/>
    <w:rsid w:val="005E0B28"/>
    <w:rsid w:val="005E0BB8"/>
    <w:rsid w:val="005E0D68"/>
    <w:rsid w:val="005E1062"/>
    <w:rsid w:val="005E1109"/>
    <w:rsid w:val="005E1150"/>
    <w:rsid w:val="005E137B"/>
    <w:rsid w:val="005E1DDE"/>
    <w:rsid w:val="005E1DE4"/>
    <w:rsid w:val="005E1EBE"/>
    <w:rsid w:val="005E22D6"/>
    <w:rsid w:val="005E23CE"/>
    <w:rsid w:val="005E2471"/>
    <w:rsid w:val="005E2D4E"/>
    <w:rsid w:val="005E307D"/>
    <w:rsid w:val="005E327F"/>
    <w:rsid w:val="005E3411"/>
    <w:rsid w:val="005E3460"/>
    <w:rsid w:val="005E36A5"/>
    <w:rsid w:val="005E3A11"/>
    <w:rsid w:val="005E4171"/>
    <w:rsid w:val="005E41CD"/>
    <w:rsid w:val="005E45AD"/>
    <w:rsid w:val="005E496A"/>
    <w:rsid w:val="005E515E"/>
    <w:rsid w:val="005E5885"/>
    <w:rsid w:val="005E5957"/>
    <w:rsid w:val="005E5A4A"/>
    <w:rsid w:val="005E5B2C"/>
    <w:rsid w:val="005E5CA1"/>
    <w:rsid w:val="005E6374"/>
    <w:rsid w:val="005E65D0"/>
    <w:rsid w:val="005E6BAE"/>
    <w:rsid w:val="005F057F"/>
    <w:rsid w:val="005F11A4"/>
    <w:rsid w:val="005F1387"/>
    <w:rsid w:val="005F17C3"/>
    <w:rsid w:val="005F17F4"/>
    <w:rsid w:val="005F1906"/>
    <w:rsid w:val="005F1E61"/>
    <w:rsid w:val="005F1FAB"/>
    <w:rsid w:val="005F1FBE"/>
    <w:rsid w:val="005F2F7D"/>
    <w:rsid w:val="005F356E"/>
    <w:rsid w:val="005F3DAD"/>
    <w:rsid w:val="005F3E74"/>
    <w:rsid w:val="005F48E0"/>
    <w:rsid w:val="005F54B1"/>
    <w:rsid w:val="005F5565"/>
    <w:rsid w:val="005F5625"/>
    <w:rsid w:val="005F5A1D"/>
    <w:rsid w:val="005F5AEA"/>
    <w:rsid w:val="005F617B"/>
    <w:rsid w:val="005F6663"/>
    <w:rsid w:val="005F6DCC"/>
    <w:rsid w:val="005F7198"/>
    <w:rsid w:val="005F745E"/>
    <w:rsid w:val="005F746B"/>
    <w:rsid w:val="005F7C77"/>
    <w:rsid w:val="0060039E"/>
    <w:rsid w:val="0060052C"/>
    <w:rsid w:val="0060083C"/>
    <w:rsid w:val="00600C2E"/>
    <w:rsid w:val="00600C7E"/>
    <w:rsid w:val="00601B4D"/>
    <w:rsid w:val="0060215A"/>
    <w:rsid w:val="006023C4"/>
    <w:rsid w:val="00602533"/>
    <w:rsid w:val="0060265D"/>
    <w:rsid w:val="006029FB"/>
    <w:rsid w:val="00602E31"/>
    <w:rsid w:val="0060304C"/>
    <w:rsid w:val="006036FA"/>
    <w:rsid w:val="00603953"/>
    <w:rsid w:val="006039A1"/>
    <w:rsid w:val="00603A71"/>
    <w:rsid w:val="00603D93"/>
    <w:rsid w:val="00604995"/>
    <w:rsid w:val="00604D94"/>
    <w:rsid w:val="00605304"/>
    <w:rsid w:val="006055EE"/>
    <w:rsid w:val="0060562A"/>
    <w:rsid w:val="006059DB"/>
    <w:rsid w:val="006059EB"/>
    <w:rsid w:val="00605A13"/>
    <w:rsid w:val="0060618C"/>
    <w:rsid w:val="00607BB1"/>
    <w:rsid w:val="00610439"/>
    <w:rsid w:val="00610DE6"/>
    <w:rsid w:val="00610ED4"/>
    <w:rsid w:val="00610FA3"/>
    <w:rsid w:val="006115EE"/>
    <w:rsid w:val="006119E5"/>
    <w:rsid w:val="00611B08"/>
    <w:rsid w:val="006120E5"/>
    <w:rsid w:val="00612B10"/>
    <w:rsid w:val="00612B4E"/>
    <w:rsid w:val="00612C54"/>
    <w:rsid w:val="0061307C"/>
    <w:rsid w:val="006134ED"/>
    <w:rsid w:val="00613E1E"/>
    <w:rsid w:val="0061423A"/>
    <w:rsid w:val="00614726"/>
    <w:rsid w:val="00614FBC"/>
    <w:rsid w:val="00614FF2"/>
    <w:rsid w:val="006157D9"/>
    <w:rsid w:val="00615998"/>
    <w:rsid w:val="006160C1"/>
    <w:rsid w:val="0061616E"/>
    <w:rsid w:val="00617133"/>
    <w:rsid w:val="006171D4"/>
    <w:rsid w:val="006177F4"/>
    <w:rsid w:val="006179C6"/>
    <w:rsid w:val="00617F40"/>
    <w:rsid w:val="0062004D"/>
    <w:rsid w:val="00620116"/>
    <w:rsid w:val="0062026A"/>
    <w:rsid w:val="00620744"/>
    <w:rsid w:val="006207F4"/>
    <w:rsid w:val="00620870"/>
    <w:rsid w:val="0062117E"/>
    <w:rsid w:val="006211FE"/>
    <w:rsid w:val="00621909"/>
    <w:rsid w:val="00621CA6"/>
    <w:rsid w:val="00622065"/>
    <w:rsid w:val="006221BC"/>
    <w:rsid w:val="00622D93"/>
    <w:rsid w:val="006230EF"/>
    <w:rsid w:val="0062311D"/>
    <w:rsid w:val="0062321C"/>
    <w:rsid w:val="006233D8"/>
    <w:rsid w:val="00623509"/>
    <w:rsid w:val="00623580"/>
    <w:rsid w:val="00623BE0"/>
    <w:rsid w:val="0062427A"/>
    <w:rsid w:val="00624D92"/>
    <w:rsid w:val="00624E6C"/>
    <w:rsid w:val="00624FD7"/>
    <w:rsid w:val="00625409"/>
    <w:rsid w:val="00625973"/>
    <w:rsid w:val="00625E62"/>
    <w:rsid w:val="006265D7"/>
    <w:rsid w:val="006267DF"/>
    <w:rsid w:val="00626B90"/>
    <w:rsid w:val="00627613"/>
    <w:rsid w:val="00627DA2"/>
    <w:rsid w:val="006303B7"/>
    <w:rsid w:val="00630728"/>
    <w:rsid w:val="00630AB5"/>
    <w:rsid w:val="00630CD3"/>
    <w:rsid w:val="00630D14"/>
    <w:rsid w:val="00631E9E"/>
    <w:rsid w:val="0063200A"/>
    <w:rsid w:val="0063264D"/>
    <w:rsid w:val="0063275E"/>
    <w:rsid w:val="00632815"/>
    <w:rsid w:val="006328AA"/>
    <w:rsid w:val="00632905"/>
    <w:rsid w:val="00632A99"/>
    <w:rsid w:val="00632ABC"/>
    <w:rsid w:val="00632B20"/>
    <w:rsid w:val="00632C69"/>
    <w:rsid w:val="00632EDE"/>
    <w:rsid w:val="00632FE0"/>
    <w:rsid w:val="0063311D"/>
    <w:rsid w:val="00633405"/>
    <w:rsid w:val="00633B2D"/>
    <w:rsid w:val="00633B4A"/>
    <w:rsid w:val="00634031"/>
    <w:rsid w:val="00634036"/>
    <w:rsid w:val="006342C0"/>
    <w:rsid w:val="0063454B"/>
    <w:rsid w:val="00634F7F"/>
    <w:rsid w:val="006352AF"/>
    <w:rsid w:val="00635346"/>
    <w:rsid w:val="00635577"/>
    <w:rsid w:val="0063574F"/>
    <w:rsid w:val="00635B64"/>
    <w:rsid w:val="006361BE"/>
    <w:rsid w:val="00636709"/>
    <w:rsid w:val="006367CD"/>
    <w:rsid w:val="0063691D"/>
    <w:rsid w:val="00636A4D"/>
    <w:rsid w:val="006370D0"/>
    <w:rsid w:val="0063711A"/>
    <w:rsid w:val="006378ED"/>
    <w:rsid w:val="00637C9F"/>
    <w:rsid w:val="00640810"/>
    <w:rsid w:val="00640EAF"/>
    <w:rsid w:val="00641221"/>
    <w:rsid w:val="006413F5"/>
    <w:rsid w:val="00641C75"/>
    <w:rsid w:val="00641FAC"/>
    <w:rsid w:val="006421A0"/>
    <w:rsid w:val="00643159"/>
    <w:rsid w:val="00643738"/>
    <w:rsid w:val="00643853"/>
    <w:rsid w:val="0064394F"/>
    <w:rsid w:val="00643AB2"/>
    <w:rsid w:val="00643B91"/>
    <w:rsid w:val="00643DD4"/>
    <w:rsid w:val="00644A1D"/>
    <w:rsid w:val="00644B44"/>
    <w:rsid w:val="00644CEC"/>
    <w:rsid w:val="00645227"/>
    <w:rsid w:val="0064549D"/>
    <w:rsid w:val="00645703"/>
    <w:rsid w:val="006457C4"/>
    <w:rsid w:val="0064595C"/>
    <w:rsid w:val="00645B27"/>
    <w:rsid w:val="00645B36"/>
    <w:rsid w:val="00645E1B"/>
    <w:rsid w:val="00646699"/>
    <w:rsid w:val="00646FEE"/>
    <w:rsid w:val="0064769B"/>
    <w:rsid w:val="00647A80"/>
    <w:rsid w:val="00647A82"/>
    <w:rsid w:val="00647A9B"/>
    <w:rsid w:val="00647E1D"/>
    <w:rsid w:val="00650010"/>
    <w:rsid w:val="0065004F"/>
    <w:rsid w:val="0065016E"/>
    <w:rsid w:val="006507EF"/>
    <w:rsid w:val="006507FE"/>
    <w:rsid w:val="00650C66"/>
    <w:rsid w:val="00650FC0"/>
    <w:rsid w:val="0065140A"/>
    <w:rsid w:val="006521CD"/>
    <w:rsid w:val="00652CD5"/>
    <w:rsid w:val="00652F76"/>
    <w:rsid w:val="006535BD"/>
    <w:rsid w:val="0065397B"/>
    <w:rsid w:val="00653BB9"/>
    <w:rsid w:val="00653E41"/>
    <w:rsid w:val="00653EDF"/>
    <w:rsid w:val="00653F24"/>
    <w:rsid w:val="00654309"/>
    <w:rsid w:val="0065445B"/>
    <w:rsid w:val="00654462"/>
    <w:rsid w:val="006544FA"/>
    <w:rsid w:val="006548D9"/>
    <w:rsid w:val="006549BF"/>
    <w:rsid w:val="00654C2A"/>
    <w:rsid w:val="00654CC0"/>
    <w:rsid w:val="00654F5C"/>
    <w:rsid w:val="00655578"/>
    <w:rsid w:val="00655749"/>
    <w:rsid w:val="00655AD3"/>
    <w:rsid w:val="00656463"/>
    <w:rsid w:val="006573A2"/>
    <w:rsid w:val="00657995"/>
    <w:rsid w:val="00660222"/>
    <w:rsid w:val="0066024F"/>
    <w:rsid w:val="006604C5"/>
    <w:rsid w:val="00660551"/>
    <w:rsid w:val="00660738"/>
    <w:rsid w:val="0066081A"/>
    <w:rsid w:val="00660CF1"/>
    <w:rsid w:val="00660E9A"/>
    <w:rsid w:val="0066152B"/>
    <w:rsid w:val="006621A3"/>
    <w:rsid w:val="006621EB"/>
    <w:rsid w:val="00662599"/>
    <w:rsid w:val="00662E4E"/>
    <w:rsid w:val="00662F2C"/>
    <w:rsid w:val="0066347A"/>
    <w:rsid w:val="006636B7"/>
    <w:rsid w:val="00663CF0"/>
    <w:rsid w:val="00664237"/>
    <w:rsid w:val="00664945"/>
    <w:rsid w:val="00664CB7"/>
    <w:rsid w:val="00665427"/>
    <w:rsid w:val="00666018"/>
    <w:rsid w:val="0066635A"/>
    <w:rsid w:val="006666C8"/>
    <w:rsid w:val="00666864"/>
    <w:rsid w:val="00666CF2"/>
    <w:rsid w:val="00666E40"/>
    <w:rsid w:val="006676BD"/>
    <w:rsid w:val="00667CAB"/>
    <w:rsid w:val="00670393"/>
    <w:rsid w:val="00670519"/>
    <w:rsid w:val="0067067C"/>
    <w:rsid w:val="006707F9"/>
    <w:rsid w:val="00670A40"/>
    <w:rsid w:val="00670B9F"/>
    <w:rsid w:val="00671681"/>
    <w:rsid w:val="006719B8"/>
    <w:rsid w:val="006727D3"/>
    <w:rsid w:val="0067283D"/>
    <w:rsid w:val="006735A7"/>
    <w:rsid w:val="00673E67"/>
    <w:rsid w:val="00673F8B"/>
    <w:rsid w:val="00673FEA"/>
    <w:rsid w:val="006742AD"/>
    <w:rsid w:val="00674740"/>
    <w:rsid w:val="006749F7"/>
    <w:rsid w:val="00676533"/>
    <w:rsid w:val="00676B33"/>
    <w:rsid w:val="00676BF1"/>
    <w:rsid w:val="00676F12"/>
    <w:rsid w:val="0067755C"/>
    <w:rsid w:val="0067793F"/>
    <w:rsid w:val="00677D7E"/>
    <w:rsid w:val="00677D96"/>
    <w:rsid w:val="00677DA8"/>
    <w:rsid w:val="00677DB5"/>
    <w:rsid w:val="00677F37"/>
    <w:rsid w:val="006809EA"/>
    <w:rsid w:val="00680D93"/>
    <w:rsid w:val="00680E35"/>
    <w:rsid w:val="00681020"/>
    <w:rsid w:val="0068146C"/>
    <w:rsid w:val="0068175E"/>
    <w:rsid w:val="006817CC"/>
    <w:rsid w:val="00681911"/>
    <w:rsid w:val="00681931"/>
    <w:rsid w:val="00681E0D"/>
    <w:rsid w:val="0068248E"/>
    <w:rsid w:val="0068274C"/>
    <w:rsid w:val="00682A27"/>
    <w:rsid w:val="00682A44"/>
    <w:rsid w:val="00682CCA"/>
    <w:rsid w:val="00682D6E"/>
    <w:rsid w:val="00682EE2"/>
    <w:rsid w:val="00682F1B"/>
    <w:rsid w:val="006832B5"/>
    <w:rsid w:val="00683622"/>
    <w:rsid w:val="00683BB7"/>
    <w:rsid w:val="00683FE7"/>
    <w:rsid w:val="006841E0"/>
    <w:rsid w:val="006847D6"/>
    <w:rsid w:val="00684858"/>
    <w:rsid w:val="00684F1E"/>
    <w:rsid w:val="00684F67"/>
    <w:rsid w:val="006854AF"/>
    <w:rsid w:val="00685DDF"/>
    <w:rsid w:val="006860A2"/>
    <w:rsid w:val="0068631E"/>
    <w:rsid w:val="00686758"/>
    <w:rsid w:val="00686BD0"/>
    <w:rsid w:val="0068737F"/>
    <w:rsid w:val="00687536"/>
    <w:rsid w:val="0068757B"/>
    <w:rsid w:val="006879F9"/>
    <w:rsid w:val="00687C5A"/>
    <w:rsid w:val="00687DB8"/>
    <w:rsid w:val="00687F56"/>
    <w:rsid w:val="00687FDA"/>
    <w:rsid w:val="006909A6"/>
    <w:rsid w:val="00690BED"/>
    <w:rsid w:val="006915C6"/>
    <w:rsid w:val="006915D5"/>
    <w:rsid w:val="00691C57"/>
    <w:rsid w:val="00691D4C"/>
    <w:rsid w:val="00691EE4"/>
    <w:rsid w:val="00691F4B"/>
    <w:rsid w:val="006926B4"/>
    <w:rsid w:val="00692DBD"/>
    <w:rsid w:val="00692E59"/>
    <w:rsid w:val="0069308D"/>
    <w:rsid w:val="0069317C"/>
    <w:rsid w:val="0069389B"/>
    <w:rsid w:val="00693BB2"/>
    <w:rsid w:val="00693ED5"/>
    <w:rsid w:val="00693F9C"/>
    <w:rsid w:val="0069542B"/>
    <w:rsid w:val="00695862"/>
    <w:rsid w:val="006959AD"/>
    <w:rsid w:val="00695A8B"/>
    <w:rsid w:val="006967D1"/>
    <w:rsid w:val="00696CA2"/>
    <w:rsid w:val="006971CA"/>
    <w:rsid w:val="006971E9"/>
    <w:rsid w:val="0069743B"/>
    <w:rsid w:val="00697612"/>
    <w:rsid w:val="006978A5"/>
    <w:rsid w:val="00697A29"/>
    <w:rsid w:val="00697BAF"/>
    <w:rsid w:val="00697C32"/>
    <w:rsid w:val="00697EE2"/>
    <w:rsid w:val="00697F65"/>
    <w:rsid w:val="006A0000"/>
    <w:rsid w:val="006A0068"/>
    <w:rsid w:val="006A0191"/>
    <w:rsid w:val="006A05C8"/>
    <w:rsid w:val="006A0616"/>
    <w:rsid w:val="006A0978"/>
    <w:rsid w:val="006A09D5"/>
    <w:rsid w:val="006A0EE4"/>
    <w:rsid w:val="006A1132"/>
    <w:rsid w:val="006A1BD1"/>
    <w:rsid w:val="006A1D1F"/>
    <w:rsid w:val="006A2099"/>
    <w:rsid w:val="006A21D4"/>
    <w:rsid w:val="006A277B"/>
    <w:rsid w:val="006A36E1"/>
    <w:rsid w:val="006A36E9"/>
    <w:rsid w:val="006A3905"/>
    <w:rsid w:val="006A3E64"/>
    <w:rsid w:val="006A3E7E"/>
    <w:rsid w:val="006A409B"/>
    <w:rsid w:val="006A4890"/>
    <w:rsid w:val="006A4B3C"/>
    <w:rsid w:val="006A51B8"/>
    <w:rsid w:val="006A57F3"/>
    <w:rsid w:val="006A5C2C"/>
    <w:rsid w:val="006A5DF7"/>
    <w:rsid w:val="006A616D"/>
    <w:rsid w:val="006A61F7"/>
    <w:rsid w:val="006A63C9"/>
    <w:rsid w:val="006A640B"/>
    <w:rsid w:val="006A68A9"/>
    <w:rsid w:val="006A6AE1"/>
    <w:rsid w:val="006A6B66"/>
    <w:rsid w:val="006A6FD2"/>
    <w:rsid w:val="006A71BB"/>
    <w:rsid w:val="006A7404"/>
    <w:rsid w:val="006A7788"/>
    <w:rsid w:val="006A7EA7"/>
    <w:rsid w:val="006B01D6"/>
    <w:rsid w:val="006B048A"/>
    <w:rsid w:val="006B05D2"/>
    <w:rsid w:val="006B0976"/>
    <w:rsid w:val="006B137E"/>
    <w:rsid w:val="006B15BD"/>
    <w:rsid w:val="006B1AC7"/>
    <w:rsid w:val="006B37B0"/>
    <w:rsid w:val="006B3B74"/>
    <w:rsid w:val="006B5427"/>
    <w:rsid w:val="006B586B"/>
    <w:rsid w:val="006B58DD"/>
    <w:rsid w:val="006B5B13"/>
    <w:rsid w:val="006B6638"/>
    <w:rsid w:val="006B6869"/>
    <w:rsid w:val="006B6B98"/>
    <w:rsid w:val="006B72AF"/>
    <w:rsid w:val="006B744E"/>
    <w:rsid w:val="006B7D73"/>
    <w:rsid w:val="006B7D83"/>
    <w:rsid w:val="006C0581"/>
    <w:rsid w:val="006C05FF"/>
    <w:rsid w:val="006C0850"/>
    <w:rsid w:val="006C0894"/>
    <w:rsid w:val="006C0CFE"/>
    <w:rsid w:val="006C12BE"/>
    <w:rsid w:val="006C1499"/>
    <w:rsid w:val="006C15F6"/>
    <w:rsid w:val="006C1C15"/>
    <w:rsid w:val="006C1D26"/>
    <w:rsid w:val="006C22CB"/>
    <w:rsid w:val="006C2C51"/>
    <w:rsid w:val="006C2E38"/>
    <w:rsid w:val="006C3111"/>
    <w:rsid w:val="006C37A4"/>
    <w:rsid w:val="006C3B50"/>
    <w:rsid w:val="006C515A"/>
    <w:rsid w:val="006C596E"/>
    <w:rsid w:val="006C5A85"/>
    <w:rsid w:val="006C60C9"/>
    <w:rsid w:val="006C6D0A"/>
    <w:rsid w:val="006C6DCF"/>
    <w:rsid w:val="006C7500"/>
    <w:rsid w:val="006C7850"/>
    <w:rsid w:val="006C78E6"/>
    <w:rsid w:val="006C7BD3"/>
    <w:rsid w:val="006C7D95"/>
    <w:rsid w:val="006C7EAE"/>
    <w:rsid w:val="006D0197"/>
    <w:rsid w:val="006D088E"/>
    <w:rsid w:val="006D0C49"/>
    <w:rsid w:val="006D10CA"/>
    <w:rsid w:val="006D1AD6"/>
    <w:rsid w:val="006D1BD5"/>
    <w:rsid w:val="006D212A"/>
    <w:rsid w:val="006D22C2"/>
    <w:rsid w:val="006D27A7"/>
    <w:rsid w:val="006D2C1B"/>
    <w:rsid w:val="006D2D1B"/>
    <w:rsid w:val="006D2D87"/>
    <w:rsid w:val="006D2FD4"/>
    <w:rsid w:val="006D3004"/>
    <w:rsid w:val="006D3512"/>
    <w:rsid w:val="006D35EF"/>
    <w:rsid w:val="006D3868"/>
    <w:rsid w:val="006D389E"/>
    <w:rsid w:val="006D39BC"/>
    <w:rsid w:val="006D4850"/>
    <w:rsid w:val="006D4DF4"/>
    <w:rsid w:val="006D4F67"/>
    <w:rsid w:val="006D57CB"/>
    <w:rsid w:val="006D60ED"/>
    <w:rsid w:val="006D62B9"/>
    <w:rsid w:val="006D6585"/>
    <w:rsid w:val="006D680E"/>
    <w:rsid w:val="006D6903"/>
    <w:rsid w:val="006D70FD"/>
    <w:rsid w:val="006D78B5"/>
    <w:rsid w:val="006D7E1A"/>
    <w:rsid w:val="006E0034"/>
    <w:rsid w:val="006E0276"/>
    <w:rsid w:val="006E0A75"/>
    <w:rsid w:val="006E0D44"/>
    <w:rsid w:val="006E1DE2"/>
    <w:rsid w:val="006E229B"/>
    <w:rsid w:val="006E272C"/>
    <w:rsid w:val="006E2889"/>
    <w:rsid w:val="006E3206"/>
    <w:rsid w:val="006E3AAF"/>
    <w:rsid w:val="006E3E37"/>
    <w:rsid w:val="006E4325"/>
    <w:rsid w:val="006E4778"/>
    <w:rsid w:val="006E4F48"/>
    <w:rsid w:val="006E5051"/>
    <w:rsid w:val="006E529D"/>
    <w:rsid w:val="006E5B5E"/>
    <w:rsid w:val="006E5D32"/>
    <w:rsid w:val="006E5EFC"/>
    <w:rsid w:val="006E685C"/>
    <w:rsid w:val="006E68B6"/>
    <w:rsid w:val="006E6C13"/>
    <w:rsid w:val="006E727E"/>
    <w:rsid w:val="006E72C5"/>
    <w:rsid w:val="006E7840"/>
    <w:rsid w:val="006E7B53"/>
    <w:rsid w:val="006E7CEC"/>
    <w:rsid w:val="006E7F9F"/>
    <w:rsid w:val="006F0660"/>
    <w:rsid w:val="006F0AC9"/>
    <w:rsid w:val="006F154F"/>
    <w:rsid w:val="006F172F"/>
    <w:rsid w:val="006F180D"/>
    <w:rsid w:val="006F2676"/>
    <w:rsid w:val="006F2951"/>
    <w:rsid w:val="006F3369"/>
    <w:rsid w:val="006F337A"/>
    <w:rsid w:val="006F351C"/>
    <w:rsid w:val="006F3EDE"/>
    <w:rsid w:val="006F42CE"/>
    <w:rsid w:val="006F4477"/>
    <w:rsid w:val="006F488B"/>
    <w:rsid w:val="006F4BD1"/>
    <w:rsid w:val="006F543D"/>
    <w:rsid w:val="006F55C4"/>
    <w:rsid w:val="006F58C5"/>
    <w:rsid w:val="006F63B0"/>
    <w:rsid w:val="006F6A47"/>
    <w:rsid w:val="006F6BF3"/>
    <w:rsid w:val="006F6F7F"/>
    <w:rsid w:val="006F7196"/>
    <w:rsid w:val="006F73F4"/>
    <w:rsid w:val="006F76C3"/>
    <w:rsid w:val="007001AB"/>
    <w:rsid w:val="00700299"/>
    <w:rsid w:val="0070037D"/>
    <w:rsid w:val="007003E4"/>
    <w:rsid w:val="0070052A"/>
    <w:rsid w:val="007009C6"/>
    <w:rsid w:val="00700B63"/>
    <w:rsid w:val="00701F17"/>
    <w:rsid w:val="007021AE"/>
    <w:rsid w:val="007024F3"/>
    <w:rsid w:val="007026A1"/>
    <w:rsid w:val="00702BFA"/>
    <w:rsid w:val="00702D9A"/>
    <w:rsid w:val="0070391D"/>
    <w:rsid w:val="00703A83"/>
    <w:rsid w:val="00703FB4"/>
    <w:rsid w:val="007055D5"/>
    <w:rsid w:val="0070615D"/>
    <w:rsid w:val="00706224"/>
    <w:rsid w:val="0070634E"/>
    <w:rsid w:val="0070666A"/>
    <w:rsid w:val="00706A16"/>
    <w:rsid w:val="00706A6A"/>
    <w:rsid w:val="00706D80"/>
    <w:rsid w:val="00707514"/>
    <w:rsid w:val="007075A6"/>
    <w:rsid w:val="00707730"/>
    <w:rsid w:val="00707A2F"/>
    <w:rsid w:val="00707C09"/>
    <w:rsid w:val="00707D6D"/>
    <w:rsid w:val="007104FD"/>
    <w:rsid w:val="007106AB"/>
    <w:rsid w:val="007107AE"/>
    <w:rsid w:val="0071083E"/>
    <w:rsid w:val="00710F73"/>
    <w:rsid w:val="0071121D"/>
    <w:rsid w:val="007119C8"/>
    <w:rsid w:val="00711A2E"/>
    <w:rsid w:val="00711F27"/>
    <w:rsid w:val="00712245"/>
    <w:rsid w:val="007126CC"/>
    <w:rsid w:val="00712AFB"/>
    <w:rsid w:val="00712B2A"/>
    <w:rsid w:val="00712FC3"/>
    <w:rsid w:val="00713056"/>
    <w:rsid w:val="0071310A"/>
    <w:rsid w:val="0071395F"/>
    <w:rsid w:val="00714440"/>
    <w:rsid w:val="0071474E"/>
    <w:rsid w:val="0071477D"/>
    <w:rsid w:val="00714990"/>
    <w:rsid w:val="00714E4F"/>
    <w:rsid w:val="007152AE"/>
    <w:rsid w:val="00715348"/>
    <w:rsid w:val="00715DAD"/>
    <w:rsid w:val="00715F11"/>
    <w:rsid w:val="00716A74"/>
    <w:rsid w:val="00716D82"/>
    <w:rsid w:val="00717216"/>
    <w:rsid w:val="00717457"/>
    <w:rsid w:val="00717783"/>
    <w:rsid w:val="007179D8"/>
    <w:rsid w:val="00717DC6"/>
    <w:rsid w:val="00717EB8"/>
    <w:rsid w:val="007209DF"/>
    <w:rsid w:val="00721000"/>
    <w:rsid w:val="00721320"/>
    <w:rsid w:val="007215F9"/>
    <w:rsid w:val="007216C0"/>
    <w:rsid w:val="0072190D"/>
    <w:rsid w:val="0072200D"/>
    <w:rsid w:val="00722338"/>
    <w:rsid w:val="00722832"/>
    <w:rsid w:val="00722BD4"/>
    <w:rsid w:val="00722CC3"/>
    <w:rsid w:val="00722D55"/>
    <w:rsid w:val="00722FEF"/>
    <w:rsid w:val="007231C8"/>
    <w:rsid w:val="0072345A"/>
    <w:rsid w:val="007234E7"/>
    <w:rsid w:val="00723522"/>
    <w:rsid w:val="007239B5"/>
    <w:rsid w:val="00724514"/>
    <w:rsid w:val="007245DD"/>
    <w:rsid w:val="007246E1"/>
    <w:rsid w:val="007249BF"/>
    <w:rsid w:val="00724BE3"/>
    <w:rsid w:val="00724F99"/>
    <w:rsid w:val="0072532D"/>
    <w:rsid w:val="00725385"/>
    <w:rsid w:val="00725393"/>
    <w:rsid w:val="007260B9"/>
    <w:rsid w:val="00726395"/>
    <w:rsid w:val="007263F4"/>
    <w:rsid w:val="00726425"/>
    <w:rsid w:val="007268D9"/>
    <w:rsid w:val="007269D0"/>
    <w:rsid w:val="0072705D"/>
    <w:rsid w:val="00727073"/>
    <w:rsid w:val="007270EC"/>
    <w:rsid w:val="00727513"/>
    <w:rsid w:val="0072753A"/>
    <w:rsid w:val="00727846"/>
    <w:rsid w:val="00727B42"/>
    <w:rsid w:val="007304C8"/>
    <w:rsid w:val="00730F93"/>
    <w:rsid w:val="00731647"/>
    <w:rsid w:val="00731A58"/>
    <w:rsid w:val="00731B49"/>
    <w:rsid w:val="00732619"/>
    <w:rsid w:val="0073306B"/>
    <w:rsid w:val="007337B1"/>
    <w:rsid w:val="0073408E"/>
    <w:rsid w:val="0073417F"/>
    <w:rsid w:val="00734259"/>
    <w:rsid w:val="007346DA"/>
    <w:rsid w:val="00734D3E"/>
    <w:rsid w:val="00734F7D"/>
    <w:rsid w:val="00734FE4"/>
    <w:rsid w:val="00735151"/>
    <w:rsid w:val="00735D10"/>
    <w:rsid w:val="00735EEC"/>
    <w:rsid w:val="007366C5"/>
    <w:rsid w:val="0073674C"/>
    <w:rsid w:val="0073679A"/>
    <w:rsid w:val="007367C3"/>
    <w:rsid w:val="00736D6C"/>
    <w:rsid w:val="0073751A"/>
    <w:rsid w:val="00740228"/>
    <w:rsid w:val="0074031C"/>
    <w:rsid w:val="007405FC"/>
    <w:rsid w:val="0074068E"/>
    <w:rsid w:val="00740995"/>
    <w:rsid w:val="00740A35"/>
    <w:rsid w:val="00740CA1"/>
    <w:rsid w:val="00740CFD"/>
    <w:rsid w:val="007414C5"/>
    <w:rsid w:val="00741751"/>
    <w:rsid w:val="00741BB9"/>
    <w:rsid w:val="00741C16"/>
    <w:rsid w:val="00742098"/>
    <w:rsid w:val="00742235"/>
    <w:rsid w:val="00742248"/>
    <w:rsid w:val="0074252A"/>
    <w:rsid w:val="00742835"/>
    <w:rsid w:val="007428CD"/>
    <w:rsid w:val="0074309D"/>
    <w:rsid w:val="00743553"/>
    <w:rsid w:val="00743A24"/>
    <w:rsid w:val="00743BF8"/>
    <w:rsid w:val="00743C5B"/>
    <w:rsid w:val="00745855"/>
    <w:rsid w:val="007458C4"/>
    <w:rsid w:val="00745DBD"/>
    <w:rsid w:val="00745F77"/>
    <w:rsid w:val="00746123"/>
    <w:rsid w:val="007463F6"/>
    <w:rsid w:val="00746A33"/>
    <w:rsid w:val="00746AD3"/>
    <w:rsid w:val="00746BFE"/>
    <w:rsid w:val="00746E44"/>
    <w:rsid w:val="00747093"/>
    <w:rsid w:val="007473E7"/>
    <w:rsid w:val="00747951"/>
    <w:rsid w:val="00747D8A"/>
    <w:rsid w:val="00750372"/>
    <w:rsid w:val="0075045A"/>
    <w:rsid w:val="007506B2"/>
    <w:rsid w:val="00750937"/>
    <w:rsid w:val="00750A05"/>
    <w:rsid w:val="00750EEA"/>
    <w:rsid w:val="00750FBD"/>
    <w:rsid w:val="00751076"/>
    <w:rsid w:val="0075109F"/>
    <w:rsid w:val="0075136B"/>
    <w:rsid w:val="00751A0B"/>
    <w:rsid w:val="00751CD2"/>
    <w:rsid w:val="00751E2C"/>
    <w:rsid w:val="00751ECB"/>
    <w:rsid w:val="007529F3"/>
    <w:rsid w:val="00752F58"/>
    <w:rsid w:val="00752FA9"/>
    <w:rsid w:val="0075312E"/>
    <w:rsid w:val="007533D2"/>
    <w:rsid w:val="0075346A"/>
    <w:rsid w:val="007538DC"/>
    <w:rsid w:val="007540AD"/>
    <w:rsid w:val="00754203"/>
    <w:rsid w:val="00754D1E"/>
    <w:rsid w:val="007551B0"/>
    <w:rsid w:val="007552DD"/>
    <w:rsid w:val="00755303"/>
    <w:rsid w:val="00755766"/>
    <w:rsid w:val="0075587C"/>
    <w:rsid w:val="00755D16"/>
    <w:rsid w:val="00756481"/>
    <w:rsid w:val="007578D1"/>
    <w:rsid w:val="00757D7E"/>
    <w:rsid w:val="00760DF1"/>
    <w:rsid w:val="00760F46"/>
    <w:rsid w:val="007613A7"/>
    <w:rsid w:val="00761724"/>
    <w:rsid w:val="00761978"/>
    <w:rsid w:val="00762988"/>
    <w:rsid w:val="0076349C"/>
    <w:rsid w:val="0076372F"/>
    <w:rsid w:val="0076414D"/>
    <w:rsid w:val="007648D1"/>
    <w:rsid w:val="007652C6"/>
    <w:rsid w:val="007654FD"/>
    <w:rsid w:val="0076574F"/>
    <w:rsid w:val="00765E1E"/>
    <w:rsid w:val="00767069"/>
    <w:rsid w:val="00767097"/>
    <w:rsid w:val="00767CD0"/>
    <w:rsid w:val="00770023"/>
    <w:rsid w:val="00770178"/>
    <w:rsid w:val="00770FCB"/>
    <w:rsid w:val="00770FEA"/>
    <w:rsid w:val="00771751"/>
    <w:rsid w:val="00771E91"/>
    <w:rsid w:val="00771FEC"/>
    <w:rsid w:val="00772492"/>
    <w:rsid w:val="00772503"/>
    <w:rsid w:val="00772EB3"/>
    <w:rsid w:val="0077337E"/>
    <w:rsid w:val="00773811"/>
    <w:rsid w:val="00773F37"/>
    <w:rsid w:val="0077419F"/>
    <w:rsid w:val="00774899"/>
    <w:rsid w:val="007749CA"/>
    <w:rsid w:val="007749CF"/>
    <w:rsid w:val="00775AF3"/>
    <w:rsid w:val="00775EA6"/>
    <w:rsid w:val="0077602D"/>
    <w:rsid w:val="007767CF"/>
    <w:rsid w:val="00776C59"/>
    <w:rsid w:val="007772BD"/>
    <w:rsid w:val="00777B89"/>
    <w:rsid w:val="00777CD0"/>
    <w:rsid w:val="00777D5D"/>
    <w:rsid w:val="00777DF9"/>
    <w:rsid w:val="0078014C"/>
    <w:rsid w:val="00780706"/>
    <w:rsid w:val="0078088C"/>
    <w:rsid w:val="00781054"/>
    <w:rsid w:val="0078120C"/>
    <w:rsid w:val="0078178B"/>
    <w:rsid w:val="00781EE9"/>
    <w:rsid w:val="007820DE"/>
    <w:rsid w:val="00782BB5"/>
    <w:rsid w:val="007832D7"/>
    <w:rsid w:val="00783397"/>
    <w:rsid w:val="00783446"/>
    <w:rsid w:val="00783998"/>
    <w:rsid w:val="00783C98"/>
    <w:rsid w:val="00783D29"/>
    <w:rsid w:val="0078480F"/>
    <w:rsid w:val="00784CED"/>
    <w:rsid w:val="0078525D"/>
    <w:rsid w:val="00785401"/>
    <w:rsid w:val="007856D4"/>
    <w:rsid w:val="00785BD8"/>
    <w:rsid w:val="00785D8D"/>
    <w:rsid w:val="00786C1D"/>
    <w:rsid w:val="00786CE7"/>
    <w:rsid w:val="00786DF4"/>
    <w:rsid w:val="00787089"/>
    <w:rsid w:val="0078747B"/>
    <w:rsid w:val="00787530"/>
    <w:rsid w:val="00787896"/>
    <w:rsid w:val="00787FA1"/>
    <w:rsid w:val="00790341"/>
    <w:rsid w:val="007905C0"/>
    <w:rsid w:val="007908B7"/>
    <w:rsid w:val="0079157A"/>
    <w:rsid w:val="007916CA"/>
    <w:rsid w:val="0079198E"/>
    <w:rsid w:val="0079229A"/>
    <w:rsid w:val="00792857"/>
    <w:rsid w:val="0079296B"/>
    <w:rsid w:val="00792A35"/>
    <w:rsid w:val="00792C78"/>
    <w:rsid w:val="00792CA4"/>
    <w:rsid w:val="00793464"/>
    <w:rsid w:val="007934D2"/>
    <w:rsid w:val="007939B2"/>
    <w:rsid w:val="007942C5"/>
    <w:rsid w:val="0079497F"/>
    <w:rsid w:val="00794C3D"/>
    <w:rsid w:val="00794D79"/>
    <w:rsid w:val="00795505"/>
    <w:rsid w:val="00796518"/>
    <w:rsid w:val="0079655D"/>
    <w:rsid w:val="007966F3"/>
    <w:rsid w:val="007969ED"/>
    <w:rsid w:val="00797269"/>
    <w:rsid w:val="00797D75"/>
    <w:rsid w:val="007A0478"/>
    <w:rsid w:val="007A0F71"/>
    <w:rsid w:val="007A1432"/>
    <w:rsid w:val="007A1B39"/>
    <w:rsid w:val="007A1EFA"/>
    <w:rsid w:val="007A1FA5"/>
    <w:rsid w:val="007A2400"/>
    <w:rsid w:val="007A254C"/>
    <w:rsid w:val="007A2616"/>
    <w:rsid w:val="007A2CA1"/>
    <w:rsid w:val="007A3105"/>
    <w:rsid w:val="007A362D"/>
    <w:rsid w:val="007A3B4B"/>
    <w:rsid w:val="007A3D4E"/>
    <w:rsid w:val="007A3DAE"/>
    <w:rsid w:val="007A3F71"/>
    <w:rsid w:val="007A3FA5"/>
    <w:rsid w:val="007A4626"/>
    <w:rsid w:val="007A4F41"/>
    <w:rsid w:val="007A56BE"/>
    <w:rsid w:val="007A5D68"/>
    <w:rsid w:val="007A5DB6"/>
    <w:rsid w:val="007A5E23"/>
    <w:rsid w:val="007A629B"/>
    <w:rsid w:val="007A68F1"/>
    <w:rsid w:val="007A70B3"/>
    <w:rsid w:val="007A733C"/>
    <w:rsid w:val="007A7360"/>
    <w:rsid w:val="007A7418"/>
    <w:rsid w:val="007A7532"/>
    <w:rsid w:val="007A760C"/>
    <w:rsid w:val="007A7A5A"/>
    <w:rsid w:val="007B0310"/>
    <w:rsid w:val="007B033B"/>
    <w:rsid w:val="007B0520"/>
    <w:rsid w:val="007B12A6"/>
    <w:rsid w:val="007B131C"/>
    <w:rsid w:val="007B1970"/>
    <w:rsid w:val="007B1DA1"/>
    <w:rsid w:val="007B268C"/>
    <w:rsid w:val="007B272B"/>
    <w:rsid w:val="007B2E02"/>
    <w:rsid w:val="007B2FBD"/>
    <w:rsid w:val="007B3032"/>
    <w:rsid w:val="007B3363"/>
    <w:rsid w:val="007B40B9"/>
    <w:rsid w:val="007B48E9"/>
    <w:rsid w:val="007B4C9A"/>
    <w:rsid w:val="007B4FBB"/>
    <w:rsid w:val="007B5011"/>
    <w:rsid w:val="007B5568"/>
    <w:rsid w:val="007B5773"/>
    <w:rsid w:val="007B69BA"/>
    <w:rsid w:val="007B72C5"/>
    <w:rsid w:val="007B72EE"/>
    <w:rsid w:val="007B7E19"/>
    <w:rsid w:val="007B7E3E"/>
    <w:rsid w:val="007C0043"/>
    <w:rsid w:val="007C0052"/>
    <w:rsid w:val="007C00D2"/>
    <w:rsid w:val="007C0547"/>
    <w:rsid w:val="007C1751"/>
    <w:rsid w:val="007C1DD0"/>
    <w:rsid w:val="007C2AA1"/>
    <w:rsid w:val="007C2E66"/>
    <w:rsid w:val="007C2F4E"/>
    <w:rsid w:val="007C3056"/>
    <w:rsid w:val="007C3673"/>
    <w:rsid w:val="007C3A4D"/>
    <w:rsid w:val="007C3DC1"/>
    <w:rsid w:val="007C41C6"/>
    <w:rsid w:val="007C43F3"/>
    <w:rsid w:val="007C4CD9"/>
    <w:rsid w:val="007C54ED"/>
    <w:rsid w:val="007C5805"/>
    <w:rsid w:val="007C5A40"/>
    <w:rsid w:val="007C5A4B"/>
    <w:rsid w:val="007C5D60"/>
    <w:rsid w:val="007C5F7C"/>
    <w:rsid w:val="007C6FDF"/>
    <w:rsid w:val="007C7159"/>
    <w:rsid w:val="007C716C"/>
    <w:rsid w:val="007C7B84"/>
    <w:rsid w:val="007D03F0"/>
    <w:rsid w:val="007D08DB"/>
    <w:rsid w:val="007D0F88"/>
    <w:rsid w:val="007D0FAA"/>
    <w:rsid w:val="007D119E"/>
    <w:rsid w:val="007D1A83"/>
    <w:rsid w:val="007D215B"/>
    <w:rsid w:val="007D23AE"/>
    <w:rsid w:val="007D2751"/>
    <w:rsid w:val="007D3225"/>
    <w:rsid w:val="007D33C0"/>
    <w:rsid w:val="007D3911"/>
    <w:rsid w:val="007D4601"/>
    <w:rsid w:val="007D5CD7"/>
    <w:rsid w:val="007D60D2"/>
    <w:rsid w:val="007D6416"/>
    <w:rsid w:val="007D6444"/>
    <w:rsid w:val="007D660A"/>
    <w:rsid w:val="007D6AFA"/>
    <w:rsid w:val="007D6D53"/>
    <w:rsid w:val="007D6DCD"/>
    <w:rsid w:val="007D72DB"/>
    <w:rsid w:val="007D752B"/>
    <w:rsid w:val="007D76A0"/>
    <w:rsid w:val="007D7CFF"/>
    <w:rsid w:val="007E0F0D"/>
    <w:rsid w:val="007E13E5"/>
    <w:rsid w:val="007E1D66"/>
    <w:rsid w:val="007E1F6E"/>
    <w:rsid w:val="007E22E4"/>
    <w:rsid w:val="007E26CF"/>
    <w:rsid w:val="007E2B8C"/>
    <w:rsid w:val="007E2ED6"/>
    <w:rsid w:val="007E32AB"/>
    <w:rsid w:val="007E3342"/>
    <w:rsid w:val="007E3548"/>
    <w:rsid w:val="007E3881"/>
    <w:rsid w:val="007E3AB8"/>
    <w:rsid w:val="007E3C6F"/>
    <w:rsid w:val="007E3EE5"/>
    <w:rsid w:val="007E4499"/>
    <w:rsid w:val="007E45BA"/>
    <w:rsid w:val="007E4D23"/>
    <w:rsid w:val="007E5393"/>
    <w:rsid w:val="007E5692"/>
    <w:rsid w:val="007E5B5B"/>
    <w:rsid w:val="007E5F11"/>
    <w:rsid w:val="007E6405"/>
    <w:rsid w:val="007E6F49"/>
    <w:rsid w:val="007E7541"/>
    <w:rsid w:val="007E77DB"/>
    <w:rsid w:val="007E7C51"/>
    <w:rsid w:val="007F016F"/>
    <w:rsid w:val="007F0453"/>
    <w:rsid w:val="007F0471"/>
    <w:rsid w:val="007F082B"/>
    <w:rsid w:val="007F140F"/>
    <w:rsid w:val="007F179D"/>
    <w:rsid w:val="007F1A9B"/>
    <w:rsid w:val="007F24DD"/>
    <w:rsid w:val="007F2C32"/>
    <w:rsid w:val="007F3245"/>
    <w:rsid w:val="007F39F9"/>
    <w:rsid w:val="007F3B24"/>
    <w:rsid w:val="007F42E6"/>
    <w:rsid w:val="007F471B"/>
    <w:rsid w:val="007F4FFE"/>
    <w:rsid w:val="007F5003"/>
    <w:rsid w:val="007F520F"/>
    <w:rsid w:val="007F5736"/>
    <w:rsid w:val="007F5CC1"/>
    <w:rsid w:val="007F603B"/>
    <w:rsid w:val="007F604B"/>
    <w:rsid w:val="007F6267"/>
    <w:rsid w:val="007F66A1"/>
    <w:rsid w:val="007F6885"/>
    <w:rsid w:val="007F6FF9"/>
    <w:rsid w:val="007F7032"/>
    <w:rsid w:val="007F70D3"/>
    <w:rsid w:val="007F7395"/>
    <w:rsid w:val="007F7A9B"/>
    <w:rsid w:val="007F7B88"/>
    <w:rsid w:val="007F7C1E"/>
    <w:rsid w:val="007F7F50"/>
    <w:rsid w:val="00800065"/>
    <w:rsid w:val="0080017C"/>
    <w:rsid w:val="00800258"/>
    <w:rsid w:val="00800ACE"/>
    <w:rsid w:val="008013DE"/>
    <w:rsid w:val="008015DA"/>
    <w:rsid w:val="008016F2"/>
    <w:rsid w:val="00801C15"/>
    <w:rsid w:val="00801EE6"/>
    <w:rsid w:val="008020DA"/>
    <w:rsid w:val="00802205"/>
    <w:rsid w:val="008026CC"/>
    <w:rsid w:val="0080271A"/>
    <w:rsid w:val="00802B52"/>
    <w:rsid w:val="00802C63"/>
    <w:rsid w:val="00803313"/>
    <w:rsid w:val="00803720"/>
    <w:rsid w:val="0080392A"/>
    <w:rsid w:val="00803A21"/>
    <w:rsid w:val="00803C41"/>
    <w:rsid w:val="00803C45"/>
    <w:rsid w:val="00803FEB"/>
    <w:rsid w:val="008041CD"/>
    <w:rsid w:val="008048D9"/>
    <w:rsid w:val="0080495E"/>
    <w:rsid w:val="00804CA2"/>
    <w:rsid w:val="00804F5F"/>
    <w:rsid w:val="00805110"/>
    <w:rsid w:val="008052CA"/>
    <w:rsid w:val="00805E24"/>
    <w:rsid w:val="00806649"/>
    <w:rsid w:val="008068C5"/>
    <w:rsid w:val="008069CE"/>
    <w:rsid w:val="00806F15"/>
    <w:rsid w:val="00806FBE"/>
    <w:rsid w:val="008073F0"/>
    <w:rsid w:val="00807534"/>
    <w:rsid w:val="008075D3"/>
    <w:rsid w:val="00807C7E"/>
    <w:rsid w:val="008103A5"/>
    <w:rsid w:val="008106A6"/>
    <w:rsid w:val="0081078A"/>
    <w:rsid w:val="008109E9"/>
    <w:rsid w:val="00810E4B"/>
    <w:rsid w:val="008113F4"/>
    <w:rsid w:val="00811674"/>
    <w:rsid w:val="00811BEB"/>
    <w:rsid w:val="00812586"/>
    <w:rsid w:val="00812940"/>
    <w:rsid w:val="00812E9C"/>
    <w:rsid w:val="008130A5"/>
    <w:rsid w:val="00813871"/>
    <w:rsid w:val="00813AA9"/>
    <w:rsid w:val="00813B7B"/>
    <w:rsid w:val="00813C8A"/>
    <w:rsid w:val="00813DF3"/>
    <w:rsid w:val="008140D5"/>
    <w:rsid w:val="00814249"/>
    <w:rsid w:val="00814967"/>
    <w:rsid w:val="00814E3C"/>
    <w:rsid w:val="0081513E"/>
    <w:rsid w:val="00815231"/>
    <w:rsid w:val="00815310"/>
    <w:rsid w:val="008153BB"/>
    <w:rsid w:val="0081553B"/>
    <w:rsid w:val="00815777"/>
    <w:rsid w:val="00815790"/>
    <w:rsid w:val="0081584E"/>
    <w:rsid w:val="00815997"/>
    <w:rsid w:val="008162B6"/>
    <w:rsid w:val="0081651D"/>
    <w:rsid w:val="00816B77"/>
    <w:rsid w:val="008170C9"/>
    <w:rsid w:val="00817667"/>
    <w:rsid w:val="00817927"/>
    <w:rsid w:val="00817B4A"/>
    <w:rsid w:val="00817E3E"/>
    <w:rsid w:val="00817E9F"/>
    <w:rsid w:val="00820A45"/>
    <w:rsid w:val="00820B52"/>
    <w:rsid w:val="00820BF2"/>
    <w:rsid w:val="00820DB4"/>
    <w:rsid w:val="0082113D"/>
    <w:rsid w:val="0082125E"/>
    <w:rsid w:val="0082182C"/>
    <w:rsid w:val="00821B5B"/>
    <w:rsid w:val="00822226"/>
    <w:rsid w:val="00822517"/>
    <w:rsid w:val="0082261F"/>
    <w:rsid w:val="008229D0"/>
    <w:rsid w:val="00822EB3"/>
    <w:rsid w:val="0082413F"/>
    <w:rsid w:val="0082414D"/>
    <w:rsid w:val="00824654"/>
    <w:rsid w:val="00825008"/>
    <w:rsid w:val="008251BC"/>
    <w:rsid w:val="008252D2"/>
    <w:rsid w:val="008253B3"/>
    <w:rsid w:val="008253B5"/>
    <w:rsid w:val="008253D3"/>
    <w:rsid w:val="008254B9"/>
    <w:rsid w:val="00825880"/>
    <w:rsid w:val="00825EED"/>
    <w:rsid w:val="0082607B"/>
    <w:rsid w:val="00826AAB"/>
    <w:rsid w:val="00826F4B"/>
    <w:rsid w:val="00827C17"/>
    <w:rsid w:val="00830016"/>
    <w:rsid w:val="00830393"/>
    <w:rsid w:val="0083077D"/>
    <w:rsid w:val="0083096F"/>
    <w:rsid w:val="00830AA2"/>
    <w:rsid w:val="00830C72"/>
    <w:rsid w:val="00830CB1"/>
    <w:rsid w:val="00830F1F"/>
    <w:rsid w:val="008314E6"/>
    <w:rsid w:val="0083161B"/>
    <w:rsid w:val="00831BCB"/>
    <w:rsid w:val="00831C4C"/>
    <w:rsid w:val="00831C6F"/>
    <w:rsid w:val="00831EE4"/>
    <w:rsid w:val="00832067"/>
    <w:rsid w:val="00832AB8"/>
    <w:rsid w:val="00832F48"/>
    <w:rsid w:val="00833026"/>
    <w:rsid w:val="00833574"/>
    <w:rsid w:val="00833DB2"/>
    <w:rsid w:val="0083462A"/>
    <w:rsid w:val="0083468D"/>
    <w:rsid w:val="00834786"/>
    <w:rsid w:val="008348B1"/>
    <w:rsid w:val="00834B0F"/>
    <w:rsid w:val="00834FA2"/>
    <w:rsid w:val="0083519C"/>
    <w:rsid w:val="00835329"/>
    <w:rsid w:val="0083618F"/>
    <w:rsid w:val="008362F1"/>
    <w:rsid w:val="0083664E"/>
    <w:rsid w:val="00836BFB"/>
    <w:rsid w:val="00836FC7"/>
    <w:rsid w:val="00837629"/>
    <w:rsid w:val="00840535"/>
    <w:rsid w:val="00840DC5"/>
    <w:rsid w:val="00840ED4"/>
    <w:rsid w:val="00840F46"/>
    <w:rsid w:val="0084141C"/>
    <w:rsid w:val="00841573"/>
    <w:rsid w:val="00841ADA"/>
    <w:rsid w:val="0084261C"/>
    <w:rsid w:val="0084277E"/>
    <w:rsid w:val="008427DF"/>
    <w:rsid w:val="00842C20"/>
    <w:rsid w:val="008435B9"/>
    <w:rsid w:val="0084408F"/>
    <w:rsid w:val="00844239"/>
    <w:rsid w:val="0084442F"/>
    <w:rsid w:val="008454EF"/>
    <w:rsid w:val="0084569F"/>
    <w:rsid w:val="00845D2C"/>
    <w:rsid w:val="00845D73"/>
    <w:rsid w:val="00846082"/>
    <w:rsid w:val="0084616C"/>
    <w:rsid w:val="00846276"/>
    <w:rsid w:val="00846331"/>
    <w:rsid w:val="008464D0"/>
    <w:rsid w:val="008465AD"/>
    <w:rsid w:val="008465F6"/>
    <w:rsid w:val="008469FD"/>
    <w:rsid w:val="00846A1E"/>
    <w:rsid w:val="008472DB"/>
    <w:rsid w:val="008477B1"/>
    <w:rsid w:val="00847BCC"/>
    <w:rsid w:val="00847D62"/>
    <w:rsid w:val="00850238"/>
    <w:rsid w:val="00850A68"/>
    <w:rsid w:val="008512FB"/>
    <w:rsid w:val="00851336"/>
    <w:rsid w:val="0085137D"/>
    <w:rsid w:val="00851D50"/>
    <w:rsid w:val="008520A6"/>
    <w:rsid w:val="0085278F"/>
    <w:rsid w:val="00852812"/>
    <w:rsid w:val="00852EE8"/>
    <w:rsid w:val="0085320C"/>
    <w:rsid w:val="008533D9"/>
    <w:rsid w:val="008537F0"/>
    <w:rsid w:val="00853F9B"/>
    <w:rsid w:val="00854241"/>
    <w:rsid w:val="00854348"/>
    <w:rsid w:val="008543B4"/>
    <w:rsid w:val="00854484"/>
    <w:rsid w:val="00854EF4"/>
    <w:rsid w:val="008550CB"/>
    <w:rsid w:val="00855A41"/>
    <w:rsid w:val="00855A7B"/>
    <w:rsid w:val="00855BFD"/>
    <w:rsid w:val="00856213"/>
    <w:rsid w:val="00856312"/>
    <w:rsid w:val="0085633B"/>
    <w:rsid w:val="00856A99"/>
    <w:rsid w:val="00857480"/>
    <w:rsid w:val="00857679"/>
    <w:rsid w:val="0085769F"/>
    <w:rsid w:val="00860D8E"/>
    <w:rsid w:val="008610AB"/>
    <w:rsid w:val="008612E4"/>
    <w:rsid w:val="008614FB"/>
    <w:rsid w:val="008615E9"/>
    <w:rsid w:val="008618F1"/>
    <w:rsid w:val="0086291F"/>
    <w:rsid w:val="00862B91"/>
    <w:rsid w:val="00862C1B"/>
    <w:rsid w:val="00863BC2"/>
    <w:rsid w:val="00863BCE"/>
    <w:rsid w:val="008641B4"/>
    <w:rsid w:val="008644AD"/>
    <w:rsid w:val="00864781"/>
    <w:rsid w:val="00864E21"/>
    <w:rsid w:val="008650CB"/>
    <w:rsid w:val="008650D5"/>
    <w:rsid w:val="00865247"/>
    <w:rsid w:val="00865255"/>
    <w:rsid w:val="008653F5"/>
    <w:rsid w:val="0086630A"/>
    <w:rsid w:val="00866AB3"/>
    <w:rsid w:val="00866CEF"/>
    <w:rsid w:val="00866E81"/>
    <w:rsid w:val="0086708F"/>
    <w:rsid w:val="00867291"/>
    <w:rsid w:val="00867415"/>
    <w:rsid w:val="00867507"/>
    <w:rsid w:val="0087055B"/>
    <w:rsid w:val="0087080B"/>
    <w:rsid w:val="0087086C"/>
    <w:rsid w:val="00872903"/>
    <w:rsid w:val="00872B31"/>
    <w:rsid w:val="0087306A"/>
    <w:rsid w:val="0087313E"/>
    <w:rsid w:val="0087348B"/>
    <w:rsid w:val="00873834"/>
    <w:rsid w:val="00873844"/>
    <w:rsid w:val="00873DCE"/>
    <w:rsid w:val="00873E05"/>
    <w:rsid w:val="00873E60"/>
    <w:rsid w:val="008743B0"/>
    <w:rsid w:val="0087466C"/>
    <w:rsid w:val="00874A41"/>
    <w:rsid w:val="00875536"/>
    <w:rsid w:val="00875654"/>
    <w:rsid w:val="00875775"/>
    <w:rsid w:val="008759AE"/>
    <w:rsid w:val="00875AA3"/>
    <w:rsid w:val="00875D82"/>
    <w:rsid w:val="00875FEF"/>
    <w:rsid w:val="0087603A"/>
    <w:rsid w:val="00877156"/>
    <w:rsid w:val="00877362"/>
    <w:rsid w:val="00877486"/>
    <w:rsid w:val="008779AB"/>
    <w:rsid w:val="00877C41"/>
    <w:rsid w:val="0088040A"/>
    <w:rsid w:val="008809D2"/>
    <w:rsid w:val="00880E58"/>
    <w:rsid w:val="00880E96"/>
    <w:rsid w:val="00881052"/>
    <w:rsid w:val="00881CE1"/>
    <w:rsid w:val="00881F6A"/>
    <w:rsid w:val="008823A6"/>
    <w:rsid w:val="008824C8"/>
    <w:rsid w:val="00882590"/>
    <w:rsid w:val="00882928"/>
    <w:rsid w:val="008829BB"/>
    <w:rsid w:val="00883294"/>
    <w:rsid w:val="0088336B"/>
    <w:rsid w:val="00883528"/>
    <w:rsid w:val="00883F92"/>
    <w:rsid w:val="00884020"/>
    <w:rsid w:val="008841CF"/>
    <w:rsid w:val="00884670"/>
    <w:rsid w:val="00884C71"/>
    <w:rsid w:val="0088518D"/>
    <w:rsid w:val="00885277"/>
    <w:rsid w:val="008856C5"/>
    <w:rsid w:val="008863EB"/>
    <w:rsid w:val="008866DA"/>
    <w:rsid w:val="00886F5B"/>
    <w:rsid w:val="00887474"/>
    <w:rsid w:val="00887775"/>
    <w:rsid w:val="00887964"/>
    <w:rsid w:val="008879B9"/>
    <w:rsid w:val="00887B21"/>
    <w:rsid w:val="00887CAA"/>
    <w:rsid w:val="00887E63"/>
    <w:rsid w:val="00890207"/>
    <w:rsid w:val="008902FD"/>
    <w:rsid w:val="00890932"/>
    <w:rsid w:val="00890AA9"/>
    <w:rsid w:val="00890CE7"/>
    <w:rsid w:val="00891020"/>
    <w:rsid w:val="00891090"/>
    <w:rsid w:val="00891800"/>
    <w:rsid w:val="0089197F"/>
    <w:rsid w:val="00891E30"/>
    <w:rsid w:val="00892DCA"/>
    <w:rsid w:val="00892F4A"/>
    <w:rsid w:val="008931E5"/>
    <w:rsid w:val="00893B11"/>
    <w:rsid w:val="00893BF2"/>
    <w:rsid w:val="00893DE0"/>
    <w:rsid w:val="00893EDA"/>
    <w:rsid w:val="008942AA"/>
    <w:rsid w:val="008946D3"/>
    <w:rsid w:val="00894862"/>
    <w:rsid w:val="008948A8"/>
    <w:rsid w:val="00894C54"/>
    <w:rsid w:val="00894ECF"/>
    <w:rsid w:val="008953C6"/>
    <w:rsid w:val="00895FE1"/>
    <w:rsid w:val="00896619"/>
    <w:rsid w:val="00897FC4"/>
    <w:rsid w:val="008A02EF"/>
    <w:rsid w:val="008A069C"/>
    <w:rsid w:val="008A1249"/>
    <w:rsid w:val="008A1316"/>
    <w:rsid w:val="008A146C"/>
    <w:rsid w:val="008A1585"/>
    <w:rsid w:val="008A1B9F"/>
    <w:rsid w:val="008A1D6D"/>
    <w:rsid w:val="008A1DB6"/>
    <w:rsid w:val="008A1E50"/>
    <w:rsid w:val="008A1F9F"/>
    <w:rsid w:val="008A2578"/>
    <w:rsid w:val="008A37C0"/>
    <w:rsid w:val="008A37C3"/>
    <w:rsid w:val="008A3F98"/>
    <w:rsid w:val="008A4560"/>
    <w:rsid w:val="008A45DB"/>
    <w:rsid w:val="008A45FA"/>
    <w:rsid w:val="008A4794"/>
    <w:rsid w:val="008A47C0"/>
    <w:rsid w:val="008A488C"/>
    <w:rsid w:val="008A4BA3"/>
    <w:rsid w:val="008A4DC6"/>
    <w:rsid w:val="008A5048"/>
    <w:rsid w:val="008A5A81"/>
    <w:rsid w:val="008A5AE5"/>
    <w:rsid w:val="008A5F10"/>
    <w:rsid w:val="008A6165"/>
    <w:rsid w:val="008A675F"/>
    <w:rsid w:val="008A682B"/>
    <w:rsid w:val="008A6E13"/>
    <w:rsid w:val="008A7003"/>
    <w:rsid w:val="008A7198"/>
    <w:rsid w:val="008A747B"/>
    <w:rsid w:val="008A7862"/>
    <w:rsid w:val="008A7C1D"/>
    <w:rsid w:val="008B00BB"/>
    <w:rsid w:val="008B01B4"/>
    <w:rsid w:val="008B045E"/>
    <w:rsid w:val="008B0B62"/>
    <w:rsid w:val="008B0FF6"/>
    <w:rsid w:val="008B114D"/>
    <w:rsid w:val="008B13C6"/>
    <w:rsid w:val="008B13D0"/>
    <w:rsid w:val="008B251F"/>
    <w:rsid w:val="008B2FDC"/>
    <w:rsid w:val="008B3663"/>
    <w:rsid w:val="008B3D3F"/>
    <w:rsid w:val="008B4214"/>
    <w:rsid w:val="008B49FC"/>
    <w:rsid w:val="008B4BE9"/>
    <w:rsid w:val="008B4EC9"/>
    <w:rsid w:val="008B53F0"/>
    <w:rsid w:val="008B540F"/>
    <w:rsid w:val="008B56E7"/>
    <w:rsid w:val="008B5A07"/>
    <w:rsid w:val="008B5CEC"/>
    <w:rsid w:val="008B5D5D"/>
    <w:rsid w:val="008B5FC0"/>
    <w:rsid w:val="008B6388"/>
    <w:rsid w:val="008B656C"/>
    <w:rsid w:val="008B7098"/>
    <w:rsid w:val="008B7155"/>
    <w:rsid w:val="008B78E9"/>
    <w:rsid w:val="008C0118"/>
    <w:rsid w:val="008C0249"/>
    <w:rsid w:val="008C0623"/>
    <w:rsid w:val="008C0683"/>
    <w:rsid w:val="008C0DF7"/>
    <w:rsid w:val="008C1003"/>
    <w:rsid w:val="008C1831"/>
    <w:rsid w:val="008C18A0"/>
    <w:rsid w:val="008C1BD9"/>
    <w:rsid w:val="008C1CC5"/>
    <w:rsid w:val="008C1D11"/>
    <w:rsid w:val="008C34C5"/>
    <w:rsid w:val="008C350B"/>
    <w:rsid w:val="008C3535"/>
    <w:rsid w:val="008C3AAA"/>
    <w:rsid w:val="008C3C9F"/>
    <w:rsid w:val="008C3D1B"/>
    <w:rsid w:val="008C437D"/>
    <w:rsid w:val="008C4A21"/>
    <w:rsid w:val="008C4A74"/>
    <w:rsid w:val="008C58C1"/>
    <w:rsid w:val="008C5AA5"/>
    <w:rsid w:val="008C5B4F"/>
    <w:rsid w:val="008C5BD0"/>
    <w:rsid w:val="008C5F89"/>
    <w:rsid w:val="008C6172"/>
    <w:rsid w:val="008C63A1"/>
    <w:rsid w:val="008C6AA8"/>
    <w:rsid w:val="008C6F1A"/>
    <w:rsid w:val="008C7349"/>
    <w:rsid w:val="008C7DD9"/>
    <w:rsid w:val="008D01F7"/>
    <w:rsid w:val="008D0524"/>
    <w:rsid w:val="008D20BB"/>
    <w:rsid w:val="008D20C6"/>
    <w:rsid w:val="008D240A"/>
    <w:rsid w:val="008D28BC"/>
    <w:rsid w:val="008D2A77"/>
    <w:rsid w:val="008D2B0F"/>
    <w:rsid w:val="008D3847"/>
    <w:rsid w:val="008D3E41"/>
    <w:rsid w:val="008D40C1"/>
    <w:rsid w:val="008D4162"/>
    <w:rsid w:val="008D48A9"/>
    <w:rsid w:val="008D49F6"/>
    <w:rsid w:val="008D4A3B"/>
    <w:rsid w:val="008D4ACD"/>
    <w:rsid w:val="008D4F19"/>
    <w:rsid w:val="008D5158"/>
    <w:rsid w:val="008D5553"/>
    <w:rsid w:val="008D5C18"/>
    <w:rsid w:val="008D5D88"/>
    <w:rsid w:val="008D655A"/>
    <w:rsid w:val="008D66CE"/>
    <w:rsid w:val="008D6F6D"/>
    <w:rsid w:val="008D7938"/>
    <w:rsid w:val="008E0400"/>
    <w:rsid w:val="008E102D"/>
    <w:rsid w:val="008E1C37"/>
    <w:rsid w:val="008E24D1"/>
    <w:rsid w:val="008E26AC"/>
    <w:rsid w:val="008E2FA2"/>
    <w:rsid w:val="008E30CA"/>
    <w:rsid w:val="008E30F4"/>
    <w:rsid w:val="008E37D8"/>
    <w:rsid w:val="008E3A00"/>
    <w:rsid w:val="008E3A65"/>
    <w:rsid w:val="008E42F5"/>
    <w:rsid w:val="008E4312"/>
    <w:rsid w:val="008E4994"/>
    <w:rsid w:val="008E4B2E"/>
    <w:rsid w:val="008E5100"/>
    <w:rsid w:val="008E5AD9"/>
    <w:rsid w:val="008E5B64"/>
    <w:rsid w:val="008E6048"/>
    <w:rsid w:val="008E61A2"/>
    <w:rsid w:val="008E6236"/>
    <w:rsid w:val="008E6434"/>
    <w:rsid w:val="008E6BF8"/>
    <w:rsid w:val="008E6C15"/>
    <w:rsid w:val="008E700C"/>
    <w:rsid w:val="008E7340"/>
    <w:rsid w:val="008F0276"/>
    <w:rsid w:val="008F0499"/>
    <w:rsid w:val="008F0706"/>
    <w:rsid w:val="008F0B7F"/>
    <w:rsid w:val="008F14BE"/>
    <w:rsid w:val="008F16B5"/>
    <w:rsid w:val="008F17C6"/>
    <w:rsid w:val="008F17F0"/>
    <w:rsid w:val="008F2617"/>
    <w:rsid w:val="008F27D5"/>
    <w:rsid w:val="008F392B"/>
    <w:rsid w:val="008F39BA"/>
    <w:rsid w:val="008F3A2E"/>
    <w:rsid w:val="008F3E2B"/>
    <w:rsid w:val="008F4893"/>
    <w:rsid w:val="008F5100"/>
    <w:rsid w:val="008F5577"/>
    <w:rsid w:val="008F566F"/>
    <w:rsid w:val="008F6085"/>
    <w:rsid w:val="008F6512"/>
    <w:rsid w:val="008F6984"/>
    <w:rsid w:val="008F69A6"/>
    <w:rsid w:val="008F6C6D"/>
    <w:rsid w:val="008F6DEB"/>
    <w:rsid w:val="008F6E28"/>
    <w:rsid w:val="008F6E34"/>
    <w:rsid w:val="008F72BD"/>
    <w:rsid w:val="008F73D2"/>
    <w:rsid w:val="008F7D5B"/>
    <w:rsid w:val="008F7D6F"/>
    <w:rsid w:val="008F7F3C"/>
    <w:rsid w:val="0090173C"/>
    <w:rsid w:val="00902012"/>
    <w:rsid w:val="009020EE"/>
    <w:rsid w:val="009022D8"/>
    <w:rsid w:val="009024D5"/>
    <w:rsid w:val="00902997"/>
    <w:rsid w:val="00902E39"/>
    <w:rsid w:val="00902E82"/>
    <w:rsid w:val="00903A20"/>
    <w:rsid w:val="00903BD7"/>
    <w:rsid w:val="00903C11"/>
    <w:rsid w:val="00903FA2"/>
    <w:rsid w:val="00904288"/>
    <w:rsid w:val="00904E6B"/>
    <w:rsid w:val="00904F36"/>
    <w:rsid w:val="0090511E"/>
    <w:rsid w:val="0090633C"/>
    <w:rsid w:val="0090642B"/>
    <w:rsid w:val="00906542"/>
    <w:rsid w:val="009065B5"/>
    <w:rsid w:val="009067D2"/>
    <w:rsid w:val="00906A06"/>
    <w:rsid w:val="00906BA6"/>
    <w:rsid w:val="00906D70"/>
    <w:rsid w:val="00906ED7"/>
    <w:rsid w:val="00906F81"/>
    <w:rsid w:val="00907705"/>
    <w:rsid w:val="00907DE1"/>
    <w:rsid w:val="0091047B"/>
    <w:rsid w:val="009106C7"/>
    <w:rsid w:val="00910973"/>
    <w:rsid w:val="00910B92"/>
    <w:rsid w:val="00911138"/>
    <w:rsid w:val="0091154D"/>
    <w:rsid w:val="0091167B"/>
    <w:rsid w:val="009121CE"/>
    <w:rsid w:val="0091248B"/>
    <w:rsid w:val="00912692"/>
    <w:rsid w:val="00912960"/>
    <w:rsid w:val="00912969"/>
    <w:rsid w:val="00912BA3"/>
    <w:rsid w:val="0091320E"/>
    <w:rsid w:val="0091321A"/>
    <w:rsid w:val="009133BB"/>
    <w:rsid w:val="00913471"/>
    <w:rsid w:val="00913823"/>
    <w:rsid w:val="00913B5B"/>
    <w:rsid w:val="00914479"/>
    <w:rsid w:val="009144E7"/>
    <w:rsid w:val="00914602"/>
    <w:rsid w:val="0091464C"/>
    <w:rsid w:val="00914B1C"/>
    <w:rsid w:val="00914B52"/>
    <w:rsid w:val="0091530F"/>
    <w:rsid w:val="0091552B"/>
    <w:rsid w:val="0091611A"/>
    <w:rsid w:val="0091622D"/>
    <w:rsid w:val="009163BC"/>
    <w:rsid w:val="00916630"/>
    <w:rsid w:val="00917136"/>
    <w:rsid w:val="00917B10"/>
    <w:rsid w:val="00917D35"/>
    <w:rsid w:val="0092062A"/>
    <w:rsid w:val="00920688"/>
    <w:rsid w:val="00920A64"/>
    <w:rsid w:val="00921064"/>
    <w:rsid w:val="009210C5"/>
    <w:rsid w:val="00921878"/>
    <w:rsid w:val="00921B8B"/>
    <w:rsid w:val="00922020"/>
    <w:rsid w:val="00922242"/>
    <w:rsid w:val="00922890"/>
    <w:rsid w:val="00922D96"/>
    <w:rsid w:val="00922DC6"/>
    <w:rsid w:val="00923127"/>
    <w:rsid w:val="00923654"/>
    <w:rsid w:val="009240B7"/>
    <w:rsid w:val="00924208"/>
    <w:rsid w:val="00924893"/>
    <w:rsid w:val="0092495D"/>
    <w:rsid w:val="00924AF2"/>
    <w:rsid w:val="00924BB7"/>
    <w:rsid w:val="0092526C"/>
    <w:rsid w:val="009253A2"/>
    <w:rsid w:val="00925516"/>
    <w:rsid w:val="009258F1"/>
    <w:rsid w:val="00925C2A"/>
    <w:rsid w:val="00925D66"/>
    <w:rsid w:val="009261B9"/>
    <w:rsid w:val="0092646E"/>
    <w:rsid w:val="009264C2"/>
    <w:rsid w:val="009265E8"/>
    <w:rsid w:val="009267D8"/>
    <w:rsid w:val="00926BB8"/>
    <w:rsid w:val="00926F7A"/>
    <w:rsid w:val="00927642"/>
    <w:rsid w:val="00927913"/>
    <w:rsid w:val="00927BA6"/>
    <w:rsid w:val="00927D69"/>
    <w:rsid w:val="009302F1"/>
    <w:rsid w:val="0093031D"/>
    <w:rsid w:val="009304D6"/>
    <w:rsid w:val="00930565"/>
    <w:rsid w:val="0093067D"/>
    <w:rsid w:val="00930942"/>
    <w:rsid w:val="00930C4F"/>
    <w:rsid w:val="00931048"/>
    <w:rsid w:val="009318AC"/>
    <w:rsid w:val="009320E0"/>
    <w:rsid w:val="009320E6"/>
    <w:rsid w:val="009323C4"/>
    <w:rsid w:val="0093265B"/>
    <w:rsid w:val="009327E7"/>
    <w:rsid w:val="00932975"/>
    <w:rsid w:val="0093384E"/>
    <w:rsid w:val="00933B2E"/>
    <w:rsid w:val="00933ED4"/>
    <w:rsid w:val="00933FB9"/>
    <w:rsid w:val="00934004"/>
    <w:rsid w:val="009340E2"/>
    <w:rsid w:val="0093522B"/>
    <w:rsid w:val="00935247"/>
    <w:rsid w:val="00935C55"/>
    <w:rsid w:val="00935C8A"/>
    <w:rsid w:val="009368A2"/>
    <w:rsid w:val="00936A30"/>
    <w:rsid w:val="00936A95"/>
    <w:rsid w:val="00937DAB"/>
    <w:rsid w:val="00937EFA"/>
    <w:rsid w:val="00940AB9"/>
    <w:rsid w:val="00941C35"/>
    <w:rsid w:val="00941FF9"/>
    <w:rsid w:val="00942A99"/>
    <w:rsid w:val="00942F28"/>
    <w:rsid w:val="0094313B"/>
    <w:rsid w:val="00943F1F"/>
    <w:rsid w:val="009442C9"/>
    <w:rsid w:val="009443ED"/>
    <w:rsid w:val="009445AB"/>
    <w:rsid w:val="009445DE"/>
    <w:rsid w:val="00944633"/>
    <w:rsid w:val="009448BD"/>
    <w:rsid w:val="00944C8F"/>
    <w:rsid w:val="00944D2F"/>
    <w:rsid w:val="0094518E"/>
    <w:rsid w:val="009454EB"/>
    <w:rsid w:val="00945705"/>
    <w:rsid w:val="00945AEA"/>
    <w:rsid w:val="00945DA5"/>
    <w:rsid w:val="009466C3"/>
    <w:rsid w:val="00947452"/>
    <w:rsid w:val="0094755A"/>
    <w:rsid w:val="00947CC4"/>
    <w:rsid w:val="00950228"/>
    <w:rsid w:val="009507DD"/>
    <w:rsid w:val="00950983"/>
    <w:rsid w:val="00950DEE"/>
    <w:rsid w:val="00951548"/>
    <w:rsid w:val="00951E74"/>
    <w:rsid w:val="009524A0"/>
    <w:rsid w:val="009527F1"/>
    <w:rsid w:val="0095327B"/>
    <w:rsid w:val="00953656"/>
    <w:rsid w:val="0095381D"/>
    <w:rsid w:val="00954448"/>
    <w:rsid w:val="00954452"/>
    <w:rsid w:val="00954853"/>
    <w:rsid w:val="009549AA"/>
    <w:rsid w:val="00955198"/>
    <w:rsid w:val="00955499"/>
    <w:rsid w:val="009555E6"/>
    <w:rsid w:val="0095571C"/>
    <w:rsid w:val="009558C5"/>
    <w:rsid w:val="009558FF"/>
    <w:rsid w:val="009559D3"/>
    <w:rsid w:val="00955AC4"/>
    <w:rsid w:val="00955DEC"/>
    <w:rsid w:val="00956216"/>
    <w:rsid w:val="009564E4"/>
    <w:rsid w:val="00957936"/>
    <w:rsid w:val="00960450"/>
    <w:rsid w:val="009604A2"/>
    <w:rsid w:val="00960DE4"/>
    <w:rsid w:val="009619B2"/>
    <w:rsid w:val="0096202E"/>
    <w:rsid w:val="00962997"/>
    <w:rsid w:val="00962B3A"/>
    <w:rsid w:val="0096321E"/>
    <w:rsid w:val="0096407E"/>
    <w:rsid w:val="009640B5"/>
    <w:rsid w:val="00964389"/>
    <w:rsid w:val="009644DD"/>
    <w:rsid w:val="0096483F"/>
    <w:rsid w:val="00964A08"/>
    <w:rsid w:val="00964E58"/>
    <w:rsid w:val="00965264"/>
    <w:rsid w:val="00965A85"/>
    <w:rsid w:val="00965E78"/>
    <w:rsid w:val="009661C5"/>
    <w:rsid w:val="009667C3"/>
    <w:rsid w:val="009667C9"/>
    <w:rsid w:val="00966AAE"/>
    <w:rsid w:val="00966AE4"/>
    <w:rsid w:val="00966D3B"/>
    <w:rsid w:val="00967391"/>
    <w:rsid w:val="0096755A"/>
    <w:rsid w:val="009675D5"/>
    <w:rsid w:val="00967805"/>
    <w:rsid w:val="00967EA8"/>
    <w:rsid w:val="0097084D"/>
    <w:rsid w:val="00970874"/>
    <w:rsid w:val="00970AF2"/>
    <w:rsid w:val="00970FBB"/>
    <w:rsid w:val="0097176A"/>
    <w:rsid w:val="00971946"/>
    <w:rsid w:val="00971A70"/>
    <w:rsid w:val="00972178"/>
    <w:rsid w:val="00972A67"/>
    <w:rsid w:val="00972F09"/>
    <w:rsid w:val="009732CF"/>
    <w:rsid w:val="009736B0"/>
    <w:rsid w:val="009736E3"/>
    <w:rsid w:val="00973AE7"/>
    <w:rsid w:val="00973CE7"/>
    <w:rsid w:val="0097402F"/>
    <w:rsid w:val="0097435B"/>
    <w:rsid w:val="00974658"/>
    <w:rsid w:val="009746D1"/>
    <w:rsid w:val="0097481D"/>
    <w:rsid w:val="00974ED6"/>
    <w:rsid w:val="0097503A"/>
    <w:rsid w:val="0097505D"/>
    <w:rsid w:val="009750DE"/>
    <w:rsid w:val="0097549A"/>
    <w:rsid w:val="009757D3"/>
    <w:rsid w:val="00975C46"/>
    <w:rsid w:val="00975E01"/>
    <w:rsid w:val="00975E4D"/>
    <w:rsid w:val="00975E75"/>
    <w:rsid w:val="00976097"/>
    <w:rsid w:val="009760E3"/>
    <w:rsid w:val="0097610D"/>
    <w:rsid w:val="00976686"/>
    <w:rsid w:val="00976969"/>
    <w:rsid w:val="00976A76"/>
    <w:rsid w:val="00976E87"/>
    <w:rsid w:val="00976F6B"/>
    <w:rsid w:val="009777A8"/>
    <w:rsid w:val="00980373"/>
    <w:rsid w:val="009804E9"/>
    <w:rsid w:val="009810C3"/>
    <w:rsid w:val="009812AA"/>
    <w:rsid w:val="00981751"/>
    <w:rsid w:val="00981DDE"/>
    <w:rsid w:val="0098201F"/>
    <w:rsid w:val="0098251B"/>
    <w:rsid w:val="00982A1E"/>
    <w:rsid w:val="00982AF1"/>
    <w:rsid w:val="0098304D"/>
    <w:rsid w:val="00983166"/>
    <w:rsid w:val="0098322E"/>
    <w:rsid w:val="009834CB"/>
    <w:rsid w:val="009835CF"/>
    <w:rsid w:val="009839AE"/>
    <w:rsid w:val="00983FD2"/>
    <w:rsid w:val="00984DB5"/>
    <w:rsid w:val="00985504"/>
    <w:rsid w:val="00985808"/>
    <w:rsid w:val="0098673D"/>
    <w:rsid w:val="00986F1D"/>
    <w:rsid w:val="00987558"/>
    <w:rsid w:val="0098779B"/>
    <w:rsid w:val="009879FA"/>
    <w:rsid w:val="00990216"/>
    <w:rsid w:val="009904A1"/>
    <w:rsid w:val="00990921"/>
    <w:rsid w:val="00990F87"/>
    <w:rsid w:val="00991635"/>
    <w:rsid w:val="009918D2"/>
    <w:rsid w:val="00991A1F"/>
    <w:rsid w:val="00991A54"/>
    <w:rsid w:val="00992237"/>
    <w:rsid w:val="00992478"/>
    <w:rsid w:val="00992EF4"/>
    <w:rsid w:val="009935B4"/>
    <w:rsid w:val="0099381F"/>
    <w:rsid w:val="00993DEE"/>
    <w:rsid w:val="009942C9"/>
    <w:rsid w:val="00994D99"/>
    <w:rsid w:val="00995100"/>
    <w:rsid w:val="0099526D"/>
    <w:rsid w:val="0099587F"/>
    <w:rsid w:val="009959C6"/>
    <w:rsid w:val="00995E84"/>
    <w:rsid w:val="00995F2A"/>
    <w:rsid w:val="00995F2E"/>
    <w:rsid w:val="009960F7"/>
    <w:rsid w:val="00996776"/>
    <w:rsid w:val="009967A0"/>
    <w:rsid w:val="009969EB"/>
    <w:rsid w:val="0099719B"/>
    <w:rsid w:val="009977CD"/>
    <w:rsid w:val="009977DD"/>
    <w:rsid w:val="00997800"/>
    <w:rsid w:val="00997CB4"/>
    <w:rsid w:val="009A01C7"/>
    <w:rsid w:val="009A0277"/>
    <w:rsid w:val="009A082B"/>
    <w:rsid w:val="009A0AD6"/>
    <w:rsid w:val="009A0F35"/>
    <w:rsid w:val="009A0FC4"/>
    <w:rsid w:val="009A101F"/>
    <w:rsid w:val="009A1141"/>
    <w:rsid w:val="009A155E"/>
    <w:rsid w:val="009A1AAC"/>
    <w:rsid w:val="009A1B48"/>
    <w:rsid w:val="009A1BDE"/>
    <w:rsid w:val="009A20BF"/>
    <w:rsid w:val="009A2113"/>
    <w:rsid w:val="009A2E25"/>
    <w:rsid w:val="009A2FFF"/>
    <w:rsid w:val="009A30C5"/>
    <w:rsid w:val="009A3288"/>
    <w:rsid w:val="009A354E"/>
    <w:rsid w:val="009A3E39"/>
    <w:rsid w:val="009A3EF0"/>
    <w:rsid w:val="009A3F6C"/>
    <w:rsid w:val="009A4050"/>
    <w:rsid w:val="009A4858"/>
    <w:rsid w:val="009A534C"/>
    <w:rsid w:val="009A56F1"/>
    <w:rsid w:val="009A5811"/>
    <w:rsid w:val="009A6100"/>
    <w:rsid w:val="009A65FB"/>
    <w:rsid w:val="009A68DC"/>
    <w:rsid w:val="009A6A55"/>
    <w:rsid w:val="009A6A73"/>
    <w:rsid w:val="009A6CEF"/>
    <w:rsid w:val="009A6EE3"/>
    <w:rsid w:val="009A7155"/>
    <w:rsid w:val="009A733C"/>
    <w:rsid w:val="009A798B"/>
    <w:rsid w:val="009A7B1E"/>
    <w:rsid w:val="009A7BFC"/>
    <w:rsid w:val="009B123A"/>
    <w:rsid w:val="009B2206"/>
    <w:rsid w:val="009B246A"/>
    <w:rsid w:val="009B2925"/>
    <w:rsid w:val="009B2A38"/>
    <w:rsid w:val="009B30D9"/>
    <w:rsid w:val="009B32B1"/>
    <w:rsid w:val="009B3653"/>
    <w:rsid w:val="009B3F26"/>
    <w:rsid w:val="009B41C4"/>
    <w:rsid w:val="009B429E"/>
    <w:rsid w:val="009B42F1"/>
    <w:rsid w:val="009B4749"/>
    <w:rsid w:val="009B4883"/>
    <w:rsid w:val="009B4D27"/>
    <w:rsid w:val="009B55C7"/>
    <w:rsid w:val="009B56B5"/>
    <w:rsid w:val="009B5875"/>
    <w:rsid w:val="009B5929"/>
    <w:rsid w:val="009B5CCC"/>
    <w:rsid w:val="009B5D2E"/>
    <w:rsid w:val="009B5E7E"/>
    <w:rsid w:val="009B622E"/>
    <w:rsid w:val="009B6959"/>
    <w:rsid w:val="009B7097"/>
    <w:rsid w:val="009C063A"/>
    <w:rsid w:val="009C08A5"/>
    <w:rsid w:val="009C0C7E"/>
    <w:rsid w:val="009C17C7"/>
    <w:rsid w:val="009C1A30"/>
    <w:rsid w:val="009C1C0A"/>
    <w:rsid w:val="009C1D70"/>
    <w:rsid w:val="009C1DBD"/>
    <w:rsid w:val="009C20EC"/>
    <w:rsid w:val="009C2103"/>
    <w:rsid w:val="009C2823"/>
    <w:rsid w:val="009C28E8"/>
    <w:rsid w:val="009C3379"/>
    <w:rsid w:val="009C36F2"/>
    <w:rsid w:val="009C37E6"/>
    <w:rsid w:val="009C4121"/>
    <w:rsid w:val="009C41CC"/>
    <w:rsid w:val="009C435F"/>
    <w:rsid w:val="009C4644"/>
    <w:rsid w:val="009C476B"/>
    <w:rsid w:val="009C51D4"/>
    <w:rsid w:val="009C52A9"/>
    <w:rsid w:val="009C5842"/>
    <w:rsid w:val="009C5BD7"/>
    <w:rsid w:val="009C5DE2"/>
    <w:rsid w:val="009C5E8D"/>
    <w:rsid w:val="009C67E3"/>
    <w:rsid w:val="009C68AB"/>
    <w:rsid w:val="009C714B"/>
    <w:rsid w:val="009C77F1"/>
    <w:rsid w:val="009C7C44"/>
    <w:rsid w:val="009C7D7A"/>
    <w:rsid w:val="009C7FFA"/>
    <w:rsid w:val="009D026E"/>
    <w:rsid w:val="009D02C8"/>
    <w:rsid w:val="009D0799"/>
    <w:rsid w:val="009D0E0C"/>
    <w:rsid w:val="009D10BB"/>
    <w:rsid w:val="009D114F"/>
    <w:rsid w:val="009D15AF"/>
    <w:rsid w:val="009D19DB"/>
    <w:rsid w:val="009D1A42"/>
    <w:rsid w:val="009D1DB9"/>
    <w:rsid w:val="009D2559"/>
    <w:rsid w:val="009D2D73"/>
    <w:rsid w:val="009D2E5F"/>
    <w:rsid w:val="009D32F7"/>
    <w:rsid w:val="009D332F"/>
    <w:rsid w:val="009D353E"/>
    <w:rsid w:val="009D44DA"/>
    <w:rsid w:val="009D47C2"/>
    <w:rsid w:val="009D4AEF"/>
    <w:rsid w:val="009D4C7D"/>
    <w:rsid w:val="009D53B6"/>
    <w:rsid w:val="009D5AA5"/>
    <w:rsid w:val="009D5BB0"/>
    <w:rsid w:val="009D5C9F"/>
    <w:rsid w:val="009D6768"/>
    <w:rsid w:val="009D6ACE"/>
    <w:rsid w:val="009D6F1C"/>
    <w:rsid w:val="009D7A31"/>
    <w:rsid w:val="009D7EA5"/>
    <w:rsid w:val="009E09DA"/>
    <w:rsid w:val="009E1016"/>
    <w:rsid w:val="009E1884"/>
    <w:rsid w:val="009E2108"/>
    <w:rsid w:val="009E21A4"/>
    <w:rsid w:val="009E2314"/>
    <w:rsid w:val="009E249D"/>
    <w:rsid w:val="009E2587"/>
    <w:rsid w:val="009E29C1"/>
    <w:rsid w:val="009E2A0C"/>
    <w:rsid w:val="009E2AA4"/>
    <w:rsid w:val="009E2AB7"/>
    <w:rsid w:val="009E2C2D"/>
    <w:rsid w:val="009E360D"/>
    <w:rsid w:val="009E3818"/>
    <w:rsid w:val="009E3883"/>
    <w:rsid w:val="009E3F90"/>
    <w:rsid w:val="009E44AF"/>
    <w:rsid w:val="009E54DF"/>
    <w:rsid w:val="009E57D8"/>
    <w:rsid w:val="009E596F"/>
    <w:rsid w:val="009E64E0"/>
    <w:rsid w:val="009E68C1"/>
    <w:rsid w:val="009E6B93"/>
    <w:rsid w:val="009E7433"/>
    <w:rsid w:val="009E7503"/>
    <w:rsid w:val="009E7659"/>
    <w:rsid w:val="009E76F9"/>
    <w:rsid w:val="009E78BC"/>
    <w:rsid w:val="009E7F73"/>
    <w:rsid w:val="009F0067"/>
    <w:rsid w:val="009F0886"/>
    <w:rsid w:val="009F0FBA"/>
    <w:rsid w:val="009F117C"/>
    <w:rsid w:val="009F1397"/>
    <w:rsid w:val="009F14F7"/>
    <w:rsid w:val="009F1A02"/>
    <w:rsid w:val="009F2444"/>
    <w:rsid w:val="009F27E0"/>
    <w:rsid w:val="009F2C35"/>
    <w:rsid w:val="009F2E61"/>
    <w:rsid w:val="009F2F5F"/>
    <w:rsid w:val="009F3345"/>
    <w:rsid w:val="009F35D2"/>
    <w:rsid w:val="009F3611"/>
    <w:rsid w:val="009F37EE"/>
    <w:rsid w:val="009F3896"/>
    <w:rsid w:val="009F3A03"/>
    <w:rsid w:val="009F3F69"/>
    <w:rsid w:val="009F420F"/>
    <w:rsid w:val="009F451D"/>
    <w:rsid w:val="009F4695"/>
    <w:rsid w:val="009F4E53"/>
    <w:rsid w:val="009F4EEB"/>
    <w:rsid w:val="009F520E"/>
    <w:rsid w:val="009F54E7"/>
    <w:rsid w:val="009F5529"/>
    <w:rsid w:val="009F5593"/>
    <w:rsid w:val="009F599E"/>
    <w:rsid w:val="009F5D9E"/>
    <w:rsid w:val="009F5F1E"/>
    <w:rsid w:val="009F6124"/>
    <w:rsid w:val="009F6389"/>
    <w:rsid w:val="009F6437"/>
    <w:rsid w:val="009F6D9C"/>
    <w:rsid w:val="009F703A"/>
    <w:rsid w:val="009F7ACB"/>
    <w:rsid w:val="009F7AE7"/>
    <w:rsid w:val="009F7EFF"/>
    <w:rsid w:val="00A00359"/>
    <w:rsid w:val="00A0052E"/>
    <w:rsid w:val="00A0071D"/>
    <w:rsid w:val="00A00A8E"/>
    <w:rsid w:val="00A016FF"/>
    <w:rsid w:val="00A01A28"/>
    <w:rsid w:val="00A02511"/>
    <w:rsid w:val="00A02599"/>
    <w:rsid w:val="00A033DE"/>
    <w:rsid w:val="00A03558"/>
    <w:rsid w:val="00A037BF"/>
    <w:rsid w:val="00A03A54"/>
    <w:rsid w:val="00A03A72"/>
    <w:rsid w:val="00A041C7"/>
    <w:rsid w:val="00A049B7"/>
    <w:rsid w:val="00A04A67"/>
    <w:rsid w:val="00A05110"/>
    <w:rsid w:val="00A058D9"/>
    <w:rsid w:val="00A06E21"/>
    <w:rsid w:val="00A06FEA"/>
    <w:rsid w:val="00A072ED"/>
    <w:rsid w:val="00A07447"/>
    <w:rsid w:val="00A076B7"/>
    <w:rsid w:val="00A077A7"/>
    <w:rsid w:val="00A077B5"/>
    <w:rsid w:val="00A07BA8"/>
    <w:rsid w:val="00A07D70"/>
    <w:rsid w:val="00A101A8"/>
    <w:rsid w:val="00A1025C"/>
    <w:rsid w:val="00A10281"/>
    <w:rsid w:val="00A10934"/>
    <w:rsid w:val="00A10D59"/>
    <w:rsid w:val="00A10DDA"/>
    <w:rsid w:val="00A10EB7"/>
    <w:rsid w:val="00A111FE"/>
    <w:rsid w:val="00A117DA"/>
    <w:rsid w:val="00A11D62"/>
    <w:rsid w:val="00A131E6"/>
    <w:rsid w:val="00A13601"/>
    <w:rsid w:val="00A13EBC"/>
    <w:rsid w:val="00A14553"/>
    <w:rsid w:val="00A14AF9"/>
    <w:rsid w:val="00A14B29"/>
    <w:rsid w:val="00A14F7E"/>
    <w:rsid w:val="00A15628"/>
    <w:rsid w:val="00A159FA"/>
    <w:rsid w:val="00A15FE7"/>
    <w:rsid w:val="00A16652"/>
    <w:rsid w:val="00A166A4"/>
    <w:rsid w:val="00A16DF2"/>
    <w:rsid w:val="00A17362"/>
    <w:rsid w:val="00A177B4"/>
    <w:rsid w:val="00A17FCC"/>
    <w:rsid w:val="00A200BC"/>
    <w:rsid w:val="00A20110"/>
    <w:rsid w:val="00A201C9"/>
    <w:rsid w:val="00A20E83"/>
    <w:rsid w:val="00A21380"/>
    <w:rsid w:val="00A214D1"/>
    <w:rsid w:val="00A2157B"/>
    <w:rsid w:val="00A215AF"/>
    <w:rsid w:val="00A21F43"/>
    <w:rsid w:val="00A2216C"/>
    <w:rsid w:val="00A22591"/>
    <w:rsid w:val="00A227A1"/>
    <w:rsid w:val="00A22F9F"/>
    <w:rsid w:val="00A23617"/>
    <w:rsid w:val="00A23747"/>
    <w:rsid w:val="00A23984"/>
    <w:rsid w:val="00A23C64"/>
    <w:rsid w:val="00A23F18"/>
    <w:rsid w:val="00A244A2"/>
    <w:rsid w:val="00A2468E"/>
    <w:rsid w:val="00A247B7"/>
    <w:rsid w:val="00A24CC4"/>
    <w:rsid w:val="00A24EE0"/>
    <w:rsid w:val="00A25023"/>
    <w:rsid w:val="00A251DF"/>
    <w:rsid w:val="00A25AEB"/>
    <w:rsid w:val="00A25B12"/>
    <w:rsid w:val="00A25C94"/>
    <w:rsid w:val="00A25F2A"/>
    <w:rsid w:val="00A25FF9"/>
    <w:rsid w:val="00A26B8F"/>
    <w:rsid w:val="00A26CAD"/>
    <w:rsid w:val="00A3006D"/>
    <w:rsid w:val="00A304CC"/>
    <w:rsid w:val="00A307F9"/>
    <w:rsid w:val="00A30A58"/>
    <w:rsid w:val="00A314CC"/>
    <w:rsid w:val="00A315D9"/>
    <w:rsid w:val="00A3188B"/>
    <w:rsid w:val="00A31E3B"/>
    <w:rsid w:val="00A320B5"/>
    <w:rsid w:val="00A32523"/>
    <w:rsid w:val="00A3253B"/>
    <w:rsid w:val="00A330AD"/>
    <w:rsid w:val="00A330D1"/>
    <w:rsid w:val="00A330FB"/>
    <w:rsid w:val="00A337F9"/>
    <w:rsid w:val="00A3445C"/>
    <w:rsid w:val="00A3469A"/>
    <w:rsid w:val="00A34D2A"/>
    <w:rsid w:val="00A34E8B"/>
    <w:rsid w:val="00A35092"/>
    <w:rsid w:val="00A351EF"/>
    <w:rsid w:val="00A3591A"/>
    <w:rsid w:val="00A36141"/>
    <w:rsid w:val="00A363C5"/>
    <w:rsid w:val="00A3651F"/>
    <w:rsid w:val="00A365EF"/>
    <w:rsid w:val="00A36C31"/>
    <w:rsid w:val="00A37191"/>
    <w:rsid w:val="00A37A53"/>
    <w:rsid w:val="00A37E88"/>
    <w:rsid w:val="00A4085D"/>
    <w:rsid w:val="00A40A05"/>
    <w:rsid w:val="00A40C4A"/>
    <w:rsid w:val="00A40C8E"/>
    <w:rsid w:val="00A40F73"/>
    <w:rsid w:val="00A4102D"/>
    <w:rsid w:val="00A411B0"/>
    <w:rsid w:val="00A4149A"/>
    <w:rsid w:val="00A41B24"/>
    <w:rsid w:val="00A42474"/>
    <w:rsid w:val="00A4281D"/>
    <w:rsid w:val="00A43143"/>
    <w:rsid w:val="00A438E5"/>
    <w:rsid w:val="00A43C32"/>
    <w:rsid w:val="00A43C7E"/>
    <w:rsid w:val="00A43DD0"/>
    <w:rsid w:val="00A44319"/>
    <w:rsid w:val="00A44759"/>
    <w:rsid w:val="00A4478B"/>
    <w:rsid w:val="00A44AB8"/>
    <w:rsid w:val="00A44E88"/>
    <w:rsid w:val="00A4584D"/>
    <w:rsid w:val="00A4630E"/>
    <w:rsid w:val="00A4668E"/>
    <w:rsid w:val="00A467E8"/>
    <w:rsid w:val="00A47214"/>
    <w:rsid w:val="00A47251"/>
    <w:rsid w:val="00A47318"/>
    <w:rsid w:val="00A476DD"/>
    <w:rsid w:val="00A477ED"/>
    <w:rsid w:val="00A502F2"/>
    <w:rsid w:val="00A50436"/>
    <w:rsid w:val="00A50471"/>
    <w:rsid w:val="00A50B8F"/>
    <w:rsid w:val="00A50C20"/>
    <w:rsid w:val="00A50D21"/>
    <w:rsid w:val="00A51126"/>
    <w:rsid w:val="00A5139C"/>
    <w:rsid w:val="00A514B5"/>
    <w:rsid w:val="00A51C09"/>
    <w:rsid w:val="00A527F3"/>
    <w:rsid w:val="00A52DD4"/>
    <w:rsid w:val="00A53B25"/>
    <w:rsid w:val="00A53D0A"/>
    <w:rsid w:val="00A54469"/>
    <w:rsid w:val="00A546B3"/>
    <w:rsid w:val="00A546BA"/>
    <w:rsid w:val="00A54D17"/>
    <w:rsid w:val="00A54DA2"/>
    <w:rsid w:val="00A5610E"/>
    <w:rsid w:val="00A5660E"/>
    <w:rsid w:val="00A567A2"/>
    <w:rsid w:val="00A57691"/>
    <w:rsid w:val="00A57894"/>
    <w:rsid w:val="00A5789A"/>
    <w:rsid w:val="00A57A10"/>
    <w:rsid w:val="00A57AF4"/>
    <w:rsid w:val="00A60705"/>
    <w:rsid w:val="00A61099"/>
    <w:rsid w:val="00A610AE"/>
    <w:rsid w:val="00A610F4"/>
    <w:rsid w:val="00A615CC"/>
    <w:rsid w:val="00A617B5"/>
    <w:rsid w:val="00A61EFB"/>
    <w:rsid w:val="00A623A2"/>
    <w:rsid w:val="00A62688"/>
    <w:rsid w:val="00A62E1B"/>
    <w:rsid w:val="00A635F6"/>
    <w:rsid w:val="00A63853"/>
    <w:rsid w:val="00A639BE"/>
    <w:rsid w:val="00A63AD0"/>
    <w:rsid w:val="00A63B18"/>
    <w:rsid w:val="00A63D39"/>
    <w:rsid w:val="00A64493"/>
    <w:rsid w:val="00A6542E"/>
    <w:rsid w:val="00A6569E"/>
    <w:rsid w:val="00A65C2C"/>
    <w:rsid w:val="00A65E5A"/>
    <w:rsid w:val="00A66045"/>
    <w:rsid w:val="00A66255"/>
    <w:rsid w:val="00A663AB"/>
    <w:rsid w:val="00A66C28"/>
    <w:rsid w:val="00A66C3A"/>
    <w:rsid w:val="00A6708E"/>
    <w:rsid w:val="00A6722F"/>
    <w:rsid w:val="00A67603"/>
    <w:rsid w:val="00A677C6"/>
    <w:rsid w:val="00A67DB1"/>
    <w:rsid w:val="00A70A62"/>
    <w:rsid w:val="00A711A7"/>
    <w:rsid w:val="00A7159F"/>
    <w:rsid w:val="00A7193C"/>
    <w:rsid w:val="00A7199F"/>
    <w:rsid w:val="00A71D61"/>
    <w:rsid w:val="00A71D7B"/>
    <w:rsid w:val="00A724B4"/>
    <w:rsid w:val="00A7272B"/>
    <w:rsid w:val="00A72A47"/>
    <w:rsid w:val="00A72A71"/>
    <w:rsid w:val="00A72B04"/>
    <w:rsid w:val="00A72EB5"/>
    <w:rsid w:val="00A73D1F"/>
    <w:rsid w:val="00A73E3C"/>
    <w:rsid w:val="00A740B5"/>
    <w:rsid w:val="00A740C0"/>
    <w:rsid w:val="00A74162"/>
    <w:rsid w:val="00A7527E"/>
    <w:rsid w:val="00A75370"/>
    <w:rsid w:val="00A759BF"/>
    <w:rsid w:val="00A75A50"/>
    <w:rsid w:val="00A75FC7"/>
    <w:rsid w:val="00A76524"/>
    <w:rsid w:val="00A766CA"/>
    <w:rsid w:val="00A76804"/>
    <w:rsid w:val="00A7688C"/>
    <w:rsid w:val="00A76BB9"/>
    <w:rsid w:val="00A76F44"/>
    <w:rsid w:val="00A7732B"/>
    <w:rsid w:val="00A774A6"/>
    <w:rsid w:val="00A804E3"/>
    <w:rsid w:val="00A80ADF"/>
    <w:rsid w:val="00A80DBB"/>
    <w:rsid w:val="00A80E0C"/>
    <w:rsid w:val="00A810A1"/>
    <w:rsid w:val="00A81174"/>
    <w:rsid w:val="00A81B0F"/>
    <w:rsid w:val="00A81D64"/>
    <w:rsid w:val="00A81DD0"/>
    <w:rsid w:val="00A82227"/>
    <w:rsid w:val="00A82D48"/>
    <w:rsid w:val="00A834F9"/>
    <w:rsid w:val="00A83810"/>
    <w:rsid w:val="00A83819"/>
    <w:rsid w:val="00A83F03"/>
    <w:rsid w:val="00A84263"/>
    <w:rsid w:val="00A849F7"/>
    <w:rsid w:val="00A8577E"/>
    <w:rsid w:val="00A85CCE"/>
    <w:rsid w:val="00A85D5B"/>
    <w:rsid w:val="00A86516"/>
    <w:rsid w:val="00A86A5F"/>
    <w:rsid w:val="00A86F59"/>
    <w:rsid w:val="00A8763F"/>
    <w:rsid w:val="00A87847"/>
    <w:rsid w:val="00A905C5"/>
    <w:rsid w:val="00A9084B"/>
    <w:rsid w:val="00A90A3D"/>
    <w:rsid w:val="00A91071"/>
    <w:rsid w:val="00A91AF8"/>
    <w:rsid w:val="00A91C10"/>
    <w:rsid w:val="00A92055"/>
    <w:rsid w:val="00A92652"/>
    <w:rsid w:val="00A929C4"/>
    <w:rsid w:val="00A92BA5"/>
    <w:rsid w:val="00A92D1E"/>
    <w:rsid w:val="00A92ED0"/>
    <w:rsid w:val="00A932F0"/>
    <w:rsid w:val="00A93E8B"/>
    <w:rsid w:val="00A942E5"/>
    <w:rsid w:val="00A94333"/>
    <w:rsid w:val="00A9471B"/>
    <w:rsid w:val="00A94781"/>
    <w:rsid w:val="00A947F4"/>
    <w:rsid w:val="00A95078"/>
    <w:rsid w:val="00A952B7"/>
    <w:rsid w:val="00A956ED"/>
    <w:rsid w:val="00A9589B"/>
    <w:rsid w:val="00A95ADC"/>
    <w:rsid w:val="00A960AC"/>
    <w:rsid w:val="00A96F2D"/>
    <w:rsid w:val="00A97495"/>
    <w:rsid w:val="00A974AC"/>
    <w:rsid w:val="00A97F56"/>
    <w:rsid w:val="00AA0280"/>
    <w:rsid w:val="00AA0315"/>
    <w:rsid w:val="00AA11A1"/>
    <w:rsid w:val="00AA14A7"/>
    <w:rsid w:val="00AA175E"/>
    <w:rsid w:val="00AA20C9"/>
    <w:rsid w:val="00AA2390"/>
    <w:rsid w:val="00AA267D"/>
    <w:rsid w:val="00AA28A6"/>
    <w:rsid w:val="00AA2AE6"/>
    <w:rsid w:val="00AA2B33"/>
    <w:rsid w:val="00AA2EDF"/>
    <w:rsid w:val="00AA35E1"/>
    <w:rsid w:val="00AA3A09"/>
    <w:rsid w:val="00AA3B1C"/>
    <w:rsid w:val="00AA3BA6"/>
    <w:rsid w:val="00AA452C"/>
    <w:rsid w:val="00AA47B6"/>
    <w:rsid w:val="00AA5130"/>
    <w:rsid w:val="00AA521A"/>
    <w:rsid w:val="00AA53C1"/>
    <w:rsid w:val="00AA5857"/>
    <w:rsid w:val="00AA58FD"/>
    <w:rsid w:val="00AA5DC0"/>
    <w:rsid w:val="00AA6254"/>
    <w:rsid w:val="00AA6367"/>
    <w:rsid w:val="00AA6AFD"/>
    <w:rsid w:val="00AA6B0C"/>
    <w:rsid w:val="00AA6F49"/>
    <w:rsid w:val="00AA71E5"/>
    <w:rsid w:val="00AA7722"/>
    <w:rsid w:val="00AA79E1"/>
    <w:rsid w:val="00AA7CF3"/>
    <w:rsid w:val="00AA7D39"/>
    <w:rsid w:val="00AA7FFB"/>
    <w:rsid w:val="00AB006C"/>
    <w:rsid w:val="00AB0337"/>
    <w:rsid w:val="00AB0670"/>
    <w:rsid w:val="00AB0C29"/>
    <w:rsid w:val="00AB10C1"/>
    <w:rsid w:val="00AB13ED"/>
    <w:rsid w:val="00AB19C2"/>
    <w:rsid w:val="00AB1D2D"/>
    <w:rsid w:val="00AB204E"/>
    <w:rsid w:val="00AB21AA"/>
    <w:rsid w:val="00AB26BE"/>
    <w:rsid w:val="00AB2AA1"/>
    <w:rsid w:val="00AB2B66"/>
    <w:rsid w:val="00AB2F42"/>
    <w:rsid w:val="00AB3256"/>
    <w:rsid w:val="00AB3264"/>
    <w:rsid w:val="00AB36F7"/>
    <w:rsid w:val="00AB3820"/>
    <w:rsid w:val="00AB3F84"/>
    <w:rsid w:val="00AB46D0"/>
    <w:rsid w:val="00AB4A2A"/>
    <w:rsid w:val="00AB4BEF"/>
    <w:rsid w:val="00AB5B49"/>
    <w:rsid w:val="00AB5CED"/>
    <w:rsid w:val="00AB5D45"/>
    <w:rsid w:val="00AB6504"/>
    <w:rsid w:val="00AB6675"/>
    <w:rsid w:val="00AB7095"/>
    <w:rsid w:val="00AB7685"/>
    <w:rsid w:val="00AB78A2"/>
    <w:rsid w:val="00AB7B2D"/>
    <w:rsid w:val="00AC0015"/>
    <w:rsid w:val="00AC0C8B"/>
    <w:rsid w:val="00AC0F74"/>
    <w:rsid w:val="00AC0FD5"/>
    <w:rsid w:val="00AC1951"/>
    <w:rsid w:val="00AC1E09"/>
    <w:rsid w:val="00AC1F32"/>
    <w:rsid w:val="00AC21DF"/>
    <w:rsid w:val="00AC24A9"/>
    <w:rsid w:val="00AC263E"/>
    <w:rsid w:val="00AC2A02"/>
    <w:rsid w:val="00AC2CD6"/>
    <w:rsid w:val="00AC3448"/>
    <w:rsid w:val="00AC36A6"/>
    <w:rsid w:val="00AC37F2"/>
    <w:rsid w:val="00AC3BB3"/>
    <w:rsid w:val="00AC3D4F"/>
    <w:rsid w:val="00AC3E16"/>
    <w:rsid w:val="00AC3F54"/>
    <w:rsid w:val="00AC3F6F"/>
    <w:rsid w:val="00AC4070"/>
    <w:rsid w:val="00AC4288"/>
    <w:rsid w:val="00AC4423"/>
    <w:rsid w:val="00AC4716"/>
    <w:rsid w:val="00AC499B"/>
    <w:rsid w:val="00AC49BD"/>
    <w:rsid w:val="00AC4A3F"/>
    <w:rsid w:val="00AC4C86"/>
    <w:rsid w:val="00AC4E09"/>
    <w:rsid w:val="00AC4F54"/>
    <w:rsid w:val="00AC511A"/>
    <w:rsid w:val="00AC523E"/>
    <w:rsid w:val="00AC560B"/>
    <w:rsid w:val="00AC6A71"/>
    <w:rsid w:val="00AC6E12"/>
    <w:rsid w:val="00AC71BA"/>
    <w:rsid w:val="00AC734A"/>
    <w:rsid w:val="00AC75D8"/>
    <w:rsid w:val="00AC79E7"/>
    <w:rsid w:val="00AC7CF1"/>
    <w:rsid w:val="00AC7D25"/>
    <w:rsid w:val="00AD00AD"/>
    <w:rsid w:val="00AD044A"/>
    <w:rsid w:val="00AD0580"/>
    <w:rsid w:val="00AD0624"/>
    <w:rsid w:val="00AD218F"/>
    <w:rsid w:val="00AD21DD"/>
    <w:rsid w:val="00AD2828"/>
    <w:rsid w:val="00AD298B"/>
    <w:rsid w:val="00AD2E0A"/>
    <w:rsid w:val="00AD3A82"/>
    <w:rsid w:val="00AD3D37"/>
    <w:rsid w:val="00AD3ECB"/>
    <w:rsid w:val="00AD3F42"/>
    <w:rsid w:val="00AD4068"/>
    <w:rsid w:val="00AD4BC4"/>
    <w:rsid w:val="00AD55C2"/>
    <w:rsid w:val="00AD5BC5"/>
    <w:rsid w:val="00AD662E"/>
    <w:rsid w:val="00AD668D"/>
    <w:rsid w:val="00AD6967"/>
    <w:rsid w:val="00AD6CB1"/>
    <w:rsid w:val="00AD7F00"/>
    <w:rsid w:val="00AD7FE2"/>
    <w:rsid w:val="00AE0168"/>
    <w:rsid w:val="00AE0453"/>
    <w:rsid w:val="00AE04D0"/>
    <w:rsid w:val="00AE06BF"/>
    <w:rsid w:val="00AE0DE0"/>
    <w:rsid w:val="00AE102A"/>
    <w:rsid w:val="00AE194A"/>
    <w:rsid w:val="00AE1A8F"/>
    <w:rsid w:val="00AE1EA3"/>
    <w:rsid w:val="00AE2699"/>
    <w:rsid w:val="00AE2A34"/>
    <w:rsid w:val="00AE3097"/>
    <w:rsid w:val="00AE359B"/>
    <w:rsid w:val="00AE3676"/>
    <w:rsid w:val="00AE39A7"/>
    <w:rsid w:val="00AE39FA"/>
    <w:rsid w:val="00AE3D0F"/>
    <w:rsid w:val="00AE3F0D"/>
    <w:rsid w:val="00AE42D5"/>
    <w:rsid w:val="00AE4330"/>
    <w:rsid w:val="00AE438D"/>
    <w:rsid w:val="00AE4419"/>
    <w:rsid w:val="00AE4713"/>
    <w:rsid w:val="00AE4811"/>
    <w:rsid w:val="00AE49CD"/>
    <w:rsid w:val="00AE49FF"/>
    <w:rsid w:val="00AE4B96"/>
    <w:rsid w:val="00AE4F25"/>
    <w:rsid w:val="00AE5134"/>
    <w:rsid w:val="00AE528D"/>
    <w:rsid w:val="00AE5852"/>
    <w:rsid w:val="00AE5C92"/>
    <w:rsid w:val="00AE5D02"/>
    <w:rsid w:val="00AE60AE"/>
    <w:rsid w:val="00AE6CDF"/>
    <w:rsid w:val="00AE6FA6"/>
    <w:rsid w:val="00AE72F6"/>
    <w:rsid w:val="00AE791F"/>
    <w:rsid w:val="00AF0212"/>
    <w:rsid w:val="00AF0392"/>
    <w:rsid w:val="00AF0BB0"/>
    <w:rsid w:val="00AF0E0A"/>
    <w:rsid w:val="00AF14DC"/>
    <w:rsid w:val="00AF185A"/>
    <w:rsid w:val="00AF1910"/>
    <w:rsid w:val="00AF1BD0"/>
    <w:rsid w:val="00AF1CC1"/>
    <w:rsid w:val="00AF21BD"/>
    <w:rsid w:val="00AF22BE"/>
    <w:rsid w:val="00AF238E"/>
    <w:rsid w:val="00AF26E6"/>
    <w:rsid w:val="00AF28FC"/>
    <w:rsid w:val="00AF3B25"/>
    <w:rsid w:val="00AF4A26"/>
    <w:rsid w:val="00AF57AB"/>
    <w:rsid w:val="00AF5A55"/>
    <w:rsid w:val="00AF5A9C"/>
    <w:rsid w:val="00AF5CDA"/>
    <w:rsid w:val="00AF63F6"/>
    <w:rsid w:val="00AF63FD"/>
    <w:rsid w:val="00AF64B7"/>
    <w:rsid w:val="00AF654A"/>
    <w:rsid w:val="00AF66FE"/>
    <w:rsid w:val="00AF69DB"/>
    <w:rsid w:val="00AF69E4"/>
    <w:rsid w:val="00AF6AB5"/>
    <w:rsid w:val="00AF6EDD"/>
    <w:rsid w:val="00AF6EE8"/>
    <w:rsid w:val="00AF745E"/>
    <w:rsid w:val="00AF7470"/>
    <w:rsid w:val="00AF7603"/>
    <w:rsid w:val="00AF7728"/>
    <w:rsid w:val="00B000D6"/>
    <w:rsid w:val="00B0030B"/>
    <w:rsid w:val="00B00900"/>
    <w:rsid w:val="00B0090A"/>
    <w:rsid w:val="00B00A17"/>
    <w:rsid w:val="00B00D75"/>
    <w:rsid w:val="00B00F5D"/>
    <w:rsid w:val="00B011E6"/>
    <w:rsid w:val="00B011ED"/>
    <w:rsid w:val="00B01F35"/>
    <w:rsid w:val="00B022CA"/>
    <w:rsid w:val="00B02A13"/>
    <w:rsid w:val="00B03021"/>
    <w:rsid w:val="00B033F0"/>
    <w:rsid w:val="00B0364A"/>
    <w:rsid w:val="00B03885"/>
    <w:rsid w:val="00B039A2"/>
    <w:rsid w:val="00B03B62"/>
    <w:rsid w:val="00B03E64"/>
    <w:rsid w:val="00B03F72"/>
    <w:rsid w:val="00B03FB4"/>
    <w:rsid w:val="00B04606"/>
    <w:rsid w:val="00B04EF8"/>
    <w:rsid w:val="00B050DF"/>
    <w:rsid w:val="00B05B87"/>
    <w:rsid w:val="00B06054"/>
    <w:rsid w:val="00B062F4"/>
    <w:rsid w:val="00B06349"/>
    <w:rsid w:val="00B063A3"/>
    <w:rsid w:val="00B069DE"/>
    <w:rsid w:val="00B0704C"/>
    <w:rsid w:val="00B07D76"/>
    <w:rsid w:val="00B10374"/>
    <w:rsid w:val="00B104FD"/>
    <w:rsid w:val="00B105BA"/>
    <w:rsid w:val="00B1073F"/>
    <w:rsid w:val="00B10BD7"/>
    <w:rsid w:val="00B10CEE"/>
    <w:rsid w:val="00B11049"/>
    <w:rsid w:val="00B110A1"/>
    <w:rsid w:val="00B1162C"/>
    <w:rsid w:val="00B117B4"/>
    <w:rsid w:val="00B11914"/>
    <w:rsid w:val="00B11C96"/>
    <w:rsid w:val="00B13386"/>
    <w:rsid w:val="00B1345D"/>
    <w:rsid w:val="00B13673"/>
    <w:rsid w:val="00B1383B"/>
    <w:rsid w:val="00B138B3"/>
    <w:rsid w:val="00B13D60"/>
    <w:rsid w:val="00B13FB9"/>
    <w:rsid w:val="00B14034"/>
    <w:rsid w:val="00B14248"/>
    <w:rsid w:val="00B142A1"/>
    <w:rsid w:val="00B145AE"/>
    <w:rsid w:val="00B146EF"/>
    <w:rsid w:val="00B1471D"/>
    <w:rsid w:val="00B15457"/>
    <w:rsid w:val="00B1574A"/>
    <w:rsid w:val="00B15797"/>
    <w:rsid w:val="00B15B05"/>
    <w:rsid w:val="00B16017"/>
    <w:rsid w:val="00B16335"/>
    <w:rsid w:val="00B16E7F"/>
    <w:rsid w:val="00B17594"/>
    <w:rsid w:val="00B175EE"/>
    <w:rsid w:val="00B17CFC"/>
    <w:rsid w:val="00B2029F"/>
    <w:rsid w:val="00B20446"/>
    <w:rsid w:val="00B208BE"/>
    <w:rsid w:val="00B20F38"/>
    <w:rsid w:val="00B21411"/>
    <w:rsid w:val="00B21438"/>
    <w:rsid w:val="00B21592"/>
    <w:rsid w:val="00B2174B"/>
    <w:rsid w:val="00B217F8"/>
    <w:rsid w:val="00B2193F"/>
    <w:rsid w:val="00B21968"/>
    <w:rsid w:val="00B21BB2"/>
    <w:rsid w:val="00B21C14"/>
    <w:rsid w:val="00B21F68"/>
    <w:rsid w:val="00B2251C"/>
    <w:rsid w:val="00B22A67"/>
    <w:rsid w:val="00B22B2D"/>
    <w:rsid w:val="00B22C5A"/>
    <w:rsid w:val="00B2371E"/>
    <w:rsid w:val="00B23894"/>
    <w:rsid w:val="00B23FBC"/>
    <w:rsid w:val="00B245D4"/>
    <w:rsid w:val="00B24BF1"/>
    <w:rsid w:val="00B24CDB"/>
    <w:rsid w:val="00B24DD6"/>
    <w:rsid w:val="00B25490"/>
    <w:rsid w:val="00B25797"/>
    <w:rsid w:val="00B2587A"/>
    <w:rsid w:val="00B25B04"/>
    <w:rsid w:val="00B2602A"/>
    <w:rsid w:val="00B265ED"/>
    <w:rsid w:val="00B266ED"/>
    <w:rsid w:val="00B26A3B"/>
    <w:rsid w:val="00B26AD5"/>
    <w:rsid w:val="00B26CC8"/>
    <w:rsid w:val="00B26D6F"/>
    <w:rsid w:val="00B277D3"/>
    <w:rsid w:val="00B27C3A"/>
    <w:rsid w:val="00B30140"/>
    <w:rsid w:val="00B30B0E"/>
    <w:rsid w:val="00B3102B"/>
    <w:rsid w:val="00B3224E"/>
    <w:rsid w:val="00B326EE"/>
    <w:rsid w:val="00B32A17"/>
    <w:rsid w:val="00B33311"/>
    <w:rsid w:val="00B33397"/>
    <w:rsid w:val="00B33503"/>
    <w:rsid w:val="00B33B1E"/>
    <w:rsid w:val="00B33BFB"/>
    <w:rsid w:val="00B34142"/>
    <w:rsid w:val="00B3456C"/>
    <w:rsid w:val="00B35726"/>
    <w:rsid w:val="00B3598B"/>
    <w:rsid w:val="00B37231"/>
    <w:rsid w:val="00B377D1"/>
    <w:rsid w:val="00B37BC0"/>
    <w:rsid w:val="00B37EAC"/>
    <w:rsid w:val="00B4023A"/>
    <w:rsid w:val="00B402F3"/>
    <w:rsid w:val="00B405AC"/>
    <w:rsid w:val="00B40BA1"/>
    <w:rsid w:val="00B4116B"/>
    <w:rsid w:val="00B411D3"/>
    <w:rsid w:val="00B416B8"/>
    <w:rsid w:val="00B41F74"/>
    <w:rsid w:val="00B423A8"/>
    <w:rsid w:val="00B4268C"/>
    <w:rsid w:val="00B42A98"/>
    <w:rsid w:val="00B42AA6"/>
    <w:rsid w:val="00B42B95"/>
    <w:rsid w:val="00B42BC6"/>
    <w:rsid w:val="00B42F5D"/>
    <w:rsid w:val="00B436AA"/>
    <w:rsid w:val="00B4378F"/>
    <w:rsid w:val="00B43ADD"/>
    <w:rsid w:val="00B43C13"/>
    <w:rsid w:val="00B43C3A"/>
    <w:rsid w:val="00B43C61"/>
    <w:rsid w:val="00B43DFE"/>
    <w:rsid w:val="00B443CE"/>
    <w:rsid w:val="00B44535"/>
    <w:rsid w:val="00B44537"/>
    <w:rsid w:val="00B446E5"/>
    <w:rsid w:val="00B44E45"/>
    <w:rsid w:val="00B44E76"/>
    <w:rsid w:val="00B459D9"/>
    <w:rsid w:val="00B45AAA"/>
    <w:rsid w:val="00B45F1B"/>
    <w:rsid w:val="00B4650F"/>
    <w:rsid w:val="00B465CD"/>
    <w:rsid w:val="00B46694"/>
    <w:rsid w:val="00B46A35"/>
    <w:rsid w:val="00B4706D"/>
    <w:rsid w:val="00B4721B"/>
    <w:rsid w:val="00B47368"/>
    <w:rsid w:val="00B478C4"/>
    <w:rsid w:val="00B47BD9"/>
    <w:rsid w:val="00B507E9"/>
    <w:rsid w:val="00B508C0"/>
    <w:rsid w:val="00B509CD"/>
    <w:rsid w:val="00B50B80"/>
    <w:rsid w:val="00B51229"/>
    <w:rsid w:val="00B51778"/>
    <w:rsid w:val="00B51CF3"/>
    <w:rsid w:val="00B51D8E"/>
    <w:rsid w:val="00B524CB"/>
    <w:rsid w:val="00B529FA"/>
    <w:rsid w:val="00B53276"/>
    <w:rsid w:val="00B5336C"/>
    <w:rsid w:val="00B53588"/>
    <w:rsid w:val="00B5372B"/>
    <w:rsid w:val="00B53731"/>
    <w:rsid w:val="00B53A4C"/>
    <w:rsid w:val="00B53E9A"/>
    <w:rsid w:val="00B53F4D"/>
    <w:rsid w:val="00B5451D"/>
    <w:rsid w:val="00B54F7E"/>
    <w:rsid w:val="00B55554"/>
    <w:rsid w:val="00B555F4"/>
    <w:rsid w:val="00B55614"/>
    <w:rsid w:val="00B55EF0"/>
    <w:rsid w:val="00B565C9"/>
    <w:rsid w:val="00B5774D"/>
    <w:rsid w:val="00B57833"/>
    <w:rsid w:val="00B60871"/>
    <w:rsid w:val="00B60A5E"/>
    <w:rsid w:val="00B61436"/>
    <w:rsid w:val="00B619AA"/>
    <w:rsid w:val="00B61EAC"/>
    <w:rsid w:val="00B61FEB"/>
    <w:rsid w:val="00B622D1"/>
    <w:rsid w:val="00B62FA5"/>
    <w:rsid w:val="00B630BB"/>
    <w:rsid w:val="00B6330B"/>
    <w:rsid w:val="00B6354D"/>
    <w:rsid w:val="00B63BEE"/>
    <w:rsid w:val="00B63DBD"/>
    <w:rsid w:val="00B641CC"/>
    <w:rsid w:val="00B64593"/>
    <w:rsid w:val="00B655DA"/>
    <w:rsid w:val="00B65634"/>
    <w:rsid w:val="00B65908"/>
    <w:rsid w:val="00B65E7F"/>
    <w:rsid w:val="00B66111"/>
    <w:rsid w:val="00B66BA6"/>
    <w:rsid w:val="00B66E96"/>
    <w:rsid w:val="00B66EDC"/>
    <w:rsid w:val="00B6744A"/>
    <w:rsid w:val="00B67899"/>
    <w:rsid w:val="00B679F5"/>
    <w:rsid w:val="00B67AFE"/>
    <w:rsid w:val="00B70011"/>
    <w:rsid w:val="00B70EE3"/>
    <w:rsid w:val="00B7135F"/>
    <w:rsid w:val="00B71781"/>
    <w:rsid w:val="00B71E54"/>
    <w:rsid w:val="00B72831"/>
    <w:rsid w:val="00B72875"/>
    <w:rsid w:val="00B72BE8"/>
    <w:rsid w:val="00B72D22"/>
    <w:rsid w:val="00B73220"/>
    <w:rsid w:val="00B7384B"/>
    <w:rsid w:val="00B73C5D"/>
    <w:rsid w:val="00B73F3A"/>
    <w:rsid w:val="00B7403D"/>
    <w:rsid w:val="00B7420E"/>
    <w:rsid w:val="00B744DA"/>
    <w:rsid w:val="00B74925"/>
    <w:rsid w:val="00B74BF5"/>
    <w:rsid w:val="00B7561D"/>
    <w:rsid w:val="00B7563B"/>
    <w:rsid w:val="00B76040"/>
    <w:rsid w:val="00B7608B"/>
    <w:rsid w:val="00B767B7"/>
    <w:rsid w:val="00B76C04"/>
    <w:rsid w:val="00B76C9A"/>
    <w:rsid w:val="00B77116"/>
    <w:rsid w:val="00B800A8"/>
    <w:rsid w:val="00B800BE"/>
    <w:rsid w:val="00B80171"/>
    <w:rsid w:val="00B8050D"/>
    <w:rsid w:val="00B80660"/>
    <w:rsid w:val="00B80804"/>
    <w:rsid w:val="00B813A1"/>
    <w:rsid w:val="00B81846"/>
    <w:rsid w:val="00B81AF3"/>
    <w:rsid w:val="00B826C6"/>
    <w:rsid w:val="00B82D0F"/>
    <w:rsid w:val="00B82FD2"/>
    <w:rsid w:val="00B835C0"/>
    <w:rsid w:val="00B835E2"/>
    <w:rsid w:val="00B839DD"/>
    <w:rsid w:val="00B83EAA"/>
    <w:rsid w:val="00B84431"/>
    <w:rsid w:val="00B8472B"/>
    <w:rsid w:val="00B85311"/>
    <w:rsid w:val="00B85464"/>
    <w:rsid w:val="00B85935"/>
    <w:rsid w:val="00B859F1"/>
    <w:rsid w:val="00B85D76"/>
    <w:rsid w:val="00B85ED0"/>
    <w:rsid w:val="00B86190"/>
    <w:rsid w:val="00B86D92"/>
    <w:rsid w:val="00B871B3"/>
    <w:rsid w:val="00B8726A"/>
    <w:rsid w:val="00B87716"/>
    <w:rsid w:val="00B877FC"/>
    <w:rsid w:val="00B8790E"/>
    <w:rsid w:val="00B901F0"/>
    <w:rsid w:val="00B90413"/>
    <w:rsid w:val="00B90585"/>
    <w:rsid w:val="00B91204"/>
    <w:rsid w:val="00B916C9"/>
    <w:rsid w:val="00B918FB"/>
    <w:rsid w:val="00B91ED4"/>
    <w:rsid w:val="00B91F59"/>
    <w:rsid w:val="00B925A9"/>
    <w:rsid w:val="00B92720"/>
    <w:rsid w:val="00B92757"/>
    <w:rsid w:val="00B92768"/>
    <w:rsid w:val="00B928DA"/>
    <w:rsid w:val="00B93081"/>
    <w:rsid w:val="00B93325"/>
    <w:rsid w:val="00B93620"/>
    <w:rsid w:val="00B94125"/>
    <w:rsid w:val="00B94200"/>
    <w:rsid w:val="00B942FE"/>
    <w:rsid w:val="00B9540C"/>
    <w:rsid w:val="00B95E5A"/>
    <w:rsid w:val="00B95E7B"/>
    <w:rsid w:val="00B95F4C"/>
    <w:rsid w:val="00B96073"/>
    <w:rsid w:val="00B96250"/>
    <w:rsid w:val="00B96C2E"/>
    <w:rsid w:val="00B96FB5"/>
    <w:rsid w:val="00B9737B"/>
    <w:rsid w:val="00B97400"/>
    <w:rsid w:val="00B97B3D"/>
    <w:rsid w:val="00BA04DE"/>
    <w:rsid w:val="00BA06BA"/>
    <w:rsid w:val="00BA0B57"/>
    <w:rsid w:val="00BA0FEE"/>
    <w:rsid w:val="00BA1488"/>
    <w:rsid w:val="00BA1AD2"/>
    <w:rsid w:val="00BA1C4F"/>
    <w:rsid w:val="00BA1D08"/>
    <w:rsid w:val="00BA2046"/>
    <w:rsid w:val="00BA213B"/>
    <w:rsid w:val="00BA2A93"/>
    <w:rsid w:val="00BA3654"/>
    <w:rsid w:val="00BA3EEA"/>
    <w:rsid w:val="00BA40C1"/>
    <w:rsid w:val="00BA503D"/>
    <w:rsid w:val="00BA5054"/>
    <w:rsid w:val="00BA53EC"/>
    <w:rsid w:val="00BA5DC7"/>
    <w:rsid w:val="00BA5F16"/>
    <w:rsid w:val="00BA603C"/>
    <w:rsid w:val="00BA644D"/>
    <w:rsid w:val="00BA64B2"/>
    <w:rsid w:val="00BA670A"/>
    <w:rsid w:val="00BA6742"/>
    <w:rsid w:val="00BA6E78"/>
    <w:rsid w:val="00BA7A7D"/>
    <w:rsid w:val="00BA7A9B"/>
    <w:rsid w:val="00BA7B21"/>
    <w:rsid w:val="00BA7CD0"/>
    <w:rsid w:val="00BB0382"/>
    <w:rsid w:val="00BB048E"/>
    <w:rsid w:val="00BB10A9"/>
    <w:rsid w:val="00BB1330"/>
    <w:rsid w:val="00BB15E8"/>
    <w:rsid w:val="00BB23CE"/>
    <w:rsid w:val="00BB2465"/>
    <w:rsid w:val="00BB2F0D"/>
    <w:rsid w:val="00BB30A8"/>
    <w:rsid w:val="00BB38C0"/>
    <w:rsid w:val="00BB3C7D"/>
    <w:rsid w:val="00BB4079"/>
    <w:rsid w:val="00BB4205"/>
    <w:rsid w:val="00BB447D"/>
    <w:rsid w:val="00BB4949"/>
    <w:rsid w:val="00BB4970"/>
    <w:rsid w:val="00BB4EEB"/>
    <w:rsid w:val="00BB5AC0"/>
    <w:rsid w:val="00BB5EA2"/>
    <w:rsid w:val="00BB64F5"/>
    <w:rsid w:val="00BB68D1"/>
    <w:rsid w:val="00BB6C65"/>
    <w:rsid w:val="00BB6CAC"/>
    <w:rsid w:val="00BB7468"/>
    <w:rsid w:val="00BB746A"/>
    <w:rsid w:val="00BB7B71"/>
    <w:rsid w:val="00BC02ED"/>
    <w:rsid w:val="00BC0C6C"/>
    <w:rsid w:val="00BC0DC0"/>
    <w:rsid w:val="00BC1B50"/>
    <w:rsid w:val="00BC22D3"/>
    <w:rsid w:val="00BC282B"/>
    <w:rsid w:val="00BC283C"/>
    <w:rsid w:val="00BC290B"/>
    <w:rsid w:val="00BC29DA"/>
    <w:rsid w:val="00BC2AEE"/>
    <w:rsid w:val="00BC3158"/>
    <w:rsid w:val="00BC3B0A"/>
    <w:rsid w:val="00BC3F54"/>
    <w:rsid w:val="00BC40EA"/>
    <w:rsid w:val="00BC48F3"/>
    <w:rsid w:val="00BC4A1E"/>
    <w:rsid w:val="00BC4B1D"/>
    <w:rsid w:val="00BC5028"/>
    <w:rsid w:val="00BC5129"/>
    <w:rsid w:val="00BC513B"/>
    <w:rsid w:val="00BC570D"/>
    <w:rsid w:val="00BC57F3"/>
    <w:rsid w:val="00BC61C5"/>
    <w:rsid w:val="00BC6AD8"/>
    <w:rsid w:val="00BC6DD6"/>
    <w:rsid w:val="00BC71D5"/>
    <w:rsid w:val="00BC720D"/>
    <w:rsid w:val="00BC73A3"/>
    <w:rsid w:val="00BC7463"/>
    <w:rsid w:val="00BC755A"/>
    <w:rsid w:val="00BC7CC0"/>
    <w:rsid w:val="00BC7CF5"/>
    <w:rsid w:val="00BC7D71"/>
    <w:rsid w:val="00BC7E1F"/>
    <w:rsid w:val="00BD055B"/>
    <w:rsid w:val="00BD1189"/>
    <w:rsid w:val="00BD11F2"/>
    <w:rsid w:val="00BD13B7"/>
    <w:rsid w:val="00BD1483"/>
    <w:rsid w:val="00BD14C6"/>
    <w:rsid w:val="00BD15A4"/>
    <w:rsid w:val="00BD15ED"/>
    <w:rsid w:val="00BD1C84"/>
    <w:rsid w:val="00BD1F87"/>
    <w:rsid w:val="00BD21C2"/>
    <w:rsid w:val="00BD2B74"/>
    <w:rsid w:val="00BD2C9E"/>
    <w:rsid w:val="00BD39A3"/>
    <w:rsid w:val="00BD3A1A"/>
    <w:rsid w:val="00BD3F54"/>
    <w:rsid w:val="00BD4164"/>
    <w:rsid w:val="00BD4261"/>
    <w:rsid w:val="00BD42DB"/>
    <w:rsid w:val="00BD43EF"/>
    <w:rsid w:val="00BD48BC"/>
    <w:rsid w:val="00BD49A0"/>
    <w:rsid w:val="00BD4E78"/>
    <w:rsid w:val="00BD52B7"/>
    <w:rsid w:val="00BD5358"/>
    <w:rsid w:val="00BD5765"/>
    <w:rsid w:val="00BD5E9E"/>
    <w:rsid w:val="00BD625E"/>
    <w:rsid w:val="00BD63A8"/>
    <w:rsid w:val="00BD653C"/>
    <w:rsid w:val="00BD6B60"/>
    <w:rsid w:val="00BD6B69"/>
    <w:rsid w:val="00BD6E4E"/>
    <w:rsid w:val="00BD6E51"/>
    <w:rsid w:val="00BD7845"/>
    <w:rsid w:val="00BD7C87"/>
    <w:rsid w:val="00BD7D05"/>
    <w:rsid w:val="00BE00EB"/>
    <w:rsid w:val="00BE03A5"/>
    <w:rsid w:val="00BE0AF6"/>
    <w:rsid w:val="00BE0E96"/>
    <w:rsid w:val="00BE13D0"/>
    <w:rsid w:val="00BE1A41"/>
    <w:rsid w:val="00BE1C19"/>
    <w:rsid w:val="00BE1F6E"/>
    <w:rsid w:val="00BE2FB2"/>
    <w:rsid w:val="00BE2FC4"/>
    <w:rsid w:val="00BE307A"/>
    <w:rsid w:val="00BE3473"/>
    <w:rsid w:val="00BE39CB"/>
    <w:rsid w:val="00BE3C09"/>
    <w:rsid w:val="00BE3C82"/>
    <w:rsid w:val="00BE56E8"/>
    <w:rsid w:val="00BE63A9"/>
    <w:rsid w:val="00BE671C"/>
    <w:rsid w:val="00BE6A90"/>
    <w:rsid w:val="00BE6BBA"/>
    <w:rsid w:val="00BE6C5F"/>
    <w:rsid w:val="00BE6E62"/>
    <w:rsid w:val="00BE703D"/>
    <w:rsid w:val="00BE722D"/>
    <w:rsid w:val="00BE7613"/>
    <w:rsid w:val="00BE7988"/>
    <w:rsid w:val="00BE7CC5"/>
    <w:rsid w:val="00BF0690"/>
    <w:rsid w:val="00BF0F06"/>
    <w:rsid w:val="00BF1602"/>
    <w:rsid w:val="00BF1947"/>
    <w:rsid w:val="00BF1F68"/>
    <w:rsid w:val="00BF27FA"/>
    <w:rsid w:val="00BF28EB"/>
    <w:rsid w:val="00BF298F"/>
    <w:rsid w:val="00BF2A12"/>
    <w:rsid w:val="00BF34B7"/>
    <w:rsid w:val="00BF37C2"/>
    <w:rsid w:val="00BF3C6F"/>
    <w:rsid w:val="00BF3D06"/>
    <w:rsid w:val="00BF4112"/>
    <w:rsid w:val="00BF4ABB"/>
    <w:rsid w:val="00BF4CD6"/>
    <w:rsid w:val="00BF541C"/>
    <w:rsid w:val="00BF551A"/>
    <w:rsid w:val="00BF5941"/>
    <w:rsid w:val="00BF6215"/>
    <w:rsid w:val="00BF6405"/>
    <w:rsid w:val="00BF6498"/>
    <w:rsid w:val="00BF66C8"/>
    <w:rsid w:val="00BF670A"/>
    <w:rsid w:val="00BF69BE"/>
    <w:rsid w:val="00BF6AD4"/>
    <w:rsid w:val="00BF6C0D"/>
    <w:rsid w:val="00BF70EA"/>
    <w:rsid w:val="00BF7325"/>
    <w:rsid w:val="00BF7797"/>
    <w:rsid w:val="00BF7E9A"/>
    <w:rsid w:val="00BF7FB0"/>
    <w:rsid w:val="00C0011F"/>
    <w:rsid w:val="00C0037A"/>
    <w:rsid w:val="00C00801"/>
    <w:rsid w:val="00C00BF6"/>
    <w:rsid w:val="00C00EB0"/>
    <w:rsid w:val="00C012A5"/>
    <w:rsid w:val="00C01596"/>
    <w:rsid w:val="00C01790"/>
    <w:rsid w:val="00C017FF"/>
    <w:rsid w:val="00C01C20"/>
    <w:rsid w:val="00C022DD"/>
    <w:rsid w:val="00C03454"/>
    <w:rsid w:val="00C034A8"/>
    <w:rsid w:val="00C035C6"/>
    <w:rsid w:val="00C03971"/>
    <w:rsid w:val="00C03A33"/>
    <w:rsid w:val="00C03D25"/>
    <w:rsid w:val="00C03EBE"/>
    <w:rsid w:val="00C04581"/>
    <w:rsid w:val="00C0481B"/>
    <w:rsid w:val="00C053C2"/>
    <w:rsid w:val="00C06CB4"/>
    <w:rsid w:val="00C0720D"/>
    <w:rsid w:val="00C07251"/>
    <w:rsid w:val="00C07CC0"/>
    <w:rsid w:val="00C10599"/>
    <w:rsid w:val="00C107B5"/>
    <w:rsid w:val="00C107E3"/>
    <w:rsid w:val="00C10977"/>
    <w:rsid w:val="00C1135E"/>
    <w:rsid w:val="00C12294"/>
    <w:rsid w:val="00C1290A"/>
    <w:rsid w:val="00C1339E"/>
    <w:rsid w:val="00C133BF"/>
    <w:rsid w:val="00C13675"/>
    <w:rsid w:val="00C13980"/>
    <w:rsid w:val="00C14A44"/>
    <w:rsid w:val="00C14B9A"/>
    <w:rsid w:val="00C151A5"/>
    <w:rsid w:val="00C1522F"/>
    <w:rsid w:val="00C154D2"/>
    <w:rsid w:val="00C1583A"/>
    <w:rsid w:val="00C1684E"/>
    <w:rsid w:val="00C16F1D"/>
    <w:rsid w:val="00C1754C"/>
    <w:rsid w:val="00C20C35"/>
    <w:rsid w:val="00C21563"/>
    <w:rsid w:val="00C21919"/>
    <w:rsid w:val="00C219E5"/>
    <w:rsid w:val="00C21A0B"/>
    <w:rsid w:val="00C21C7A"/>
    <w:rsid w:val="00C21CF1"/>
    <w:rsid w:val="00C2239B"/>
    <w:rsid w:val="00C226AA"/>
    <w:rsid w:val="00C23234"/>
    <w:rsid w:val="00C23792"/>
    <w:rsid w:val="00C23A08"/>
    <w:rsid w:val="00C23BC3"/>
    <w:rsid w:val="00C23D24"/>
    <w:rsid w:val="00C240B3"/>
    <w:rsid w:val="00C2414A"/>
    <w:rsid w:val="00C243F3"/>
    <w:rsid w:val="00C248F6"/>
    <w:rsid w:val="00C2521A"/>
    <w:rsid w:val="00C25452"/>
    <w:rsid w:val="00C25A98"/>
    <w:rsid w:val="00C25C77"/>
    <w:rsid w:val="00C25D62"/>
    <w:rsid w:val="00C261C2"/>
    <w:rsid w:val="00C264A0"/>
    <w:rsid w:val="00C26624"/>
    <w:rsid w:val="00C26E0F"/>
    <w:rsid w:val="00C27017"/>
    <w:rsid w:val="00C27364"/>
    <w:rsid w:val="00C27F00"/>
    <w:rsid w:val="00C30A65"/>
    <w:rsid w:val="00C317DF"/>
    <w:rsid w:val="00C317FF"/>
    <w:rsid w:val="00C31819"/>
    <w:rsid w:val="00C31A9E"/>
    <w:rsid w:val="00C31B29"/>
    <w:rsid w:val="00C32368"/>
    <w:rsid w:val="00C32457"/>
    <w:rsid w:val="00C328A2"/>
    <w:rsid w:val="00C32AE7"/>
    <w:rsid w:val="00C32F38"/>
    <w:rsid w:val="00C32FF7"/>
    <w:rsid w:val="00C3319F"/>
    <w:rsid w:val="00C331E9"/>
    <w:rsid w:val="00C335E5"/>
    <w:rsid w:val="00C3360D"/>
    <w:rsid w:val="00C338D7"/>
    <w:rsid w:val="00C33DB8"/>
    <w:rsid w:val="00C33FAC"/>
    <w:rsid w:val="00C343C1"/>
    <w:rsid w:val="00C34A22"/>
    <w:rsid w:val="00C34B02"/>
    <w:rsid w:val="00C35070"/>
    <w:rsid w:val="00C350EA"/>
    <w:rsid w:val="00C3518A"/>
    <w:rsid w:val="00C35459"/>
    <w:rsid w:val="00C35545"/>
    <w:rsid w:val="00C35C37"/>
    <w:rsid w:val="00C35E0D"/>
    <w:rsid w:val="00C360D6"/>
    <w:rsid w:val="00C3616F"/>
    <w:rsid w:val="00C366D1"/>
    <w:rsid w:val="00C36759"/>
    <w:rsid w:val="00C3757B"/>
    <w:rsid w:val="00C37652"/>
    <w:rsid w:val="00C377BB"/>
    <w:rsid w:val="00C40865"/>
    <w:rsid w:val="00C40BD1"/>
    <w:rsid w:val="00C40DC8"/>
    <w:rsid w:val="00C40EE5"/>
    <w:rsid w:val="00C412A8"/>
    <w:rsid w:val="00C41477"/>
    <w:rsid w:val="00C414F7"/>
    <w:rsid w:val="00C41596"/>
    <w:rsid w:val="00C416F5"/>
    <w:rsid w:val="00C41A94"/>
    <w:rsid w:val="00C41B79"/>
    <w:rsid w:val="00C41C08"/>
    <w:rsid w:val="00C41D0E"/>
    <w:rsid w:val="00C41D62"/>
    <w:rsid w:val="00C41E2D"/>
    <w:rsid w:val="00C42A40"/>
    <w:rsid w:val="00C42CAE"/>
    <w:rsid w:val="00C42EF6"/>
    <w:rsid w:val="00C42F49"/>
    <w:rsid w:val="00C42FBB"/>
    <w:rsid w:val="00C432BB"/>
    <w:rsid w:val="00C43483"/>
    <w:rsid w:val="00C43618"/>
    <w:rsid w:val="00C4380D"/>
    <w:rsid w:val="00C4398C"/>
    <w:rsid w:val="00C43C7C"/>
    <w:rsid w:val="00C4415D"/>
    <w:rsid w:val="00C4427E"/>
    <w:rsid w:val="00C44AE9"/>
    <w:rsid w:val="00C44BAD"/>
    <w:rsid w:val="00C44BC7"/>
    <w:rsid w:val="00C4502E"/>
    <w:rsid w:val="00C456AC"/>
    <w:rsid w:val="00C456BB"/>
    <w:rsid w:val="00C45B91"/>
    <w:rsid w:val="00C4697F"/>
    <w:rsid w:val="00C46C4C"/>
    <w:rsid w:val="00C46CCE"/>
    <w:rsid w:val="00C47143"/>
    <w:rsid w:val="00C47489"/>
    <w:rsid w:val="00C47517"/>
    <w:rsid w:val="00C477A0"/>
    <w:rsid w:val="00C477EB"/>
    <w:rsid w:val="00C47FB6"/>
    <w:rsid w:val="00C501A9"/>
    <w:rsid w:val="00C504BE"/>
    <w:rsid w:val="00C50661"/>
    <w:rsid w:val="00C517EE"/>
    <w:rsid w:val="00C51B8E"/>
    <w:rsid w:val="00C52082"/>
    <w:rsid w:val="00C52515"/>
    <w:rsid w:val="00C52EC6"/>
    <w:rsid w:val="00C5311B"/>
    <w:rsid w:val="00C53168"/>
    <w:rsid w:val="00C53885"/>
    <w:rsid w:val="00C53938"/>
    <w:rsid w:val="00C542D0"/>
    <w:rsid w:val="00C5445B"/>
    <w:rsid w:val="00C5469A"/>
    <w:rsid w:val="00C54ECF"/>
    <w:rsid w:val="00C550CD"/>
    <w:rsid w:val="00C55223"/>
    <w:rsid w:val="00C557C9"/>
    <w:rsid w:val="00C55806"/>
    <w:rsid w:val="00C5581F"/>
    <w:rsid w:val="00C55A3B"/>
    <w:rsid w:val="00C55BD0"/>
    <w:rsid w:val="00C55E01"/>
    <w:rsid w:val="00C55E3D"/>
    <w:rsid w:val="00C5692F"/>
    <w:rsid w:val="00C576BC"/>
    <w:rsid w:val="00C5795A"/>
    <w:rsid w:val="00C603AF"/>
    <w:rsid w:val="00C60485"/>
    <w:rsid w:val="00C6083E"/>
    <w:rsid w:val="00C60BE6"/>
    <w:rsid w:val="00C60D64"/>
    <w:rsid w:val="00C613C9"/>
    <w:rsid w:val="00C6183D"/>
    <w:rsid w:val="00C622B1"/>
    <w:rsid w:val="00C6252C"/>
    <w:rsid w:val="00C62593"/>
    <w:rsid w:val="00C62CE6"/>
    <w:rsid w:val="00C631A8"/>
    <w:rsid w:val="00C63717"/>
    <w:rsid w:val="00C63BCA"/>
    <w:rsid w:val="00C63CF1"/>
    <w:rsid w:val="00C640FA"/>
    <w:rsid w:val="00C643C9"/>
    <w:rsid w:val="00C6487E"/>
    <w:rsid w:val="00C648F2"/>
    <w:rsid w:val="00C64D58"/>
    <w:rsid w:val="00C64DB7"/>
    <w:rsid w:val="00C6520A"/>
    <w:rsid w:val="00C654C9"/>
    <w:rsid w:val="00C65798"/>
    <w:rsid w:val="00C657A3"/>
    <w:rsid w:val="00C65C8C"/>
    <w:rsid w:val="00C6675A"/>
    <w:rsid w:val="00C66863"/>
    <w:rsid w:val="00C6724C"/>
    <w:rsid w:val="00C67509"/>
    <w:rsid w:val="00C67ACE"/>
    <w:rsid w:val="00C67B42"/>
    <w:rsid w:val="00C67E05"/>
    <w:rsid w:val="00C7066F"/>
    <w:rsid w:val="00C7088D"/>
    <w:rsid w:val="00C70DB5"/>
    <w:rsid w:val="00C7133F"/>
    <w:rsid w:val="00C7181E"/>
    <w:rsid w:val="00C72649"/>
    <w:rsid w:val="00C73295"/>
    <w:rsid w:val="00C733F3"/>
    <w:rsid w:val="00C7376B"/>
    <w:rsid w:val="00C738B0"/>
    <w:rsid w:val="00C73F38"/>
    <w:rsid w:val="00C74162"/>
    <w:rsid w:val="00C7425A"/>
    <w:rsid w:val="00C75B44"/>
    <w:rsid w:val="00C765E0"/>
    <w:rsid w:val="00C76BB9"/>
    <w:rsid w:val="00C802CF"/>
    <w:rsid w:val="00C807BB"/>
    <w:rsid w:val="00C81020"/>
    <w:rsid w:val="00C81732"/>
    <w:rsid w:val="00C81D20"/>
    <w:rsid w:val="00C8223F"/>
    <w:rsid w:val="00C82408"/>
    <w:rsid w:val="00C824FD"/>
    <w:rsid w:val="00C828BD"/>
    <w:rsid w:val="00C82C42"/>
    <w:rsid w:val="00C82F64"/>
    <w:rsid w:val="00C8360D"/>
    <w:rsid w:val="00C84258"/>
    <w:rsid w:val="00C844C8"/>
    <w:rsid w:val="00C844E7"/>
    <w:rsid w:val="00C8570C"/>
    <w:rsid w:val="00C860E8"/>
    <w:rsid w:val="00C860F9"/>
    <w:rsid w:val="00C8639C"/>
    <w:rsid w:val="00C86AFF"/>
    <w:rsid w:val="00C86B0B"/>
    <w:rsid w:val="00C86C22"/>
    <w:rsid w:val="00C86D76"/>
    <w:rsid w:val="00C8718E"/>
    <w:rsid w:val="00C871D4"/>
    <w:rsid w:val="00C8720A"/>
    <w:rsid w:val="00C87220"/>
    <w:rsid w:val="00C87C3B"/>
    <w:rsid w:val="00C87E3F"/>
    <w:rsid w:val="00C9017C"/>
    <w:rsid w:val="00C9021C"/>
    <w:rsid w:val="00C90655"/>
    <w:rsid w:val="00C90963"/>
    <w:rsid w:val="00C90AC4"/>
    <w:rsid w:val="00C913CF"/>
    <w:rsid w:val="00C915C1"/>
    <w:rsid w:val="00C92850"/>
    <w:rsid w:val="00C92DF8"/>
    <w:rsid w:val="00C933E7"/>
    <w:rsid w:val="00C93B59"/>
    <w:rsid w:val="00C93E77"/>
    <w:rsid w:val="00C94262"/>
    <w:rsid w:val="00C94306"/>
    <w:rsid w:val="00C94542"/>
    <w:rsid w:val="00C94576"/>
    <w:rsid w:val="00C94754"/>
    <w:rsid w:val="00C947F7"/>
    <w:rsid w:val="00C95137"/>
    <w:rsid w:val="00C951A0"/>
    <w:rsid w:val="00C951AB"/>
    <w:rsid w:val="00C95C2D"/>
    <w:rsid w:val="00C96086"/>
    <w:rsid w:val="00C965A8"/>
    <w:rsid w:val="00C96752"/>
    <w:rsid w:val="00C968DF"/>
    <w:rsid w:val="00C96B6C"/>
    <w:rsid w:val="00C96C5A"/>
    <w:rsid w:val="00C96E41"/>
    <w:rsid w:val="00C97D5A"/>
    <w:rsid w:val="00C97F1E"/>
    <w:rsid w:val="00CA0AA7"/>
    <w:rsid w:val="00CA1400"/>
    <w:rsid w:val="00CA231A"/>
    <w:rsid w:val="00CA2694"/>
    <w:rsid w:val="00CA28E4"/>
    <w:rsid w:val="00CA291E"/>
    <w:rsid w:val="00CA3586"/>
    <w:rsid w:val="00CA3A95"/>
    <w:rsid w:val="00CA3D92"/>
    <w:rsid w:val="00CA4098"/>
    <w:rsid w:val="00CA4478"/>
    <w:rsid w:val="00CA4F12"/>
    <w:rsid w:val="00CA50A3"/>
    <w:rsid w:val="00CA58C1"/>
    <w:rsid w:val="00CA5A2F"/>
    <w:rsid w:val="00CA5D8D"/>
    <w:rsid w:val="00CA5E58"/>
    <w:rsid w:val="00CA65A9"/>
    <w:rsid w:val="00CA6703"/>
    <w:rsid w:val="00CA6AD9"/>
    <w:rsid w:val="00CA6DA7"/>
    <w:rsid w:val="00CA6E19"/>
    <w:rsid w:val="00CA6EEA"/>
    <w:rsid w:val="00CA6F82"/>
    <w:rsid w:val="00CA71C6"/>
    <w:rsid w:val="00CA7672"/>
    <w:rsid w:val="00CA78BB"/>
    <w:rsid w:val="00CB00CD"/>
    <w:rsid w:val="00CB00EC"/>
    <w:rsid w:val="00CB09FD"/>
    <w:rsid w:val="00CB0A54"/>
    <w:rsid w:val="00CB12C3"/>
    <w:rsid w:val="00CB1492"/>
    <w:rsid w:val="00CB16F7"/>
    <w:rsid w:val="00CB185B"/>
    <w:rsid w:val="00CB1D13"/>
    <w:rsid w:val="00CB21DB"/>
    <w:rsid w:val="00CB26B5"/>
    <w:rsid w:val="00CB2CDC"/>
    <w:rsid w:val="00CB2F78"/>
    <w:rsid w:val="00CB2F7B"/>
    <w:rsid w:val="00CB368E"/>
    <w:rsid w:val="00CB398F"/>
    <w:rsid w:val="00CB3ADD"/>
    <w:rsid w:val="00CB3D0C"/>
    <w:rsid w:val="00CB4280"/>
    <w:rsid w:val="00CB4593"/>
    <w:rsid w:val="00CB48CF"/>
    <w:rsid w:val="00CB49BC"/>
    <w:rsid w:val="00CB4C41"/>
    <w:rsid w:val="00CB5006"/>
    <w:rsid w:val="00CB5453"/>
    <w:rsid w:val="00CB55EA"/>
    <w:rsid w:val="00CB572C"/>
    <w:rsid w:val="00CB6025"/>
    <w:rsid w:val="00CB643E"/>
    <w:rsid w:val="00CB6663"/>
    <w:rsid w:val="00CB67B6"/>
    <w:rsid w:val="00CB6F8E"/>
    <w:rsid w:val="00CB7064"/>
    <w:rsid w:val="00CB7264"/>
    <w:rsid w:val="00CB7876"/>
    <w:rsid w:val="00CB78EE"/>
    <w:rsid w:val="00CB7C36"/>
    <w:rsid w:val="00CB7EBF"/>
    <w:rsid w:val="00CB7FFD"/>
    <w:rsid w:val="00CC0313"/>
    <w:rsid w:val="00CC129F"/>
    <w:rsid w:val="00CC12D5"/>
    <w:rsid w:val="00CC1490"/>
    <w:rsid w:val="00CC1532"/>
    <w:rsid w:val="00CC1834"/>
    <w:rsid w:val="00CC1C1F"/>
    <w:rsid w:val="00CC21B7"/>
    <w:rsid w:val="00CC259A"/>
    <w:rsid w:val="00CC263C"/>
    <w:rsid w:val="00CC2A1F"/>
    <w:rsid w:val="00CC2E3D"/>
    <w:rsid w:val="00CC2F2A"/>
    <w:rsid w:val="00CC36DD"/>
    <w:rsid w:val="00CC374E"/>
    <w:rsid w:val="00CC37D7"/>
    <w:rsid w:val="00CC39B0"/>
    <w:rsid w:val="00CC3A7E"/>
    <w:rsid w:val="00CC3CA5"/>
    <w:rsid w:val="00CC420F"/>
    <w:rsid w:val="00CC48CD"/>
    <w:rsid w:val="00CC48DD"/>
    <w:rsid w:val="00CC4B4A"/>
    <w:rsid w:val="00CC4FCD"/>
    <w:rsid w:val="00CC53EB"/>
    <w:rsid w:val="00CC5592"/>
    <w:rsid w:val="00CC5F6F"/>
    <w:rsid w:val="00CC682F"/>
    <w:rsid w:val="00CC689C"/>
    <w:rsid w:val="00CC778B"/>
    <w:rsid w:val="00CC7951"/>
    <w:rsid w:val="00CC7FBF"/>
    <w:rsid w:val="00CD03EA"/>
    <w:rsid w:val="00CD04F8"/>
    <w:rsid w:val="00CD051F"/>
    <w:rsid w:val="00CD0CA3"/>
    <w:rsid w:val="00CD1020"/>
    <w:rsid w:val="00CD130A"/>
    <w:rsid w:val="00CD1315"/>
    <w:rsid w:val="00CD1888"/>
    <w:rsid w:val="00CD19D0"/>
    <w:rsid w:val="00CD1A53"/>
    <w:rsid w:val="00CD2678"/>
    <w:rsid w:val="00CD28DD"/>
    <w:rsid w:val="00CD2929"/>
    <w:rsid w:val="00CD2AA9"/>
    <w:rsid w:val="00CD2AD9"/>
    <w:rsid w:val="00CD2B96"/>
    <w:rsid w:val="00CD2D55"/>
    <w:rsid w:val="00CD2E5F"/>
    <w:rsid w:val="00CD2FF1"/>
    <w:rsid w:val="00CD35BA"/>
    <w:rsid w:val="00CD426B"/>
    <w:rsid w:val="00CD45D0"/>
    <w:rsid w:val="00CD46C7"/>
    <w:rsid w:val="00CD4C0B"/>
    <w:rsid w:val="00CD4F2A"/>
    <w:rsid w:val="00CD515E"/>
    <w:rsid w:val="00CD53C1"/>
    <w:rsid w:val="00CD53FD"/>
    <w:rsid w:val="00CD55A9"/>
    <w:rsid w:val="00CD5873"/>
    <w:rsid w:val="00CD59D7"/>
    <w:rsid w:val="00CD5A55"/>
    <w:rsid w:val="00CD5B27"/>
    <w:rsid w:val="00CD5C73"/>
    <w:rsid w:val="00CD60A2"/>
    <w:rsid w:val="00CD62CC"/>
    <w:rsid w:val="00CD6364"/>
    <w:rsid w:val="00CD63AC"/>
    <w:rsid w:val="00CD67EB"/>
    <w:rsid w:val="00CD6FFE"/>
    <w:rsid w:val="00CD7248"/>
    <w:rsid w:val="00CD7899"/>
    <w:rsid w:val="00CD7C70"/>
    <w:rsid w:val="00CD7CBC"/>
    <w:rsid w:val="00CD7F33"/>
    <w:rsid w:val="00CD7F9C"/>
    <w:rsid w:val="00CE01E2"/>
    <w:rsid w:val="00CE03FA"/>
    <w:rsid w:val="00CE1620"/>
    <w:rsid w:val="00CE17E4"/>
    <w:rsid w:val="00CE1990"/>
    <w:rsid w:val="00CE1B54"/>
    <w:rsid w:val="00CE2592"/>
    <w:rsid w:val="00CE2794"/>
    <w:rsid w:val="00CE2857"/>
    <w:rsid w:val="00CE373C"/>
    <w:rsid w:val="00CE4453"/>
    <w:rsid w:val="00CE480D"/>
    <w:rsid w:val="00CE4951"/>
    <w:rsid w:val="00CE4D53"/>
    <w:rsid w:val="00CE51DE"/>
    <w:rsid w:val="00CE5448"/>
    <w:rsid w:val="00CE5F95"/>
    <w:rsid w:val="00CE628B"/>
    <w:rsid w:val="00CE6906"/>
    <w:rsid w:val="00CE6DDD"/>
    <w:rsid w:val="00CE7331"/>
    <w:rsid w:val="00CE73AF"/>
    <w:rsid w:val="00CE7495"/>
    <w:rsid w:val="00CE76D9"/>
    <w:rsid w:val="00CE7952"/>
    <w:rsid w:val="00CE7F78"/>
    <w:rsid w:val="00CF02D7"/>
    <w:rsid w:val="00CF0309"/>
    <w:rsid w:val="00CF0B6A"/>
    <w:rsid w:val="00CF10A4"/>
    <w:rsid w:val="00CF14BD"/>
    <w:rsid w:val="00CF1859"/>
    <w:rsid w:val="00CF18CA"/>
    <w:rsid w:val="00CF1CA3"/>
    <w:rsid w:val="00CF1E87"/>
    <w:rsid w:val="00CF1F4F"/>
    <w:rsid w:val="00CF1FA8"/>
    <w:rsid w:val="00CF3E87"/>
    <w:rsid w:val="00CF40DD"/>
    <w:rsid w:val="00CF42DC"/>
    <w:rsid w:val="00CF434C"/>
    <w:rsid w:val="00CF48C7"/>
    <w:rsid w:val="00CF4B9E"/>
    <w:rsid w:val="00CF4CEA"/>
    <w:rsid w:val="00CF4E1F"/>
    <w:rsid w:val="00CF510C"/>
    <w:rsid w:val="00CF58DE"/>
    <w:rsid w:val="00CF5923"/>
    <w:rsid w:val="00CF5B99"/>
    <w:rsid w:val="00CF5F3E"/>
    <w:rsid w:val="00CF66A2"/>
    <w:rsid w:val="00CF6A80"/>
    <w:rsid w:val="00CF6D42"/>
    <w:rsid w:val="00CF7282"/>
    <w:rsid w:val="00CF75AD"/>
    <w:rsid w:val="00CF773C"/>
    <w:rsid w:val="00CF789E"/>
    <w:rsid w:val="00CF7905"/>
    <w:rsid w:val="00D00258"/>
    <w:rsid w:val="00D00717"/>
    <w:rsid w:val="00D00969"/>
    <w:rsid w:val="00D00B89"/>
    <w:rsid w:val="00D00BCF"/>
    <w:rsid w:val="00D00E1B"/>
    <w:rsid w:val="00D01115"/>
    <w:rsid w:val="00D018A1"/>
    <w:rsid w:val="00D01BDD"/>
    <w:rsid w:val="00D02447"/>
    <w:rsid w:val="00D02965"/>
    <w:rsid w:val="00D02BCF"/>
    <w:rsid w:val="00D03196"/>
    <w:rsid w:val="00D03858"/>
    <w:rsid w:val="00D03AF7"/>
    <w:rsid w:val="00D03F38"/>
    <w:rsid w:val="00D04679"/>
    <w:rsid w:val="00D0478C"/>
    <w:rsid w:val="00D0486A"/>
    <w:rsid w:val="00D04A38"/>
    <w:rsid w:val="00D04BBB"/>
    <w:rsid w:val="00D04D49"/>
    <w:rsid w:val="00D05149"/>
    <w:rsid w:val="00D05948"/>
    <w:rsid w:val="00D05CA5"/>
    <w:rsid w:val="00D064F4"/>
    <w:rsid w:val="00D06585"/>
    <w:rsid w:val="00D06663"/>
    <w:rsid w:val="00D069C4"/>
    <w:rsid w:val="00D06A7D"/>
    <w:rsid w:val="00D0706A"/>
    <w:rsid w:val="00D07456"/>
    <w:rsid w:val="00D07596"/>
    <w:rsid w:val="00D076EC"/>
    <w:rsid w:val="00D0777D"/>
    <w:rsid w:val="00D102E1"/>
    <w:rsid w:val="00D105ED"/>
    <w:rsid w:val="00D106A2"/>
    <w:rsid w:val="00D109D8"/>
    <w:rsid w:val="00D109FF"/>
    <w:rsid w:val="00D10A7E"/>
    <w:rsid w:val="00D10FAD"/>
    <w:rsid w:val="00D11601"/>
    <w:rsid w:val="00D1239D"/>
    <w:rsid w:val="00D12428"/>
    <w:rsid w:val="00D1294D"/>
    <w:rsid w:val="00D1298E"/>
    <w:rsid w:val="00D12B6F"/>
    <w:rsid w:val="00D12E36"/>
    <w:rsid w:val="00D12F66"/>
    <w:rsid w:val="00D1366E"/>
    <w:rsid w:val="00D13AA9"/>
    <w:rsid w:val="00D146C5"/>
    <w:rsid w:val="00D148CB"/>
    <w:rsid w:val="00D14A46"/>
    <w:rsid w:val="00D14C54"/>
    <w:rsid w:val="00D1518D"/>
    <w:rsid w:val="00D1555C"/>
    <w:rsid w:val="00D15680"/>
    <w:rsid w:val="00D15C0F"/>
    <w:rsid w:val="00D16B94"/>
    <w:rsid w:val="00D171CA"/>
    <w:rsid w:val="00D17312"/>
    <w:rsid w:val="00D17680"/>
    <w:rsid w:val="00D17A0D"/>
    <w:rsid w:val="00D2043A"/>
    <w:rsid w:val="00D20844"/>
    <w:rsid w:val="00D21219"/>
    <w:rsid w:val="00D2159A"/>
    <w:rsid w:val="00D21CCB"/>
    <w:rsid w:val="00D21D0E"/>
    <w:rsid w:val="00D21DE6"/>
    <w:rsid w:val="00D22AF7"/>
    <w:rsid w:val="00D22D5A"/>
    <w:rsid w:val="00D22DD1"/>
    <w:rsid w:val="00D22F66"/>
    <w:rsid w:val="00D233C0"/>
    <w:rsid w:val="00D236AE"/>
    <w:rsid w:val="00D23790"/>
    <w:rsid w:val="00D23C17"/>
    <w:rsid w:val="00D2405A"/>
    <w:rsid w:val="00D24352"/>
    <w:rsid w:val="00D24921"/>
    <w:rsid w:val="00D24E73"/>
    <w:rsid w:val="00D25877"/>
    <w:rsid w:val="00D25A0F"/>
    <w:rsid w:val="00D25C17"/>
    <w:rsid w:val="00D260B4"/>
    <w:rsid w:val="00D267EB"/>
    <w:rsid w:val="00D26D1A"/>
    <w:rsid w:val="00D2710A"/>
    <w:rsid w:val="00D27357"/>
    <w:rsid w:val="00D27AC6"/>
    <w:rsid w:val="00D27E61"/>
    <w:rsid w:val="00D30031"/>
    <w:rsid w:val="00D306FD"/>
    <w:rsid w:val="00D310E3"/>
    <w:rsid w:val="00D31723"/>
    <w:rsid w:val="00D3172F"/>
    <w:rsid w:val="00D31A0F"/>
    <w:rsid w:val="00D31B1A"/>
    <w:rsid w:val="00D320CA"/>
    <w:rsid w:val="00D32999"/>
    <w:rsid w:val="00D32ACC"/>
    <w:rsid w:val="00D32C6F"/>
    <w:rsid w:val="00D33852"/>
    <w:rsid w:val="00D33965"/>
    <w:rsid w:val="00D3465D"/>
    <w:rsid w:val="00D3468B"/>
    <w:rsid w:val="00D352A6"/>
    <w:rsid w:val="00D352F6"/>
    <w:rsid w:val="00D35712"/>
    <w:rsid w:val="00D35A65"/>
    <w:rsid w:val="00D363DC"/>
    <w:rsid w:val="00D36430"/>
    <w:rsid w:val="00D365B5"/>
    <w:rsid w:val="00D36707"/>
    <w:rsid w:val="00D367EB"/>
    <w:rsid w:val="00D36AF4"/>
    <w:rsid w:val="00D36E5E"/>
    <w:rsid w:val="00D36EC3"/>
    <w:rsid w:val="00D36ED5"/>
    <w:rsid w:val="00D37301"/>
    <w:rsid w:val="00D374C0"/>
    <w:rsid w:val="00D37851"/>
    <w:rsid w:val="00D37D50"/>
    <w:rsid w:val="00D37F82"/>
    <w:rsid w:val="00D4039E"/>
    <w:rsid w:val="00D403A9"/>
    <w:rsid w:val="00D40456"/>
    <w:rsid w:val="00D40518"/>
    <w:rsid w:val="00D40601"/>
    <w:rsid w:val="00D4075E"/>
    <w:rsid w:val="00D40AAD"/>
    <w:rsid w:val="00D40B67"/>
    <w:rsid w:val="00D40F70"/>
    <w:rsid w:val="00D41325"/>
    <w:rsid w:val="00D41755"/>
    <w:rsid w:val="00D42436"/>
    <w:rsid w:val="00D43401"/>
    <w:rsid w:val="00D4376C"/>
    <w:rsid w:val="00D4386C"/>
    <w:rsid w:val="00D4390B"/>
    <w:rsid w:val="00D43D9E"/>
    <w:rsid w:val="00D43FE1"/>
    <w:rsid w:val="00D4436E"/>
    <w:rsid w:val="00D444F8"/>
    <w:rsid w:val="00D44541"/>
    <w:rsid w:val="00D44C6F"/>
    <w:rsid w:val="00D44E9F"/>
    <w:rsid w:val="00D45500"/>
    <w:rsid w:val="00D45AB2"/>
    <w:rsid w:val="00D45B26"/>
    <w:rsid w:val="00D45E18"/>
    <w:rsid w:val="00D45F50"/>
    <w:rsid w:val="00D46033"/>
    <w:rsid w:val="00D4635E"/>
    <w:rsid w:val="00D47383"/>
    <w:rsid w:val="00D4769D"/>
    <w:rsid w:val="00D47AD9"/>
    <w:rsid w:val="00D47B44"/>
    <w:rsid w:val="00D47DF2"/>
    <w:rsid w:val="00D47EDC"/>
    <w:rsid w:val="00D47F78"/>
    <w:rsid w:val="00D50296"/>
    <w:rsid w:val="00D50322"/>
    <w:rsid w:val="00D50B3B"/>
    <w:rsid w:val="00D50E1E"/>
    <w:rsid w:val="00D51114"/>
    <w:rsid w:val="00D5143E"/>
    <w:rsid w:val="00D5167D"/>
    <w:rsid w:val="00D52489"/>
    <w:rsid w:val="00D5365B"/>
    <w:rsid w:val="00D53EA6"/>
    <w:rsid w:val="00D54500"/>
    <w:rsid w:val="00D550C5"/>
    <w:rsid w:val="00D5543D"/>
    <w:rsid w:val="00D55C67"/>
    <w:rsid w:val="00D568B7"/>
    <w:rsid w:val="00D56F96"/>
    <w:rsid w:val="00D5747D"/>
    <w:rsid w:val="00D57C12"/>
    <w:rsid w:val="00D57C1F"/>
    <w:rsid w:val="00D60095"/>
    <w:rsid w:val="00D607A2"/>
    <w:rsid w:val="00D60BE6"/>
    <w:rsid w:val="00D60BF5"/>
    <w:rsid w:val="00D60C84"/>
    <w:rsid w:val="00D60FB9"/>
    <w:rsid w:val="00D61309"/>
    <w:rsid w:val="00D6172C"/>
    <w:rsid w:val="00D626A2"/>
    <w:rsid w:val="00D63913"/>
    <w:rsid w:val="00D6399D"/>
    <w:rsid w:val="00D63E3C"/>
    <w:rsid w:val="00D64128"/>
    <w:rsid w:val="00D64137"/>
    <w:rsid w:val="00D6466C"/>
    <w:rsid w:val="00D647E3"/>
    <w:rsid w:val="00D64C43"/>
    <w:rsid w:val="00D64E54"/>
    <w:rsid w:val="00D655AA"/>
    <w:rsid w:val="00D65D3B"/>
    <w:rsid w:val="00D6628E"/>
    <w:rsid w:val="00D66395"/>
    <w:rsid w:val="00D665E0"/>
    <w:rsid w:val="00D66746"/>
    <w:rsid w:val="00D66791"/>
    <w:rsid w:val="00D67372"/>
    <w:rsid w:val="00D676BD"/>
    <w:rsid w:val="00D67CFB"/>
    <w:rsid w:val="00D67DE2"/>
    <w:rsid w:val="00D67FE2"/>
    <w:rsid w:val="00D70632"/>
    <w:rsid w:val="00D7100D"/>
    <w:rsid w:val="00D71400"/>
    <w:rsid w:val="00D71C1B"/>
    <w:rsid w:val="00D71F47"/>
    <w:rsid w:val="00D7251B"/>
    <w:rsid w:val="00D727DA"/>
    <w:rsid w:val="00D72CBE"/>
    <w:rsid w:val="00D72D93"/>
    <w:rsid w:val="00D7325F"/>
    <w:rsid w:val="00D739C0"/>
    <w:rsid w:val="00D73AC5"/>
    <w:rsid w:val="00D73FB3"/>
    <w:rsid w:val="00D73FB9"/>
    <w:rsid w:val="00D74349"/>
    <w:rsid w:val="00D74C1A"/>
    <w:rsid w:val="00D74CBA"/>
    <w:rsid w:val="00D74D6D"/>
    <w:rsid w:val="00D75CCD"/>
    <w:rsid w:val="00D76127"/>
    <w:rsid w:val="00D763E5"/>
    <w:rsid w:val="00D76629"/>
    <w:rsid w:val="00D76AD9"/>
    <w:rsid w:val="00D76CE8"/>
    <w:rsid w:val="00D774F1"/>
    <w:rsid w:val="00D77678"/>
    <w:rsid w:val="00D77767"/>
    <w:rsid w:val="00D77989"/>
    <w:rsid w:val="00D8002A"/>
    <w:rsid w:val="00D800C5"/>
    <w:rsid w:val="00D80140"/>
    <w:rsid w:val="00D804C0"/>
    <w:rsid w:val="00D80748"/>
    <w:rsid w:val="00D80753"/>
    <w:rsid w:val="00D809EA"/>
    <w:rsid w:val="00D80B60"/>
    <w:rsid w:val="00D80E26"/>
    <w:rsid w:val="00D81EC9"/>
    <w:rsid w:val="00D81F44"/>
    <w:rsid w:val="00D826DE"/>
    <w:rsid w:val="00D82BD7"/>
    <w:rsid w:val="00D82DC9"/>
    <w:rsid w:val="00D83EB6"/>
    <w:rsid w:val="00D844AC"/>
    <w:rsid w:val="00D84A96"/>
    <w:rsid w:val="00D84EC0"/>
    <w:rsid w:val="00D85280"/>
    <w:rsid w:val="00D85ACA"/>
    <w:rsid w:val="00D85E52"/>
    <w:rsid w:val="00D85EDC"/>
    <w:rsid w:val="00D8654B"/>
    <w:rsid w:val="00D865A0"/>
    <w:rsid w:val="00D865A4"/>
    <w:rsid w:val="00D869DB"/>
    <w:rsid w:val="00D86BFA"/>
    <w:rsid w:val="00D87607"/>
    <w:rsid w:val="00D8765B"/>
    <w:rsid w:val="00D87995"/>
    <w:rsid w:val="00D87AA2"/>
    <w:rsid w:val="00D87FDE"/>
    <w:rsid w:val="00D90227"/>
    <w:rsid w:val="00D90595"/>
    <w:rsid w:val="00D90697"/>
    <w:rsid w:val="00D90D5A"/>
    <w:rsid w:val="00D9119C"/>
    <w:rsid w:val="00D9193F"/>
    <w:rsid w:val="00D923CE"/>
    <w:rsid w:val="00D925CF"/>
    <w:rsid w:val="00D9299B"/>
    <w:rsid w:val="00D92BE8"/>
    <w:rsid w:val="00D93070"/>
    <w:rsid w:val="00D935B4"/>
    <w:rsid w:val="00D937CF"/>
    <w:rsid w:val="00D938D0"/>
    <w:rsid w:val="00D94311"/>
    <w:rsid w:val="00D94A62"/>
    <w:rsid w:val="00D94A64"/>
    <w:rsid w:val="00D959C1"/>
    <w:rsid w:val="00D962C9"/>
    <w:rsid w:val="00D962D0"/>
    <w:rsid w:val="00D96701"/>
    <w:rsid w:val="00D96AEB"/>
    <w:rsid w:val="00D96EA1"/>
    <w:rsid w:val="00D97046"/>
    <w:rsid w:val="00D97A35"/>
    <w:rsid w:val="00D97BC9"/>
    <w:rsid w:val="00D97BEC"/>
    <w:rsid w:val="00D97FE1"/>
    <w:rsid w:val="00DA0B41"/>
    <w:rsid w:val="00DA0BC2"/>
    <w:rsid w:val="00DA0C45"/>
    <w:rsid w:val="00DA0E54"/>
    <w:rsid w:val="00DA135C"/>
    <w:rsid w:val="00DA1947"/>
    <w:rsid w:val="00DA201D"/>
    <w:rsid w:val="00DA20C8"/>
    <w:rsid w:val="00DA2DD7"/>
    <w:rsid w:val="00DA3308"/>
    <w:rsid w:val="00DA38F4"/>
    <w:rsid w:val="00DA3A1A"/>
    <w:rsid w:val="00DA420F"/>
    <w:rsid w:val="00DA42C2"/>
    <w:rsid w:val="00DA42F8"/>
    <w:rsid w:val="00DA486F"/>
    <w:rsid w:val="00DA4EA6"/>
    <w:rsid w:val="00DA50BE"/>
    <w:rsid w:val="00DA543E"/>
    <w:rsid w:val="00DA64EF"/>
    <w:rsid w:val="00DA65EC"/>
    <w:rsid w:val="00DA6615"/>
    <w:rsid w:val="00DA689C"/>
    <w:rsid w:val="00DA720F"/>
    <w:rsid w:val="00DA741D"/>
    <w:rsid w:val="00DA7490"/>
    <w:rsid w:val="00DA7612"/>
    <w:rsid w:val="00DA77B3"/>
    <w:rsid w:val="00DA7BE8"/>
    <w:rsid w:val="00DB027E"/>
    <w:rsid w:val="00DB02FC"/>
    <w:rsid w:val="00DB0326"/>
    <w:rsid w:val="00DB06B7"/>
    <w:rsid w:val="00DB0FF1"/>
    <w:rsid w:val="00DB11B6"/>
    <w:rsid w:val="00DB1B3B"/>
    <w:rsid w:val="00DB2192"/>
    <w:rsid w:val="00DB2A1C"/>
    <w:rsid w:val="00DB2D33"/>
    <w:rsid w:val="00DB3859"/>
    <w:rsid w:val="00DB3CF7"/>
    <w:rsid w:val="00DB4337"/>
    <w:rsid w:val="00DB439E"/>
    <w:rsid w:val="00DB4817"/>
    <w:rsid w:val="00DB4E00"/>
    <w:rsid w:val="00DB52D7"/>
    <w:rsid w:val="00DB5900"/>
    <w:rsid w:val="00DB5999"/>
    <w:rsid w:val="00DB5ED9"/>
    <w:rsid w:val="00DB5FDB"/>
    <w:rsid w:val="00DB61B0"/>
    <w:rsid w:val="00DB6643"/>
    <w:rsid w:val="00DB6658"/>
    <w:rsid w:val="00DB6F7D"/>
    <w:rsid w:val="00DB708F"/>
    <w:rsid w:val="00DB7239"/>
    <w:rsid w:val="00DB72E7"/>
    <w:rsid w:val="00DB7C22"/>
    <w:rsid w:val="00DC05D9"/>
    <w:rsid w:val="00DC063B"/>
    <w:rsid w:val="00DC0865"/>
    <w:rsid w:val="00DC1136"/>
    <w:rsid w:val="00DC168A"/>
    <w:rsid w:val="00DC16EB"/>
    <w:rsid w:val="00DC18BD"/>
    <w:rsid w:val="00DC18C9"/>
    <w:rsid w:val="00DC2657"/>
    <w:rsid w:val="00DC2980"/>
    <w:rsid w:val="00DC2FE2"/>
    <w:rsid w:val="00DC317C"/>
    <w:rsid w:val="00DC39EF"/>
    <w:rsid w:val="00DC3D3B"/>
    <w:rsid w:val="00DC4737"/>
    <w:rsid w:val="00DC4836"/>
    <w:rsid w:val="00DC4896"/>
    <w:rsid w:val="00DC4CA4"/>
    <w:rsid w:val="00DC4D59"/>
    <w:rsid w:val="00DC4D97"/>
    <w:rsid w:val="00DC4F76"/>
    <w:rsid w:val="00DC4F7C"/>
    <w:rsid w:val="00DC5895"/>
    <w:rsid w:val="00DC5993"/>
    <w:rsid w:val="00DC5EA1"/>
    <w:rsid w:val="00DC6013"/>
    <w:rsid w:val="00DC640C"/>
    <w:rsid w:val="00DC6CA1"/>
    <w:rsid w:val="00DC6DA3"/>
    <w:rsid w:val="00DC7152"/>
    <w:rsid w:val="00DC7291"/>
    <w:rsid w:val="00DC7374"/>
    <w:rsid w:val="00DC760A"/>
    <w:rsid w:val="00DC76D0"/>
    <w:rsid w:val="00DC7F17"/>
    <w:rsid w:val="00DC7F29"/>
    <w:rsid w:val="00DD00AD"/>
    <w:rsid w:val="00DD0134"/>
    <w:rsid w:val="00DD0269"/>
    <w:rsid w:val="00DD0522"/>
    <w:rsid w:val="00DD0652"/>
    <w:rsid w:val="00DD0761"/>
    <w:rsid w:val="00DD0B4F"/>
    <w:rsid w:val="00DD0F7D"/>
    <w:rsid w:val="00DD184D"/>
    <w:rsid w:val="00DD213B"/>
    <w:rsid w:val="00DD2341"/>
    <w:rsid w:val="00DD235F"/>
    <w:rsid w:val="00DD269D"/>
    <w:rsid w:val="00DD2AE8"/>
    <w:rsid w:val="00DD2C0D"/>
    <w:rsid w:val="00DD3008"/>
    <w:rsid w:val="00DD3BED"/>
    <w:rsid w:val="00DD4322"/>
    <w:rsid w:val="00DD48BB"/>
    <w:rsid w:val="00DD4A09"/>
    <w:rsid w:val="00DD4C57"/>
    <w:rsid w:val="00DD558A"/>
    <w:rsid w:val="00DD5A2C"/>
    <w:rsid w:val="00DD5EA2"/>
    <w:rsid w:val="00DD61B8"/>
    <w:rsid w:val="00DD7646"/>
    <w:rsid w:val="00DD799B"/>
    <w:rsid w:val="00DD7A70"/>
    <w:rsid w:val="00DD7D68"/>
    <w:rsid w:val="00DE0896"/>
    <w:rsid w:val="00DE1094"/>
    <w:rsid w:val="00DE117B"/>
    <w:rsid w:val="00DE13C6"/>
    <w:rsid w:val="00DE1A4F"/>
    <w:rsid w:val="00DE1BF1"/>
    <w:rsid w:val="00DE1C7D"/>
    <w:rsid w:val="00DE1C8A"/>
    <w:rsid w:val="00DE1F80"/>
    <w:rsid w:val="00DE21DC"/>
    <w:rsid w:val="00DE349A"/>
    <w:rsid w:val="00DE3512"/>
    <w:rsid w:val="00DE3715"/>
    <w:rsid w:val="00DE3D81"/>
    <w:rsid w:val="00DE406D"/>
    <w:rsid w:val="00DE4134"/>
    <w:rsid w:val="00DE532B"/>
    <w:rsid w:val="00DE57C3"/>
    <w:rsid w:val="00DE5C88"/>
    <w:rsid w:val="00DE6166"/>
    <w:rsid w:val="00DE64FA"/>
    <w:rsid w:val="00DE6824"/>
    <w:rsid w:val="00DE72BC"/>
    <w:rsid w:val="00DE72E8"/>
    <w:rsid w:val="00DE75B4"/>
    <w:rsid w:val="00DE75FA"/>
    <w:rsid w:val="00DE7952"/>
    <w:rsid w:val="00DE7CE6"/>
    <w:rsid w:val="00DF0362"/>
    <w:rsid w:val="00DF0B40"/>
    <w:rsid w:val="00DF19FD"/>
    <w:rsid w:val="00DF1E1E"/>
    <w:rsid w:val="00DF20CA"/>
    <w:rsid w:val="00DF216F"/>
    <w:rsid w:val="00DF2407"/>
    <w:rsid w:val="00DF291C"/>
    <w:rsid w:val="00DF2B60"/>
    <w:rsid w:val="00DF392D"/>
    <w:rsid w:val="00DF3B78"/>
    <w:rsid w:val="00DF3C3E"/>
    <w:rsid w:val="00DF43B4"/>
    <w:rsid w:val="00DF43EE"/>
    <w:rsid w:val="00DF5A27"/>
    <w:rsid w:val="00DF5AAD"/>
    <w:rsid w:val="00DF5B64"/>
    <w:rsid w:val="00DF5E81"/>
    <w:rsid w:val="00DF6091"/>
    <w:rsid w:val="00DF61C0"/>
    <w:rsid w:val="00DF64B9"/>
    <w:rsid w:val="00DF668A"/>
    <w:rsid w:val="00DF6779"/>
    <w:rsid w:val="00DF6797"/>
    <w:rsid w:val="00DF6A75"/>
    <w:rsid w:val="00DF6D46"/>
    <w:rsid w:val="00DF6E16"/>
    <w:rsid w:val="00DF6E91"/>
    <w:rsid w:val="00DF7352"/>
    <w:rsid w:val="00DF7575"/>
    <w:rsid w:val="00DF75EF"/>
    <w:rsid w:val="00DF7BAE"/>
    <w:rsid w:val="00DF7C80"/>
    <w:rsid w:val="00E0009A"/>
    <w:rsid w:val="00E00C3D"/>
    <w:rsid w:val="00E0129A"/>
    <w:rsid w:val="00E0167D"/>
    <w:rsid w:val="00E01CE0"/>
    <w:rsid w:val="00E022E2"/>
    <w:rsid w:val="00E02450"/>
    <w:rsid w:val="00E02792"/>
    <w:rsid w:val="00E029B0"/>
    <w:rsid w:val="00E02F04"/>
    <w:rsid w:val="00E0301B"/>
    <w:rsid w:val="00E03140"/>
    <w:rsid w:val="00E03204"/>
    <w:rsid w:val="00E03628"/>
    <w:rsid w:val="00E041D3"/>
    <w:rsid w:val="00E04365"/>
    <w:rsid w:val="00E045A3"/>
    <w:rsid w:val="00E04C5B"/>
    <w:rsid w:val="00E052A4"/>
    <w:rsid w:val="00E053A6"/>
    <w:rsid w:val="00E053C8"/>
    <w:rsid w:val="00E067E6"/>
    <w:rsid w:val="00E06CC3"/>
    <w:rsid w:val="00E0739A"/>
    <w:rsid w:val="00E073B0"/>
    <w:rsid w:val="00E073E9"/>
    <w:rsid w:val="00E079CB"/>
    <w:rsid w:val="00E103D7"/>
    <w:rsid w:val="00E105DD"/>
    <w:rsid w:val="00E106FF"/>
    <w:rsid w:val="00E10794"/>
    <w:rsid w:val="00E10B51"/>
    <w:rsid w:val="00E10DB9"/>
    <w:rsid w:val="00E10FDF"/>
    <w:rsid w:val="00E11322"/>
    <w:rsid w:val="00E11687"/>
    <w:rsid w:val="00E12708"/>
    <w:rsid w:val="00E1271F"/>
    <w:rsid w:val="00E12924"/>
    <w:rsid w:val="00E12B6B"/>
    <w:rsid w:val="00E12D64"/>
    <w:rsid w:val="00E13005"/>
    <w:rsid w:val="00E1306D"/>
    <w:rsid w:val="00E13117"/>
    <w:rsid w:val="00E1327F"/>
    <w:rsid w:val="00E13580"/>
    <w:rsid w:val="00E13773"/>
    <w:rsid w:val="00E13ACE"/>
    <w:rsid w:val="00E13AD1"/>
    <w:rsid w:val="00E13BE1"/>
    <w:rsid w:val="00E13ED2"/>
    <w:rsid w:val="00E1424D"/>
    <w:rsid w:val="00E142EE"/>
    <w:rsid w:val="00E154A2"/>
    <w:rsid w:val="00E1589C"/>
    <w:rsid w:val="00E158D4"/>
    <w:rsid w:val="00E159F4"/>
    <w:rsid w:val="00E15AC6"/>
    <w:rsid w:val="00E15C62"/>
    <w:rsid w:val="00E15D8B"/>
    <w:rsid w:val="00E16028"/>
    <w:rsid w:val="00E162C0"/>
    <w:rsid w:val="00E1674C"/>
    <w:rsid w:val="00E16A4F"/>
    <w:rsid w:val="00E16C9D"/>
    <w:rsid w:val="00E17056"/>
    <w:rsid w:val="00E173B3"/>
    <w:rsid w:val="00E1742E"/>
    <w:rsid w:val="00E17823"/>
    <w:rsid w:val="00E17E71"/>
    <w:rsid w:val="00E20121"/>
    <w:rsid w:val="00E2082E"/>
    <w:rsid w:val="00E20876"/>
    <w:rsid w:val="00E20B6F"/>
    <w:rsid w:val="00E20EC5"/>
    <w:rsid w:val="00E212EC"/>
    <w:rsid w:val="00E213C8"/>
    <w:rsid w:val="00E2154C"/>
    <w:rsid w:val="00E21565"/>
    <w:rsid w:val="00E2180F"/>
    <w:rsid w:val="00E22666"/>
    <w:rsid w:val="00E22790"/>
    <w:rsid w:val="00E22B0E"/>
    <w:rsid w:val="00E22C80"/>
    <w:rsid w:val="00E23253"/>
    <w:rsid w:val="00E233FD"/>
    <w:rsid w:val="00E23DB9"/>
    <w:rsid w:val="00E23F50"/>
    <w:rsid w:val="00E2424A"/>
    <w:rsid w:val="00E246AF"/>
    <w:rsid w:val="00E249C1"/>
    <w:rsid w:val="00E25CE4"/>
    <w:rsid w:val="00E260A8"/>
    <w:rsid w:val="00E26219"/>
    <w:rsid w:val="00E26688"/>
    <w:rsid w:val="00E267A4"/>
    <w:rsid w:val="00E26B6E"/>
    <w:rsid w:val="00E26B81"/>
    <w:rsid w:val="00E270DD"/>
    <w:rsid w:val="00E27186"/>
    <w:rsid w:val="00E27761"/>
    <w:rsid w:val="00E27BFF"/>
    <w:rsid w:val="00E27EF9"/>
    <w:rsid w:val="00E300D7"/>
    <w:rsid w:val="00E30129"/>
    <w:rsid w:val="00E302DA"/>
    <w:rsid w:val="00E304EF"/>
    <w:rsid w:val="00E30B86"/>
    <w:rsid w:val="00E30FE0"/>
    <w:rsid w:val="00E31575"/>
    <w:rsid w:val="00E3188D"/>
    <w:rsid w:val="00E318E5"/>
    <w:rsid w:val="00E31C5B"/>
    <w:rsid w:val="00E31E27"/>
    <w:rsid w:val="00E32EA5"/>
    <w:rsid w:val="00E33031"/>
    <w:rsid w:val="00E33156"/>
    <w:rsid w:val="00E3321B"/>
    <w:rsid w:val="00E3322D"/>
    <w:rsid w:val="00E335CB"/>
    <w:rsid w:val="00E33755"/>
    <w:rsid w:val="00E33868"/>
    <w:rsid w:val="00E33998"/>
    <w:rsid w:val="00E33D5F"/>
    <w:rsid w:val="00E3405C"/>
    <w:rsid w:val="00E3407B"/>
    <w:rsid w:val="00E34145"/>
    <w:rsid w:val="00E341E4"/>
    <w:rsid w:val="00E34AC3"/>
    <w:rsid w:val="00E34CE5"/>
    <w:rsid w:val="00E34DA5"/>
    <w:rsid w:val="00E3509B"/>
    <w:rsid w:val="00E3525D"/>
    <w:rsid w:val="00E35309"/>
    <w:rsid w:val="00E3540D"/>
    <w:rsid w:val="00E35EEE"/>
    <w:rsid w:val="00E369F7"/>
    <w:rsid w:val="00E40EC9"/>
    <w:rsid w:val="00E41004"/>
    <w:rsid w:val="00E414CA"/>
    <w:rsid w:val="00E41936"/>
    <w:rsid w:val="00E41E49"/>
    <w:rsid w:val="00E421DE"/>
    <w:rsid w:val="00E42456"/>
    <w:rsid w:val="00E42920"/>
    <w:rsid w:val="00E42B2F"/>
    <w:rsid w:val="00E44421"/>
    <w:rsid w:val="00E447F3"/>
    <w:rsid w:val="00E45283"/>
    <w:rsid w:val="00E45421"/>
    <w:rsid w:val="00E45775"/>
    <w:rsid w:val="00E458AE"/>
    <w:rsid w:val="00E45F54"/>
    <w:rsid w:val="00E45FD6"/>
    <w:rsid w:val="00E465DE"/>
    <w:rsid w:val="00E46786"/>
    <w:rsid w:val="00E47248"/>
    <w:rsid w:val="00E4749D"/>
    <w:rsid w:val="00E47568"/>
    <w:rsid w:val="00E4759C"/>
    <w:rsid w:val="00E4764A"/>
    <w:rsid w:val="00E47C2A"/>
    <w:rsid w:val="00E47D2A"/>
    <w:rsid w:val="00E47D6E"/>
    <w:rsid w:val="00E5032D"/>
    <w:rsid w:val="00E503D5"/>
    <w:rsid w:val="00E50603"/>
    <w:rsid w:val="00E50A89"/>
    <w:rsid w:val="00E50E08"/>
    <w:rsid w:val="00E50FE3"/>
    <w:rsid w:val="00E51112"/>
    <w:rsid w:val="00E51583"/>
    <w:rsid w:val="00E51984"/>
    <w:rsid w:val="00E51A63"/>
    <w:rsid w:val="00E51C2B"/>
    <w:rsid w:val="00E51E21"/>
    <w:rsid w:val="00E521E0"/>
    <w:rsid w:val="00E5256D"/>
    <w:rsid w:val="00E52879"/>
    <w:rsid w:val="00E52A43"/>
    <w:rsid w:val="00E53337"/>
    <w:rsid w:val="00E5337E"/>
    <w:rsid w:val="00E53B2F"/>
    <w:rsid w:val="00E53EC3"/>
    <w:rsid w:val="00E54C7E"/>
    <w:rsid w:val="00E54E01"/>
    <w:rsid w:val="00E54FBE"/>
    <w:rsid w:val="00E55043"/>
    <w:rsid w:val="00E550CC"/>
    <w:rsid w:val="00E55153"/>
    <w:rsid w:val="00E55546"/>
    <w:rsid w:val="00E55D19"/>
    <w:rsid w:val="00E55EC3"/>
    <w:rsid w:val="00E55F37"/>
    <w:rsid w:val="00E5675F"/>
    <w:rsid w:val="00E56B6B"/>
    <w:rsid w:val="00E572F0"/>
    <w:rsid w:val="00E575C7"/>
    <w:rsid w:val="00E577D2"/>
    <w:rsid w:val="00E579A1"/>
    <w:rsid w:val="00E57DD0"/>
    <w:rsid w:val="00E57EB2"/>
    <w:rsid w:val="00E602DB"/>
    <w:rsid w:val="00E604CE"/>
    <w:rsid w:val="00E60A92"/>
    <w:rsid w:val="00E60BDC"/>
    <w:rsid w:val="00E6145A"/>
    <w:rsid w:val="00E62C98"/>
    <w:rsid w:val="00E63084"/>
    <w:rsid w:val="00E63D5C"/>
    <w:rsid w:val="00E63DFC"/>
    <w:rsid w:val="00E63F66"/>
    <w:rsid w:val="00E6468C"/>
    <w:rsid w:val="00E64D85"/>
    <w:rsid w:val="00E65629"/>
    <w:rsid w:val="00E65E83"/>
    <w:rsid w:val="00E667D0"/>
    <w:rsid w:val="00E668A4"/>
    <w:rsid w:val="00E670EF"/>
    <w:rsid w:val="00E6715B"/>
    <w:rsid w:val="00E6734F"/>
    <w:rsid w:val="00E676AD"/>
    <w:rsid w:val="00E679E4"/>
    <w:rsid w:val="00E67C53"/>
    <w:rsid w:val="00E7072D"/>
    <w:rsid w:val="00E70852"/>
    <w:rsid w:val="00E70AF8"/>
    <w:rsid w:val="00E70C4F"/>
    <w:rsid w:val="00E70CB0"/>
    <w:rsid w:val="00E70D5E"/>
    <w:rsid w:val="00E70EBA"/>
    <w:rsid w:val="00E70FFE"/>
    <w:rsid w:val="00E71195"/>
    <w:rsid w:val="00E716B9"/>
    <w:rsid w:val="00E719FE"/>
    <w:rsid w:val="00E71D8F"/>
    <w:rsid w:val="00E72676"/>
    <w:rsid w:val="00E7271B"/>
    <w:rsid w:val="00E72C94"/>
    <w:rsid w:val="00E7337F"/>
    <w:rsid w:val="00E734C2"/>
    <w:rsid w:val="00E73A96"/>
    <w:rsid w:val="00E73AD0"/>
    <w:rsid w:val="00E73FD4"/>
    <w:rsid w:val="00E7439A"/>
    <w:rsid w:val="00E743C8"/>
    <w:rsid w:val="00E753EF"/>
    <w:rsid w:val="00E7547B"/>
    <w:rsid w:val="00E756DE"/>
    <w:rsid w:val="00E75BE4"/>
    <w:rsid w:val="00E7622A"/>
    <w:rsid w:val="00E763B9"/>
    <w:rsid w:val="00E76434"/>
    <w:rsid w:val="00E76AD6"/>
    <w:rsid w:val="00E76B3D"/>
    <w:rsid w:val="00E76BAF"/>
    <w:rsid w:val="00E77AB2"/>
    <w:rsid w:val="00E77CB0"/>
    <w:rsid w:val="00E80B7E"/>
    <w:rsid w:val="00E80F38"/>
    <w:rsid w:val="00E81551"/>
    <w:rsid w:val="00E81903"/>
    <w:rsid w:val="00E81951"/>
    <w:rsid w:val="00E819DA"/>
    <w:rsid w:val="00E81B35"/>
    <w:rsid w:val="00E81D48"/>
    <w:rsid w:val="00E82030"/>
    <w:rsid w:val="00E82044"/>
    <w:rsid w:val="00E82A5E"/>
    <w:rsid w:val="00E83020"/>
    <w:rsid w:val="00E831CC"/>
    <w:rsid w:val="00E83458"/>
    <w:rsid w:val="00E83830"/>
    <w:rsid w:val="00E8389F"/>
    <w:rsid w:val="00E843D2"/>
    <w:rsid w:val="00E84A62"/>
    <w:rsid w:val="00E84E36"/>
    <w:rsid w:val="00E8534E"/>
    <w:rsid w:val="00E85432"/>
    <w:rsid w:val="00E8567F"/>
    <w:rsid w:val="00E85CF2"/>
    <w:rsid w:val="00E85D01"/>
    <w:rsid w:val="00E85EFF"/>
    <w:rsid w:val="00E85F23"/>
    <w:rsid w:val="00E86F12"/>
    <w:rsid w:val="00E870F2"/>
    <w:rsid w:val="00E87106"/>
    <w:rsid w:val="00E87351"/>
    <w:rsid w:val="00E8756E"/>
    <w:rsid w:val="00E875C6"/>
    <w:rsid w:val="00E87837"/>
    <w:rsid w:val="00E878D9"/>
    <w:rsid w:val="00E90365"/>
    <w:rsid w:val="00E90A10"/>
    <w:rsid w:val="00E90BB0"/>
    <w:rsid w:val="00E91176"/>
    <w:rsid w:val="00E91355"/>
    <w:rsid w:val="00E919E4"/>
    <w:rsid w:val="00E92002"/>
    <w:rsid w:val="00E92455"/>
    <w:rsid w:val="00E9247C"/>
    <w:rsid w:val="00E930C9"/>
    <w:rsid w:val="00E9376E"/>
    <w:rsid w:val="00E93783"/>
    <w:rsid w:val="00E9454C"/>
    <w:rsid w:val="00E94A8B"/>
    <w:rsid w:val="00E94DBC"/>
    <w:rsid w:val="00E94E79"/>
    <w:rsid w:val="00E953B8"/>
    <w:rsid w:val="00E953CE"/>
    <w:rsid w:val="00E95406"/>
    <w:rsid w:val="00E96479"/>
    <w:rsid w:val="00E966AB"/>
    <w:rsid w:val="00E96706"/>
    <w:rsid w:val="00E96D0B"/>
    <w:rsid w:val="00E97105"/>
    <w:rsid w:val="00E97143"/>
    <w:rsid w:val="00E97626"/>
    <w:rsid w:val="00E97724"/>
    <w:rsid w:val="00E9799A"/>
    <w:rsid w:val="00EA057F"/>
    <w:rsid w:val="00EA0BEF"/>
    <w:rsid w:val="00EA219E"/>
    <w:rsid w:val="00EA2443"/>
    <w:rsid w:val="00EA26FC"/>
    <w:rsid w:val="00EA272F"/>
    <w:rsid w:val="00EA2ABE"/>
    <w:rsid w:val="00EA3099"/>
    <w:rsid w:val="00EA4015"/>
    <w:rsid w:val="00EA4444"/>
    <w:rsid w:val="00EA46E4"/>
    <w:rsid w:val="00EA470A"/>
    <w:rsid w:val="00EA4BBB"/>
    <w:rsid w:val="00EA4F38"/>
    <w:rsid w:val="00EA52CE"/>
    <w:rsid w:val="00EA584E"/>
    <w:rsid w:val="00EA5B91"/>
    <w:rsid w:val="00EA5F01"/>
    <w:rsid w:val="00EA60EA"/>
    <w:rsid w:val="00EA62BE"/>
    <w:rsid w:val="00EA62CA"/>
    <w:rsid w:val="00EA651E"/>
    <w:rsid w:val="00EA6EEE"/>
    <w:rsid w:val="00EA6F8E"/>
    <w:rsid w:val="00EA6FAB"/>
    <w:rsid w:val="00EA708F"/>
    <w:rsid w:val="00EA76C0"/>
    <w:rsid w:val="00EA7882"/>
    <w:rsid w:val="00EA7BC1"/>
    <w:rsid w:val="00EA7D9D"/>
    <w:rsid w:val="00EA7EA0"/>
    <w:rsid w:val="00EA7F49"/>
    <w:rsid w:val="00EB00CE"/>
    <w:rsid w:val="00EB0619"/>
    <w:rsid w:val="00EB0751"/>
    <w:rsid w:val="00EB0F92"/>
    <w:rsid w:val="00EB10DD"/>
    <w:rsid w:val="00EB1356"/>
    <w:rsid w:val="00EB15B0"/>
    <w:rsid w:val="00EB1FA2"/>
    <w:rsid w:val="00EB2466"/>
    <w:rsid w:val="00EB2568"/>
    <w:rsid w:val="00EB2681"/>
    <w:rsid w:val="00EB29AF"/>
    <w:rsid w:val="00EB2B10"/>
    <w:rsid w:val="00EB2B76"/>
    <w:rsid w:val="00EB2EB4"/>
    <w:rsid w:val="00EB319C"/>
    <w:rsid w:val="00EB3339"/>
    <w:rsid w:val="00EB3447"/>
    <w:rsid w:val="00EB38AC"/>
    <w:rsid w:val="00EB4440"/>
    <w:rsid w:val="00EB4550"/>
    <w:rsid w:val="00EB47F1"/>
    <w:rsid w:val="00EB4D11"/>
    <w:rsid w:val="00EB4E5A"/>
    <w:rsid w:val="00EB5473"/>
    <w:rsid w:val="00EB554D"/>
    <w:rsid w:val="00EB589E"/>
    <w:rsid w:val="00EB6A3B"/>
    <w:rsid w:val="00EB740E"/>
    <w:rsid w:val="00EB7FE2"/>
    <w:rsid w:val="00EC01BA"/>
    <w:rsid w:val="00EC08A9"/>
    <w:rsid w:val="00EC0C7C"/>
    <w:rsid w:val="00EC10FD"/>
    <w:rsid w:val="00EC114F"/>
    <w:rsid w:val="00EC1340"/>
    <w:rsid w:val="00EC14B9"/>
    <w:rsid w:val="00EC172A"/>
    <w:rsid w:val="00EC194B"/>
    <w:rsid w:val="00EC1AF5"/>
    <w:rsid w:val="00EC1B96"/>
    <w:rsid w:val="00EC1BEC"/>
    <w:rsid w:val="00EC2050"/>
    <w:rsid w:val="00EC246A"/>
    <w:rsid w:val="00EC26F7"/>
    <w:rsid w:val="00EC2B55"/>
    <w:rsid w:val="00EC3112"/>
    <w:rsid w:val="00EC33D4"/>
    <w:rsid w:val="00EC348D"/>
    <w:rsid w:val="00EC35DA"/>
    <w:rsid w:val="00EC37DF"/>
    <w:rsid w:val="00EC3825"/>
    <w:rsid w:val="00EC3BB5"/>
    <w:rsid w:val="00EC4924"/>
    <w:rsid w:val="00EC4974"/>
    <w:rsid w:val="00EC4E12"/>
    <w:rsid w:val="00EC5763"/>
    <w:rsid w:val="00EC5AFA"/>
    <w:rsid w:val="00EC6111"/>
    <w:rsid w:val="00EC621C"/>
    <w:rsid w:val="00EC6274"/>
    <w:rsid w:val="00EC667B"/>
    <w:rsid w:val="00EC671B"/>
    <w:rsid w:val="00EC6B29"/>
    <w:rsid w:val="00EC73E6"/>
    <w:rsid w:val="00EC7471"/>
    <w:rsid w:val="00EC7F6F"/>
    <w:rsid w:val="00ED00E0"/>
    <w:rsid w:val="00ED02DB"/>
    <w:rsid w:val="00ED0884"/>
    <w:rsid w:val="00ED1032"/>
    <w:rsid w:val="00ED147F"/>
    <w:rsid w:val="00ED1572"/>
    <w:rsid w:val="00ED1594"/>
    <w:rsid w:val="00ED17D7"/>
    <w:rsid w:val="00ED22B7"/>
    <w:rsid w:val="00ED2311"/>
    <w:rsid w:val="00ED2587"/>
    <w:rsid w:val="00ED2B94"/>
    <w:rsid w:val="00ED2CE6"/>
    <w:rsid w:val="00ED2E63"/>
    <w:rsid w:val="00ED32BF"/>
    <w:rsid w:val="00ED35EE"/>
    <w:rsid w:val="00ED3AB1"/>
    <w:rsid w:val="00ED3F66"/>
    <w:rsid w:val="00ED4475"/>
    <w:rsid w:val="00ED4765"/>
    <w:rsid w:val="00ED4B30"/>
    <w:rsid w:val="00ED4FFF"/>
    <w:rsid w:val="00ED5017"/>
    <w:rsid w:val="00ED50D7"/>
    <w:rsid w:val="00ED5579"/>
    <w:rsid w:val="00ED5DF0"/>
    <w:rsid w:val="00ED6820"/>
    <w:rsid w:val="00ED6E61"/>
    <w:rsid w:val="00ED7002"/>
    <w:rsid w:val="00ED7093"/>
    <w:rsid w:val="00EE0777"/>
    <w:rsid w:val="00EE0FB1"/>
    <w:rsid w:val="00EE1A03"/>
    <w:rsid w:val="00EE1CE2"/>
    <w:rsid w:val="00EE25FC"/>
    <w:rsid w:val="00EE2660"/>
    <w:rsid w:val="00EE3759"/>
    <w:rsid w:val="00EE38B4"/>
    <w:rsid w:val="00EE3A6E"/>
    <w:rsid w:val="00EE3C3A"/>
    <w:rsid w:val="00EE3DD5"/>
    <w:rsid w:val="00EE3EB6"/>
    <w:rsid w:val="00EE4560"/>
    <w:rsid w:val="00EE46B1"/>
    <w:rsid w:val="00EE4DF8"/>
    <w:rsid w:val="00EE5003"/>
    <w:rsid w:val="00EE53F7"/>
    <w:rsid w:val="00EE55F1"/>
    <w:rsid w:val="00EE5AEF"/>
    <w:rsid w:val="00EE5E6C"/>
    <w:rsid w:val="00EE5EEB"/>
    <w:rsid w:val="00EE628E"/>
    <w:rsid w:val="00EE6447"/>
    <w:rsid w:val="00EE6B97"/>
    <w:rsid w:val="00EE738A"/>
    <w:rsid w:val="00EF01C9"/>
    <w:rsid w:val="00EF04E0"/>
    <w:rsid w:val="00EF1413"/>
    <w:rsid w:val="00EF18C2"/>
    <w:rsid w:val="00EF1921"/>
    <w:rsid w:val="00EF1AE6"/>
    <w:rsid w:val="00EF1BCC"/>
    <w:rsid w:val="00EF1F33"/>
    <w:rsid w:val="00EF21A5"/>
    <w:rsid w:val="00EF226B"/>
    <w:rsid w:val="00EF27B3"/>
    <w:rsid w:val="00EF2A02"/>
    <w:rsid w:val="00EF2AA6"/>
    <w:rsid w:val="00EF2C59"/>
    <w:rsid w:val="00EF2CC8"/>
    <w:rsid w:val="00EF2FD7"/>
    <w:rsid w:val="00EF3A86"/>
    <w:rsid w:val="00EF490A"/>
    <w:rsid w:val="00EF4B74"/>
    <w:rsid w:val="00EF5049"/>
    <w:rsid w:val="00EF50B4"/>
    <w:rsid w:val="00EF5EC2"/>
    <w:rsid w:val="00EF6069"/>
    <w:rsid w:val="00EF7434"/>
    <w:rsid w:val="00EF78DF"/>
    <w:rsid w:val="00F0012E"/>
    <w:rsid w:val="00F004D1"/>
    <w:rsid w:val="00F004DD"/>
    <w:rsid w:val="00F005D5"/>
    <w:rsid w:val="00F00BC2"/>
    <w:rsid w:val="00F0107F"/>
    <w:rsid w:val="00F010B5"/>
    <w:rsid w:val="00F0138E"/>
    <w:rsid w:val="00F015A1"/>
    <w:rsid w:val="00F01A3A"/>
    <w:rsid w:val="00F01B7A"/>
    <w:rsid w:val="00F01D33"/>
    <w:rsid w:val="00F02455"/>
    <w:rsid w:val="00F0282C"/>
    <w:rsid w:val="00F02841"/>
    <w:rsid w:val="00F02B8E"/>
    <w:rsid w:val="00F03EFE"/>
    <w:rsid w:val="00F041CF"/>
    <w:rsid w:val="00F0433D"/>
    <w:rsid w:val="00F04423"/>
    <w:rsid w:val="00F04643"/>
    <w:rsid w:val="00F04825"/>
    <w:rsid w:val="00F04ACE"/>
    <w:rsid w:val="00F04B63"/>
    <w:rsid w:val="00F0517B"/>
    <w:rsid w:val="00F05565"/>
    <w:rsid w:val="00F05D0F"/>
    <w:rsid w:val="00F06130"/>
    <w:rsid w:val="00F065A2"/>
    <w:rsid w:val="00F06B12"/>
    <w:rsid w:val="00F07034"/>
    <w:rsid w:val="00F070D1"/>
    <w:rsid w:val="00F072B6"/>
    <w:rsid w:val="00F075E9"/>
    <w:rsid w:val="00F0796D"/>
    <w:rsid w:val="00F07D6D"/>
    <w:rsid w:val="00F07F43"/>
    <w:rsid w:val="00F10294"/>
    <w:rsid w:val="00F10329"/>
    <w:rsid w:val="00F106B3"/>
    <w:rsid w:val="00F10DD1"/>
    <w:rsid w:val="00F12138"/>
    <w:rsid w:val="00F12226"/>
    <w:rsid w:val="00F12AFD"/>
    <w:rsid w:val="00F12C7B"/>
    <w:rsid w:val="00F131EE"/>
    <w:rsid w:val="00F1337B"/>
    <w:rsid w:val="00F137E6"/>
    <w:rsid w:val="00F13F2C"/>
    <w:rsid w:val="00F13FB8"/>
    <w:rsid w:val="00F14390"/>
    <w:rsid w:val="00F14563"/>
    <w:rsid w:val="00F149A7"/>
    <w:rsid w:val="00F1511A"/>
    <w:rsid w:val="00F1514D"/>
    <w:rsid w:val="00F151E7"/>
    <w:rsid w:val="00F153D2"/>
    <w:rsid w:val="00F1570F"/>
    <w:rsid w:val="00F1573F"/>
    <w:rsid w:val="00F16029"/>
    <w:rsid w:val="00F160A8"/>
    <w:rsid w:val="00F165BF"/>
    <w:rsid w:val="00F1662C"/>
    <w:rsid w:val="00F16AC8"/>
    <w:rsid w:val="00F16D1A"/>
    <w:rsid w:val="00F17A11"/>
    <w:rsid w:val="00F17D97"/>
    <w:rsid w:val="00F17F17"/>
    <w:rsid w:val="00F20022"/>
    <w:rsid w:val="00F20046"/>
    <w:rsid w:val="00F20533"/>
    <w:rsid w:val="00F207C4"/>
    <w:rsid w:val="00F20A31"/>
    <w:rsid w:val="00F2175F"/>
    <w:rsid w:val="00F2185E"/>
    <w:rsid w:val="00F21D0A"/>
    <w:rsid w:val="00F21D4E"/>
    <w:rsid w:val="00F22482"/>
    <w:rsid w:val="00F22B19"/>
    <w:rsid w:val="00F2309F"/>
    <w:rsid w:val="00F24438"/>
    <w:rsid w:val="00F24AA1"/>
    <w:rsid w:val="00F24CBA"/>
    <w:rsid w:val="00F24CCF"/>
    <w:rsid w:val="00F24D66"/>
    <w:rsid w:val="00F24FB3"/>
    <w:rsid w:val="00F25177"/>
    <w:rsid w:val="00F251F1"/>
    <w:rsid w:val="00F2561F"/>
    <w:rsid w:val="00F25A0D"/>
    <w:rsid w:val="00F25D97"/>
    <w:rsid w:val="00F25FAE"/>
    <w:rsid w:val="00F2620C"/>
    <w:rsid w:val="00F26643"/>
    <w:rsid w:val="00F2680C"/>
    <w:rsid w:val="00F27130"/>
    <w:rsid w:val="00F279F0"/>
    <w:rsid w:val="00F27EA0"/>
    <w:rsid w:val="00F300AC"/>
    <w:rsid w:val="00F30135"/>
    <w:rsid w:val="00F30260"/>
    <w:rsid w:val="00F30CA4"/>
    <w:rsid w:val="00F30F73"/>
    <w:rsid w:val="00F31557"/>
    <w:rsid w:val="00F316BF"/>
    <w:rsid w:val="00F3175E"/>
    <w:rsid w:val="00F321F1"/>
    <w:rsid w:val="00F32473"/>
    <w:rsid w:val="00F32834"/>
    <w:rsid w:val="00F334DF"/>
    <w:rsid w:val="00F337C9"/>
    <w:rsid w:val="00F33803"/>
    <w:rsid w:val="00F339C5"/>
    <w:rsid w:val="00F33B5E"/>
    <w:rsid w:val="00F3428A"/>
    <w:rsid w:val="00F342CC"/>
    <w:rsid w:val="00F344B9"/>
    <w:rsid w:val="00F3460C"/>
    <w:rsid w:val="00F34862"/>
    <w:rsid w:val="00F3503E"/>
    <w:rsid w:val="00F35679"/>
    <w:rsid w:val="00F35699"/>
    <w:rsid w:val="00F362A7"/>
    <w:rsid w:val="00F36466"/>
    <w:rsid w:val="00F367C6"/>
    <w:rsid w:val="00F36901"/>
    <w:rsid w:val="00F36A55"/>
    <w:rsid w:val="00F36B39"/>
    <w:rsid w:val="00F3704F"/>
    <w:rsid w:val="00F37211"/>
    <w:rsid w:val="00F37423"/>
    <w:rsid w:val="00F37540"/>
    <w:rsid w:val="00F37CA6"/>
    <w:rsid w:val="00F37EB3"/>
    <w:rsid w:val="00F409E3"/>
    <w:rsid w:val="00F41021"/>
    <w:rsid w:val="00F411E2"/>
    <w:rsid w:val="00F41564"/>
    <w:rsid w:val="00F4156C"/>
    <w:rsid w:val="00F4195C"/>
    <w:rsid w:val="00F42384"/>
    <w:rsid w:val="00F427AD"/>
    <w:rsid w:val="00F42C57"/>
    <w:rsid w:val="00F4320B"/>
    <w:rsid w:val="00F4342B"/>
    <w:rsid w:val="00F437EA"/>
    <w:rsid w:val="00F43892"/>
    <w:rsid w:val="00F43FB2"/>
    <w:rsid w:val="00F446F6"/>
    <w:rsid w:val="00F44EAF"/>
    <w:rsid w:val="00F45C54"/>
    <w:rsid w:val="00F45CF8"/>
    <w:rsid w:val="00F45FBE"/>
    <w:rsid w:val="00F46292"/>
    <w:rsid w:val="00F46D28"/>
    <w:rsid w:val="00F4732E"/>
    <w:rsid w:val="00F504ED"/>
    <w:rsid w:val="00F513DC"/>
    <w:rsid w:val="00F51F70"/>
    <w:rsid w:val="00F52098"/>
    <w:rsid w:val="00F523C4"/>
    <w:rsid w:val="00F52431"/>
    <w:rsid w:val="00F52C67"/>
    <w:rsid w:val="00F53A5C"/>
    <w:rsid w:val="00F53E0C"/>
    <w:rsid w:val="00F5401F"/>
    <w:rsid w:val="00F549C3"/>
    <w:rsid w:val="00F549EC"/>
    <w:rsid w:val="00F54DDE"/>
    <w:rsid w:val="00F553BD"/>
    <w:rsid w:val="00F553F5"/>
    <w:rsid w:val="00F55B7E"/>
    <w:rsid w:val="00F55E50"/>
    <w:rsid w:val="00F56493"/>
    <w:rsid w:val="00F56550"/>
    <w:rsid w:val="00F569B9"/>
    <w:rsid w:val="00F56CA0"/>
    <w:rsid w:val="00F56E1E"/>
    <w:rsid w:val="00F56E59"/>
    <w:rsid w:val="00F56FCE"/>
    <w:rsid w:val="00F5757D"/>
    <w:rsid w:val="00F57FA1"/>
    <w:rsid w:val="00F600BB"/>
    <w:rsid w:val="00F6073C"/>
    <w:rsid w:val="00F60A47"/>
    <w:rsid w:val="00F60C8A"/>
    <w:rsid w:val="00F60D83"/>
    <w:rsid w:val="00F60E17"/>
    <w:rsid w:val="00F610B6"/>
    <w:rsid w:val="00F61157"/>
    <w:rsid w:val="00F61329"/>
    <w:rsid w:val="00F61DD3"/>
    <w:rsid w:val="00F62718"/>
    <w:rsid w:val="00F62730"/>
    <w:rsid w:val="00F62819"/>
    <w:rsid w:val="00F6294C"/>
    <w:rsid w:val="00F63258"/>
    <w:rsid w:val="00F63AA4"/>
    <w:rsid w:val="00F6451E"/>
    <w:rsid w:val="00F6453A"/>
    <w:rsid w:val="00F647E2"/>
    <w:rsid w:val="00F6494C"/>
    <w:rsid w:val="00F64B3F"/>
    <w:rsid w:val="00F651A2"/>
    <w:rsid w:val="00F65330"/>
    <w:rsid w:val="00F65801"/>
    <w:rsid w:val="00F663F6"/>
    <w:rsid w:val="00F6714E"/>
    <w:rsid w:val="00F67E8A"/>
    <w:rsid w:val="00F67ED1"/>
    <w:rsid w:val="00F67F58"/>
    <w:rsid w:val="00F7048F"/>
    <w:rsid w:val="00F70EC1"/>
    <w:rsid w:val="00F710E2"/>
    <w:rsid w:val="00F716A5"/>
    <w:rsid w:val="00F7190D"/>
    <w:rsid w:val="00F71ADC"/>
    <w:rsid w:val="00F722AF"/>
    <w:rsid w:val="00F726A9"/>
    <w:rsid w:val="00F726FD"/>
    <w:rsid w:val="00F72846"/>
    <w:rsid w:val="00F72847"/>
    <w:rsid w:val="00F729B8"/>
    <w:rsid w:val="00F730C0"/>
    <w:rsid w:val="00F735B3"/>
    <w:rsid w:val="00F736C6"/>
    <w:rsid w:val="00F738C2"/>
    <w:rsid w:val="00F73FE5"/>
    <w:rsid w:val="00F74879"/>
    <w:rsid w:val="00F749A1"/>
    <w:rsid w:val="00F74FFD"/>
    <w:rsid w:val="00F751C2"/>
    <w:rsid w:val="00F755CD"/>
    <w:rsid w:val="00F7563A"/>
    <w:rsid w:val="00F759C4"/>
    <w:rsid w:val="00F759E0"/>
    <w:rsid w:val="00F75FB2"/>
    <w:rsid w:val="00F760AC"/>
    <w:rsid w:val="00F76107"/>
    <w:rsid w:val="00F7673F"/>
    <w:rsid w:val="00F76851"/>
    <w:rsid w:val="00F76BBC"/>
    <w:rsid w:val="00F76E5B"/>
    <w:rsid w:val="00F76F6D"/>
    <w:rsid w:val="00F76FA3"/>
    <w:rsid w:val="00F773E6"/>
    <w:rsid w:val="00F775CC"/>
    <w:rsid w:val="00F77998"/>
    <w:rsid w:val="00F77DF5"/>
    <w:rsid w:val="00F77E60"/>
    <w:rsid w:val="00F807F8"/>
    <w:rsid w:val="00F80E31"/>
    <w:rsid w:val="00F81083"/>
    <w:rsid w:val="00F818C1"/>
    <w:rsid w:val="00F81F61"/>
    <w:rsid w:val="00F8202E"/>
    <w:rsid w:val="00F8254D"/>
    <w:rsid w:val="00F827D4"/>
    <w:rsid w:val="00F83BC4"/>
    <w:rsid w:val="00F83D87"/>
    <w:rsid w:val="00F842CA"/>
    <w:rsid w:val="00F846BE"/>
    <w:rsid w:val="00F84776"/>
    <w:rsid w:val="00F848A6"/>
    <w:rsid w:val="00F84AC0"/>
    <w:rsid w:val="00F84C6F"/>
    <w:rsid w:val="00F84E50"/>
    <w:rsid w:val="00F850CF"/>
    <w:rsid w:val="00F85291"/>
    <w:rsid w:val="00F85C85"/>
    <w:rsid w:val="00F85EA2"/>
    <w:rsid w:val="00F8685B"/>
    <w:rsid w:val="00F8745D"/>
    <w:rsid w:val="00F87994"/>
    <w:rsid w:val="00F87D13"/>
    <w:rsid w:val="00F87D5B"/>
    <w:rsid w:val="00F902E5"/>
    <w:rsid w:val="00F907C1"/>
    <w:rsid w:val="00F9090F"/>
    <w:rsid w:val="00F90BC5"/>
    <w:rsid w:val="00F90E38"/>
    <w:rsid w:val="00F90F21"/>
    <w:rsid w:val="00F90F97"/>
    <w:rsid w:val="00F91468"/>
    <w:rsid w:val="00F921FF"/>
    <w:rsid w:val="00F922FA"/>
    <w:rsid w:val="00F92A76"/>
    <w:rsid w:val="00F92B63"/>
    <w:rsid w:val="00F92B6D"/>
    <w:rsid w:val="00F92F1F"/>
    <w:rsid w:val="00F92FD3"/>
    <w:rsid w:val="00F930EB"/>
    <w:rsid w:val="00F931D1"/>
    <w:rsid w:val="00F9399C"/>
    <w:rsid w:val="00F941C4"/>
    <w:rsid w:val="00F94803"/>
    <w:rsid w:val="00F9544E"/>
    <w:rsid w:val="00F96620"/>
    <w:rsid w:val="00F9676E"/>
    <w:rsid w:val="00F96EBB"/>
    <w:rsid w:val="00F972A2"/>
    <w:rsid w:val="00FA06ED"/>
    <w:rsid w:val="00FA08B4"/>
    <w:rsid w:val="00FA0D85"/>
    <w:rsid w:val="00FA15C6"/>
    <w:rsid w:val="00FA17DB"/>
    <w:rsid w:val="00FA1B5F"/>
    <w:rsid w:val="00FA1D36"/>
    <w:rsid w:val="00FA2332"/>
    <w:rsid w:val="00FA23D6"/>
    <w:rsid w:val="00FA2655"/>
    <w:rsid w:val="00FA29AD"/>
    <w:rsid w:val="00FA31B6"/>
    <w:rsid w:val="00FA38A9"/>
    <w:rsid w:val="00FA3925"/>
    <w:rsid w:val="00FA3A2B"/>
    <w:rsid w:val="00FA3A66"/>
    <w:rsid w:val="00FA3D33"/>
    <w:rsid w:val="00FA3FCB"/>
    <w:rsid w:val="00FA456D"/>
    <w:rsid w:val="00FA4DEE"/>
    <w:rsid w:val="00FA504F"/>
    <w:rsid w:val="00FA5336"/>
    <w:rsid w:val="00FA57DB"/>
    <w:rsid w:val="00FA5E55"/>
    <w:rsid w:val="00FA6577"/>
    <w:rsid w:val="00FA6F63"/>
    <w:rsid w:val="00FA726A"/>
    <w:rsid w:val="00FA7A9F"/>
    <w:rsid w:val="00FA7CE3"/>
    <w:rsid w:val="00FB01F8"/>
    <w:rsid w:val="00FB04FE"/>
    <w:rsid w:val="00FB0EB8"/>
    <w:rsid w:val="00FB1185"/>
    <w:rsid w:val="00FB11A5"/>
    <w:rsid w:val="00FB1268"/>
    <w:rsid w:val="00FB1727"/>
    <w:rsid w:val="00FB2660"/>
    <w:rsid w:val="00FB2861"/>
    <w:rsid w:val="00FB2881"/>
    <w:rsid w:val="00FB310E"/>
    <w:rsid w:val="00FB3516"/>
    <w:rsid w:val="00FB395A"/>
    <w:rsid w:val="00FB3986"/>
    <w:rsid w:val="00FB3AEF"/>
    <w:rsid w:val="00FB3BD4"/>
    <w:rsid w:val="00FB3DA4"/>
    <w:rsid w:val="00FB44E6"/>
    <w:rsid w:val="00FB4AB5"/>
    <w:rsid w:val="00FB52AE"/>
    <w:rsid w:val="00FB5306"/>
    <w:rsid w:val="00FB5518"/>
    <w:rsid w:val="00FB5866"/>
    <w:rsid w:val="00FB6290"/>
    <w:rsid w:val="00FB66F9"/>
    <w:rsid w:val="00FB6A14"/>
    <w:rsid w:val="00FB6AA6"/>
    <w:rsid w:val="00FB6B19"/>
    <w:rsid w:val="00FB6BB7"/>
    <w:rsid w:val="00FB6C6D"/>
    <w:rsid w:val="00FB6E08"/>
    <w:rsid w:val="00FB7090"/>
    <w:rsid w:val="00FB76C5"/>
    <w:rsid w:val="00FB79BD"/>
    <w:rsid w:val="00FB7F4D"/>
    <w:rsid w:val="00FC000E"/>
    <w:rsid w:val="00FC0BF4"/>
    <w:rsid w:val="00FC0ECC"/>
    <w:rsid w:val="00FC13D4"/>
    <w:rsid w:val="00FC1465"/>
    <w:rsid w:val="00FC1946"/>
    <w:rsid w:val="00FC1C3F"/>
    <w:rsid w:val="00FC23F7"/>
    <w:rsid w:val="00FC26CC"/>
    <w:rsid w:val="00FC2AF9"/>
    <w:rsid w:val="00FC3F7F"/>
    <w:rsid w:val="00FC4076"/>
    <w:rsid w:val="00FC4DE2"/>
    <w:rsid w:val="00FC548C"/>
    <w:rsid w:val="00FC568C"/>
    <w:rsid w:val="00FC56B8"/>
    <w:rsid w:val="00FC5748"/>
    <w:rsid w:val="00FC58E1"/>
    <w:rsid w:val="00FC6133"/>
    <w:rsid w:val="00FC6317"/>
    <w:rsid w:val="00FC653C"/>
    <w:rsid w:val="00FC6D5B"/>
    <w:rsid w:val="00FC70A0"/>
    <w:rsid w:val="00FC7AC2"/>
    <w:rsid w:val="00FC7C54"/>
    <w:rsid w:val="00FD086A"/>
    <w:rsid w:val="00FD0BEC"/>
    <w:rsid w:val="00FD0FA5"/>
    <w:rsid w:val="00FD1531"/>
    <w:rsid w:val="00FD1816"/>
    <w:rsid w:val="00FD31F6"/>
    <w:rsid w:val="00FD338E"/>
    <w:rsid w:val="00FD3DAE"/>
    <w:rsid w:val="00FD3FD7"/>
    <w:rsid w:val="00FD458B"/>
    <w:rsid w:val="00FD46AF"/>
    <w:rsid w:val="00FD478C"/>
    <w:rsid w:val="00FD4CB5"/>
    <w:rsid w:val="00FD4E8D"/>
    <w:rsid w:val="00FD5613"/>
    <w:rsid w:val="00FD5C64"/>
    <w:rsid w:val="00FD644C"/>
    <w:rsid w:val="00FD65B0"/>
    <w:rsid w:val="00FD6F86"/>
    <w:rsid w:val="00FD7676"/>
    <w:rsid w:val="00FD772A"/>
    <w:rsid w:val="00FD7D4C"/>
    <w:rsid w:val="00FE02A2"/>
    <w:rsid w:val="00FE0377"/>
    <w:rsid w:val="00FE0424"/>
    <w:rsid w:val="00FE0615"/>
    <w:rsid w:val="00FE09B2"/>
    <w:rsid w:val="00FE0EF8"/>
    <w:rsid w:val="00FE123A"/>
    <w:rsid w:val="00FE15F2"/>
    <w:rsid w:val="00FE1F9A"/>
    <w:rsid w:val="00FE2E2D"/>
    <w:rsid w:val="00FE369A"/>
    <w:rsid w:val="00FE3983"/>
    <w:rsid w:val="00FE3A51"/>
    <w:rsid w:val="00FE3B4D"/>
    <w:rsid w:val="00FE3DEE"/>
    <w:rsid w:val="00FE594A"/>
    <w:rsid w:val="00FE5E9D"/>
    <w:rsid w:val="00FE6037"/>
    <w:rsid w:val="00FE60BC"/>
    <w:rsid w:val="00FE60CF"/>
    <w:rsid w:val="00FE65F1"/>
    <w:rsid w:val="00FE6889"/>
    <w:rsid w:val="00FE6E25"/>
    <w:rsid w:val="00FE6E47"/>
    <w:rsid w:val="00FE6FFA"/>
    <w:rsid w:val="00FE7827"/>
    <w:rsid w:val="00FE7A5E"/>
    <w:rsid w:val="00FE7CE8"/>
    <w:rsid w:val="00FE7D71"/>
    <w:rsid w:val="00FF031A"/>
    <w:rsid w:val="00FF031B"/>
    <w:rsid w:val="00FF0527"/>
    <w:rsid w:val="00FF0C17"/>
    <w:rsid w:val="00FF10AE"/>
    <w:rsid w:val="00FF17B4"/>
    <w:rsid w:val="00FF18CB"/>
    <w:rsid w:val="00FF2075"/>
    <w:rsid w:val="00FF20CD"/>
    <w:rsid w:val="00FF2274"/>
    <w:rsid w:val="00FF25A5"/>
    <w:rsid w:val="00FF2891"/>
    <w:rsid w:val="00FF28AD"/>
    <w:rsid w:val="00FF28FB"/>
    <w:rsid w:val="00FF2A45"/>
    <w:rsid w:val="00FF2F5A"/>
    <w:rsid w:val="00FF3560"/>
    <w:rsid w:val="00FF3639"/>
    <w:rsid w:val="00FF3838"/>
    <w:rsid w:val="00FF3D4D"/>
    <w:rsid w:val="00FF3FCD"/>
    <w:rsid w:val="00FF4532"/>
    <w:rsid w:val="00FF47DC"/>
    <w:rsid w:val="00FF51B6"/>
    <w:rsid w:val="00FF52DB"/>
    <w:rsid w:val="00FF540D"/>
    <w:rsid w:val="00FF59F0"/>
    <w:rsid w:val="00FF5BCF"/>
    <w:rsid w:val="00FF5BD7"/>
    <w:rsid w:val="00FF6311"/>
    <w:rsid w:val="00FF6BC1"/>
    <w:rsid w:val="00FF6F0D"/>
    <w:rsid w:val="00FF73E0"/>
    <w:rsid w:val="00FF74FA"/>
    <w:rsid w:val="00FF761D"/>
    <w:rsid w:val="00FF7715"/>
    <w:rsid w:val="00FF7E11"/>
    <w:rsid w:val="00FF7F5F"/>
    <w:rsid w:val="0B60D9B9"/>
    <w:rsid w:val="1563235C"/>
    <w:rsid w:val="184C4DAC"/>
    <w:rsid w:val="272CEBB8"/>
    <w:rsid w:val="3B69B614"/>
    <w:rsid w:val="3E41E88F"/>
    <w:rsid w:val="475BAD09"/>
    <w:rsid w:val="4A278003"/>
    <w:rsid w:val="5850E52E"/>
    <w:rsid w:val="638BB55C"/>
    <w:rsid w:val="64F63B20"/>
    <w:rsid w:val="6663EA03"/>
    <w:rsid w:val="6B3DBB90"/>
    <w:rsid w:val="6DC30049"/>
    <w:rsid w:val="73A6D730"/>
    <w:rsid w:val="76678319"/>
    <w:rsid w:val="7E6CF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FCDD1"/>
  <w15:docId w15:val="{C55D8D50-A4FF-4EFE-B948-570DCA30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color w:val="58595B"/>
        <w:sz w:val="22"/>
        <w:szCs w:val="24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iPriority="99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all out Title"/>
    <w:qFormat/>
    <w:rsid w:val="00CE17E4"/>
    <w:rPr>
      <w:color w:val="265F91"/>
    </w:rPr>
  </w:style>
  <w:style w:type="paragraph" w:styleId="Heading1">
    <w:name w:val="heading 1"/>
    <w:aliases w:val="Appendix"/>
    <w:basedOn w:val="Normal"/>
    <w:next w:val="Normal"/>
    <w:link w:val="Heading1Char"/>
    <w:qFormat/>
    <w:rsid w:val="00815997"/>
    <w:pPr>
      <w:keepNext/>
      <w:pageBreakBefore/>
      <w:spacing w:before="480" w:after="3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E17E4"/>
    <w:pPr>
      <w:keepNext/>
      <w:numPr>
        <w:ilvl w:val="1"/>
        <w:numId w:val="20"/>
      </w:numPr>
      <w:tabs>
        <w:tab w:val="left" w:pos="240"/>
      </w:tabs>
      <w:autoSpaceDE w:val="0"/>
      <w:autoSpaceDN w:val="0"/>
      <w:adjustRightInd w:val="0"/>
      <w:spacing w:before="360" w:after="240"/>
      <w:ind w:left="540" w:hanging="540"/>
      <w:textAlignment w:val="center"/>
      <w:outlineLvl w:val="1"/>
    </w:pPr>
    <w:rPr>
      <w:rFonts w:eastAsiaTheme="minorEastAsia"/>
      <w:b/>
      <w:bCs/>
      <w:iCs/>
      <w:spacing w:val="-2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17E4"/>
    <w:pPr>
      <w:keepNext/>
      <w:numPr>
        <w:ilvl w:val="2"/>
        <w:numId w:val="20"/>
      </w:numPr>
      <w:spacing w:before="240" w:after="120"/>
      <w:ind w:left="72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E17E4"/>
    <w:pPr>
      <w:keepNext/>
      <w:numPr>
        <w:ilvl w:val="3"/>
        <w:numId w:val="20"/>
      </w:numPr>
      <w:spacing w:before="200" w:after="120"/>
      <w:ind w:left="900"/>
      <w:outlineLvl w:val="3"/>
    </w:pPr>
    <w:rPr>
      <w:b/>
      <w:bCs/>
      <w:szCs w:val="28"/>
    </w:rPr>
  </w:style>
  <w:style w:type="paragraph" w:styleId="Heading5">
    <w:name w:val="heading 5"/>
    <w:basedOn w:val="Heading4"/>
    <w:next w:val="Normal"/>
    <w:link w:val="Heading5Char"/>
    <w:qFormat/>
    <w:rsid w:val="009A3F6C"/>
    <w:pPr>
      <w:numPr>
        <w:ilvl w:val="4"/>
      </w:numPr>
      <w:ind w:left="990"/>
      <w:outlineLvl w:val="4"/>
    </w:pPr>
    <w:rPr>
      <w:b w:val="0"/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2664A2"/>
    <w:pPr>
      <w:numPr>
        <w:ilvl w:val="5"/>
      </w:numPr>
      <w:outlineLvl w:val="5"/>
    </w:pPr>
    <w:rPr>
      <w:rFonts w:cs="Courier New"/>
      <w:spacing w:val="5"/>
      <w:kern w:val="28"/>
    </w:rPr>
  </w:style>
  <w:style w:type="paragraph" w:styleId="Heading7">
    <w:name w:val="heading 7"/>
    <w:basedOn w:val="Normal"/>
    <w:next w:val="Normal"/>
    <w:link w:val="Heading7Char"/>
    <w:unhideWhenUsed/>
    <w:rsid w:val="002664A2"/>
    <w:pPr>
      <w:pageBreakBefore/>
      <w:numPr>
        <w:ilvl w:val="6"/>
        <w:numId w:val="20"/>
      </w:numPr>
      <w:spacing w:before="240"/>
      <w:outlineLvl w:val="6"/>
    </w:pPr>
    <w:rPr>
      <w:b/>
      <w:color w:val="244061"/>
    </w:rPr>
  </w:style>
  <w:style w:type="paragraph" w:styleId="Heading8">
    <w:name w:val="heading 8"/>
    <w:basedOn w:val="Normal"/>
    <w:next w:val="Normal"/>
    <w:link w:val="Heading8Char"/>
    <w:rsid w:val="002664A2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2664A2"/>
    <w:pPr>
      <w:numPr>
        <w:ilvl w:val="8"/>
        <w:numId w:val="20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pendix Char"/>
    <w:basedOn w:val="DefaultParagraphFont"/>
    <w:link w:val="Heading1"/>
    <w:rsid w:val="00815997"/>
    <w:rPr>
      <w:rFonts w:ascii="Arial" w:hAnsi="Arial"/>
      <w:b/>
      <w:color w:val="265F91"/>
      <w:sz w:val="32"/>
      <w:szCs w:val="24"/>
      <w:lang w:val="en-GB" w:bidi="ar-SA"/>
    </w:rPr>
  </w:style>
  <w:style w:type="character" w:customStyle="1" w:styleId="Heading2Char">
    <w:name w:val="Heading 2 Char"/>
    <w:basedOn w:val="DefaultParagraphFont"/>
    <w:link w:val="Heading2"/>
    <w:rsid w:val="00CE17E4"/>
    <w:rPr>
      <w:rFonts w:eastAsiaTheme="minorEastAsia"/>
      <w:b/>
      <w:bCs/>
      <w:iCs/>
      <w:color w:val="265F91"/>
      <w:spacing w:val="-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17E4"/>
    <w:rPr>
      <w:b/>
      <w:bCs/>
      <w:color w:val="265F9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E17E4"/>
    <w:rPr>
      <w:b/>
      <w:bCs/>
      <w:color w:val="265F91"/>
      <w:szCs w:val="28"/>
    </w:rPr>
  </w:style>
  <w:style w:type="character" w:customStyle="1" w:styleId="Heading5Char">
    <w:name w:val="Heading 5 Char"/>
    <w:basedOn w:val="DefaultParagraphFont"/>
    <w:link w:val="Heading5"/>
    <w:rsid w:val="009A3F6C"/>
    <w:rPr>
      <w:iCs/>
      <w:color w:val="265F91"/>
      <w:szCs w:val="26"/>
    </w:rPr>
  </w:style>
  <w:style w:type="character" w:customStyle="1" w:styleId="Heading6Char">
    <w:name w:val="Heading 6 Char"/>
    <w:basedOn w:val="DefaultParagraphFont"/>
    <w:link w:val="Heading6"/>
    <w:rsid w:val="005E3A11"/>
    <w:rPr>
      <w:rFonts w:cs="Courier New"/>
      <w:iCs/>
      <w:color w:val="265F91"/>
      <w:spacing w:val="5"/>
      <w:kern w:val="28"/>
      <w:szCs w:val="26"/>
    </w:rPr>
  </w:style>
  <w:style w:type="character" w:customStyle="1" w:styleId="Heading7Char">
    <w:name w:val="Heading 7 Char"/>
    <w:basedOn w:val="DefaultParagraphFont"/>
    <w:link w:val="Heading7"/>
    <w:rsid w:val="000F3D8F"/>
    <w:rPr>
      <w:b/>
      <w:color w:val="244061"/>
    </w:rPr>
  </w:style>
  <w:style w:type="character" w:customStyle="1" w:styleId="Heading8Char">
    <w:name w:val="Heading 8 Char"/>
    <w:basedOn w:val="DefaultParagraphFont"/>
    <w:link w:val="Heading8"/>
    <w:locked/>
    <w:rsid w:val="005E3A11"/>
    <w:rPr>
      <w:i/>
      <w:iCs/>
      <w:color w:val="265F91"/>
    </w:rPr>
  </w:style>
  <w:style w:type="character" w:customStyle="1" w:styleId="Heading9Char">
    <w:name w:val="Heading 9 Char"/>
    <w:basedOn w:val="DefaultParagraphFont"/>
    <w:link w:val="Heading9"/>
    <w:rsid w:val="005E3A11"/>
    <w:rPr>
      <w:color w:val="265F91"/>
    </w:rPr>
  </w:style>
  <w:style w:type="paragraph" w:styleId="BalloonText">
    <w:name w:val="Balloon Text"/>
    <w:basedOn w:val="Normal"/>
    <w:link w:val="BalloonTextChar"/>
    <w:semiHidden/>
    <w:unhideWhenUsed/>
    <w:rsid w:val="005E3A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E3A11"/>
    <w:rPr>
      <w:rFonts w:ascii="Arial" w:eastAsiaTheme="minorHAnsi" w:hAnsi="Arial" w:cs="Trebuchet MS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rsid w:val="005E3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3A1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3A11"/>
    <w:rPr>
      <w:rFonts w:ascii="Arial" w:hAnsi="Arial"/>
      <w:sz w:val="22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E3A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A11"/>
    <w:rPr>
      <w:rFonts w:ascii="Arial" w:hAnsi="Arial"/>
      <w:b/>
      <w:bCs/>
      <w:sz w:val="22"/>
      <w:lang w:bidi="ar-SA"/>
    </w:rPr>
  </w:style>
  <w:style w:type="paragraph" w:styleId="FootnoteText">
    <w:name w:val="footnote text"/>
    <w:basedOn w:val="Normal"/>
    <w:link w:val="FootnoteTextChar"/>
    <w:semiHidden/>
    <w:rsid w:val="005E3A11"/>
    <w:rPr>
      <w:rFonts w:ascii="U45 Univers Light" w:hAnsi="U45 Univers Light" w:cs="Courier New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E3A11"/>
    <w:rPr>
      <w:rFonts w:ascii="U45 Univers Light" w:hAnsi="U45 Univers Light" w:cs="Courier New"/>
      <w:sz w:val="22"/>
    </w:rPr>
  </w:style>
  <w:style w:type="character" w:styleId="FootnoteReference">
    <w:name w:val="footnote reference"/>
    <w:basedOn w:val="DefaultParagraphFont"/>
    <w:semiHidden/>
    <w:rsid w:val="005E3A11"/>
    <w:rPr>
      <w:rFonts w:ascii="Trebuchet MS" w:hAnsi="Trebuchet MS"/>
      <w:sz w:val="16"/>
      <w:vertAlign w:val="superscript"/>
    </w:rPr>
  </w:style>
  <w:style w:type="paragraph" w:customStyle="1" w:styleId="TPBulletList1indent">
    <w:name w:val="TP Bullet List 1 indent"/>
    <w:basedOn w:val="Bullet1"/>
    <w:rsid w:val="0032415C"/>
    <w:pPr>
      <w:ind w:left="1151"/>
    </w:pPr>
  </w:style>
  <w:style w:type="paragraph" w:customStyle="1" w:styleId="Steps">
    <w:name w:val="Steps"/>
    <w:basedOn w:val="Normal"/>
    <w:link w:val="StepsChar"/>
    <w:rsid w:val="005E3A11"/>
    <w:pPr>
      <w:tabs>
        <w:tab w:val="left" w:pos="357"/>
      </w:tabs>
      <w:ind w:left="357" w:hanging="357"/>
    </w:pPr>
    <w:rPr>
      <w:rFonts w:eastAsia="Calibri" w:cs="Calibri"/>
      <w:lang w:val="en-SG"/>
    </w:rPr>
  </w:style>
  <w:style w:type="character" w:customStyle="1" w:styleId="StepsChar">
    <w:name w:val="Steps Char"/>
    <w:basedOn w:val="DefaultParagraphFont"/>
    <w:link w:val="Steps"/>
    <w:rsid w:val="005E3A11"/>
    <w:rPr>
      <w:rFonts w:ascii="Arial" w:eastAsia="Calibri" w:hAnsi="Arial" w:cs="Calibri"/>
      <w:sz w:val="22"/>
      <w:szCs w:val="22"/>
      <w:lang w:val="en-SG" w:bidi="ar-SA"/>
    </w:rPr>
  </w:style>
  <w:style w:type="paragraph" w:customStyle="1" w:styleId="TPCaption1">
    <w:name w:val="TP Caption 1"/>
    <w:basedOn w:val="Heading4"/>
    <w:rsid w:val="009A01C7"/>
    <w:pPr>
      <w:jc w:val="center"/>
    </w:pPr>
    <w:rPr>
      <w:rFonts w:cs="Helvetica"/>
      <w:i/>
      <w:szCs w:val="22"/>
    </w:rPr>
  </w:style>
  <w:style w:type="paragraph" w:customStyle="1" w:styleId="SideBar-CallOuts">
    <w:name w:val="Side Bar - Call Outs"/>
    <w:basedOn w:val="Normal"/>
    <w:autoRedefine/>
    <w:rsid w:val="005E3A11"/>
    <w:pPr>
      <w:spacing w:line="312" w:lineRule="auto"/>
    </w:pPr>
    <w:rPr>
      <w:color w:val="808A54"/>
      <w:spacing w:val="-2"/>
      <w:sz w:val="28"/>
      <w:szCs w:val="28"/>
    </w:rPr>
  </w:style>
  <w:style w:type="paragraph" w:customStyle="1" w:styleId="MainContent-BoldBodyCopy">
    <w:name w:val="Main Content - Bold Body Copy"/>
    <w:basedOn w:val="Normal"/>
    <w:rsid w:val="005E3A11"/>
    <w:pPr>
      <w:tabs>
        <w:tab w:val="left" w:pos="240"/>
      </w:tabs>
      <w:autoSpaceDE w:val="0"/>
      <w:autoSpaceDN w:val="0"/>
      <w:adjustRightInd w:val="0"/>
      <w:spacing w:line="288" w:lineRule="auto"/>
      <w:textAlignment w:val="center"/>
    </w:pPr>
    <w:rPr>
      <w:rFonts w:ascii="U65 Univers Bold" w:hAnsi="U65 Univers Bold"/>
      <w:color w:val="000000"/>
      <w:spacing w:val="-2"/>
      <w:szCs w:val="19"/>
    </w:rPr>
  </w:style>
  <w:style w:type="character" w:styleId="Hyperlink">
    <w:name w:val="Hyperlink"/>
    <w:basedOn w:val="DefaultParagraphFont"/>
    <w:uiPriority w:val="99"/>
    <w:rsid w:val="005E3A11"/>
    <w:rPr>
      <w:rFonts w:ascii="Arial" w:hAnsi="Arial"/>
      <w:color w:val="0000FF"/>
      <w:sz w:val="22"/>
      <w:u w:val="single"/>
    </w:rPr>
  </w:style>
  <w:style w:type="paragraph" w:styleId="Header">
    <w:name w:val="header"/>
    <w:basedOn w:val="Normal"/>
    <w:link w:val="HeaderChar"/>
    <w:unhideWhenUsed/>
    <w:rsid w:val="0050364B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rsid w:val="0050364B"/>
    <w:rPr>
      <w:rFonts w:ascii="Arial" w:hAnsi="Arial"/>
      <w:color w:val="265F91"/>
      <w:szCs w:val="24"/>
      <w:lang w:val="en-GB" w:bidi="ar-SA"/>
    </w:rPr>
  </w:style>
  <w:style w:type="paragraph" w:styleId="Subtitle">
    <w:name w:val="Subtitle"/>
    <w:basedOn w:val="Normal"/>
    <w:next w:val="Normal"/>
    <w:link w:val="SubtitleChar"/>
    <w:rsid w:val="005E3A11"/>
    <w:pPr>
      <w:spacing w:before="120"/>
      <w:outlineLvl w:val="1"/>
    </w:pPr>
    <w:rPr>
      <w:rFonts w:ascii="U65 Univers Bold" w:hAnsi="U65 Univers Bold"/>
    </w:rPr>
  </w:style>
  <w:style w:type="character" w:customStyle="1" w:styleId="SubtitleChar">
    <w:name w:val="Subtitle Char"/>
    <w:basedOn w:val="DefaultParagraphFont"/>
    <w:link w:val="Subtitle"/>
    <w:rsid w:val="005E3A11"/>
    <w:rPr>
      <w:rFonts w:ascii="U65 Univers Bold" w:eastAsiaTheme="minorHAnsi" w:hAnsi="U65 Univers Bold" w:cs="Arial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4630E"/>
    <w:pPr>
      <w:pBdr>
        <w:top w:val="single" w:sz="4" w:space="6" w:color="808080"/>
      </w:pBdr>
      <w:tabs>
        <w:tab w:val="center" w:pos="4680"/>
        <w:tab w:val="right" w:pos="9360"/>
      </w:tabs>
      <w:spacing w:after="6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4630E"/>
    <w:rPr>
      <w:rFonts w:ascii="Arial" w:hAnsi="Arial"/>
      <w:sz w:val="18"/>
      <w:szCs w:val="24"/>
      <w:lang w:val="en-GB" w:bidi="ar-SA"/>
    </w:rPr>
  </w:style>
  <w:style w:type="paragraph" w:customStyle="1" w:styleId="Footer-CyberArk">
    <w:name w:val="Footer - CyberArk"/>
    <w:basedOn w:val="Normal"/>
    <w:rsid w:val="009A01C7"/>
    <w:pPr>
      <w:spacing w:line="264" w:lineRule="auto"/>
      <w:ind w:left="-720"/>
    </w:pPr>
    <w:rPr>
      <w:rFonts w:ascii="U45 Univers Light" w:hAnsi="U45 Univers Light"/>
      <w:spacing w:val="-2"/>
      <w:sz w:val="17"/>
      <w:szCs w:val="19"/>
    </w:rPr>
  </w:style>
  <w:style w:type="paragraph" w:customStyle="1" w:styleId="Bulletlist2indented">
    <w:name w:val="Bullet list 2 indented"/>
    <w:basedOn w:val="Bullet1"/>
    <w:rsid w:val="0032415C"/>
    <w:pPr>
      <w:numPr>
        <w:ilvl w:val="1"/>
      </w:numPr>
    </w:pPr>
  </w:style>
  <w:style w:type="paragraph" w:styleId="Caption">
    <w:name w:val="caption"/>
    <w:aliases w:val="Caption TP"/>
    <w:basedOn w:val="Normal"/>
    <w:next w:val="Normal"/>
    <w:unhideWhenUsed/>
    <w:qFormat/>
    <w:rsid w:val="005E0BB8"/>
    <w:pPr>
      <w:keepNext/>
      <w:pBdr>
        <w:top w:val="single" w:sz="4" w:space="3" w:color="auto"/>
      </w:pBdr>
      <w:spacing w:before="280" w:after="240"/>
      <w:ind w:left="900" w:right="-43" w:hanging="900"/>
    </w:pPr>
    <w:rPr>
      <w:i/>
      <w:iCs/>
      <w:szCs w:val="18"/>
    </w:rPr>
  </w:style>
  <w:style w:type="paragraph" w:styleId="ListBullet">
    <w:name w:val="List Bullet"/>
    <w:aliases w:val="Round Bullet 2 2,Round Bullet, Round Bullet,Round Bullet 2,Round Bullet 21"/>
    <w:basedOn w:val="Normal"/>
    <w:link w:val="ListBulletChar"/>
    <w:rsid w:val="005E3A11"/>
    <w:pPr>
      <w:ind w:left="357" w:hanging="357"/>
    </w:pPr>
  </w:style>
  <w:style w:type="character" w:customStyle="1" w:styleId="ListBulletChar">
    <w:name w:val="List Bullet Char"/>
    <w:aliases w:val="Round Bullet 2 2 Char,Round Bullet Char, Round Bullet Char,Round Bullet 2 Char,Round Bullet 21 Char"/>
    <w:link w:val="ListBullet"/>
    <w:rsid w:val="005E3A11"/>
    <w:rPr>
      <w:rFonts w:ascii="Arial" w:hAnsi="Arial" w:cs="Trebuchet MS"/>
      <w:sz w:val="22"/>
      <w:szCs w:val="24"/>
    </w:rPr>
  </w:style>
  <w:style w:type="paragraph" w:styleId="ListContinue">
    <w:name w:val="List Continue"/>
    <w:basedOn w:val="Normal"/>
    <w:link w:val="ListContinueChar"/>
    <w:rsid w:val="005E3A11"/>
    <w:pPr>
      <w:ind w:left="357"/>
    </w:pPr>
    <w:rPr>
      <w:szCs w:val="20"/>
    </w:rPr>
  </w:style>
  <w:style w:type="character" w:customStyle="1" w:styleId="ListContinueChar">
    <w:name w:val="List Continue Char"/>
    <w:basedOn w:val="DefaultParagraphFont"/>
    <w:link w:val="ListContinue"/>
    <w:rsid w:val="005E3A11"/>
    <w:rPr>
      <w:rFonts w:ascii="Arial" w:hAnsi="Arial"/>
      <w:sz w:val="22"/>
      <w:lang w:bidi="ar-SA"/>
    </w:rPr>
  </w:style>
  <w:style w:type="paragraph" w:styleId="ListBullet2">
    <w:name w:val="List Bullet 2"/>
    <w:aliases w:val="Square Bullet"/>
    <w:basedOn w:val="Normal"/>
    <w:link w:val="ListBullet2Char"/>
    <w:rsid w:val="005E3A11"/>
    <w:pPr>
      <w:numPr>
        <w:numId w:val="9"/>
      </w:numPr>
    </w:pPr>
  </w:style>
  <w:style w:type="character" w:customStyle="1" w:styleId="ListBullet2Char">
    <w:name w:val="List Bullet 2 Char"/>
    <w:aliases w:val="Square Bullet Char"/>
    <w:basedOn w:val="DefaultParagraphFont"/>
    <w:link w:val="ListBullet2"/>
    <w:locked/>
    <w:rsid w:val="005E3A11"/>
    <w:rPr>
      <w:color w:val="265F91"/>
    </w:rPr>
  </w:style>
  <w:style w:type="character" w:styleId="Emphasis">
    <w:name w:val="Emphasis"/>
    <w:basedOn w:val="DefaultParagraphFont"/>
    <w:rsid w:val="005E3A11"/>
    <w:rPr>
      <w:rFonts w:ascii="Arial" w:hAnsi="Arial"/>
      <w:b/>
      <w:i w:val="0"/>
      <w:iCs/>
      <w:sz w:val="22"/>
    </w:rPr>
  </w:style>
  <w:style w:type="paragraph" w:styleId="TOAHeading">
    <w:name w:val="toa heading"/>
    <w:basedOn w:val="Normal"/>
    <w:next w:val="Normal"/>
    <w:semiHidden/>
    <w:rsid w:val="005E3A11"/>
    <w:pPr>
      <w:spacing w:before="120"/>
    </w:pPr>
    <w:rPr>
      <w:b/>
      <w:bCs/>
    </w:rPr>
  </w:style>
  <w:style w:type="paragraph" w:customStyle="1" w:styleId="Default">
    <w:name w:val="Default"/>
    <w:link w:val="DefaultChar"/>
    <w:rsid w:val="005E3A11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  <w:sz w:val="24"/>
      <w:lang w:bidi="ar-SA"/>
    </w:rPr>
  </w:style>
  <w:style w:type="character" w:customStyle="1" w:styleId="DefaultChar">
    <w:name w:val="Default Char"/>
    <w:basedOn w:val="DefaultParagraphFont"/>
    <w:link w:val="Default"/>
    <w:rsid w:val="005E3A11"/>
    <w:rPr>
      <w:rFonts w:ascii="Garamond" w:eastAsiaTheme="minorHAnsi" w:hAnsi="Garamond" w:cs="Garamond"/>
      <w:color w:val="000000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3D2C4A"/>
    <w:rPr>
      <w:rFonts w:cs="Courier New"/>
      <w:szCs w:val="20"/>
    </w:rPr>
  </w:style>
  <w:style w:type="character" w:customStyle="1" w:styleId="BodyTextChar">
    <w:name w:val="Body Text Char"/>
    <w:basedOn w:val="DefaultParagraphFont"/>
    <w:link w:val="BodyText"/>
    <w:rsid w:val="003D2C4A"/>
    <w:rPr>
      <w:rFonts w:ascii="Arial" w:hAnsi="Arial" w:cs="Courier New"/>
      <w:lang w:val="en-GB"/>
    </w:rPr>
  </w:style>
  <w:style w:type="character" w:styleId="FollowedHyperlink">
    <w:name w:val="FollowedHyperlink"/>
    <w:basedOn w:val="DefaultParagraphFont"/>
    <w:rsid w:val="005E3A11"/>
    <w:rPr>
      <w:color w:val="800080"/>
      <w:u w:val="single"/>
    </w:rPr>
  </w:style>
  <w:style w:type="paragraph" w:customStyle="1" w:styleId="Appendixheading1">
    <w:name w:val="Appendix heading 1"/>
    <w:basedOn w:val="Heading1Numbered"/>
    <w:uiPriority w:val="1"/>
    <w:rsid w:val="003B5CE5"/>
    <w:pPr>
      <w:numPr>
        <w:numId w:val="0"/>
      </w:numPr>
    </w:pPr>
  </w:style>
  <w:style w:type="paragraph" w:customStyle="1" w:styleId="StyleMainContent-BodyCopyComplexU45UniversLight9pt">
    <w:name w:val="Style Main Content - Body Copy + (Complex) U45 Univers Light 9 pt..."/>
    <w:basedOn w:val="Normal"/>
    <w:rsid w:val="009A01C7"/>
    <w:pPr>
      <w:spacing w:line="264" w:lineRule="auto"/>
      <w:jc w:val="right"/>
    </w:pPr>
    <w:rPr>
      <w:rFonts w:ascii="U45 Univers Light" w:hAnsi="U45 Univers Light" w:cs="U45 Univers Light"/>
      <w:spacing w:val="-2"/>
      <w:sz w:val="18"/>
      <w:szCs w:val="18"/>
    </w:rPr>
  </w:style>
  <w:style w:type="paragraph" w:styleId="ListContinue2">
    <w:name w:val="List Continue 2"/>
    <w:basedOn w:val="Normal"/>
    <w:link w:val="ListContinue2Char"/>
    <w:uiPriority w:val="99"/>
    <w:unhideWhenUsed/>
    <w:rsid w:val="005E3A11"/>
    <w:pPr>
      <w:ind w:left="720"/>
    </w:pPr>
  </w:style>
  <w:style w:type="character" w:customStyle="1" w:styleId="ListContinue2Char">
    <w:name w:val="List Continue 2 Char"/>
    <w:basedOn w:val="DefaultParagraphFont"/>
    <w:link w:val="ListContinue2"/>
    <w:uiPriority w:val="99"/>
    <w:rsid w:val="005E3A11"/>
    <w:rPr>
      <w:rFonts w:ascii="Arial" w:eastAsiaTheme="minorHAnsi" w:hAnsi="Arial" w:cs="Trebuchet MS"/>
      <w:sz w:val="22"/>
      <w:szCs w:val="22"/>
      <w:lang w:bidi="ar-SA"/>
    </w:rPr>
  </w:style>
  <w:style w:type="paragraph" w:customStyle="1" w:styleId="StyleHeading4Complex11ptNotBold">
    <w:name w:val="Style Heading 4 + (Complex) 11 pt Not Bold"/>
    <w:basedOn w:val="Heading4"/>
    <w:rsid w:val="005E3A11"/>
    <w:rPr>
      <w:b w:val="0"/>
      <w:bCs w:val="0"/>
      <w:szCs w:val="22"/>
    </w:rPr>
  </w:style>
  <w:style w:type="paragraph" w:customStyle="1" w:styleId="StyleListBulletRoundBulletRoundBullet10pt">
    <w:name w:val="Style List BulletRound Bullet Round Bullet + 10 pt"/>
    <w:basedOn w:val="ListBullet"/>
    <w:rsid w:val="005E3A11"/>
    <w:pPr>
      <w:ind w:left="0" w:firstLine="0"/>
    </w:pPr>
    <w:rPr>
      <w:szCs w:val="20"/>
    </w:rPr>
  </w:style>
  <w:style w:type="paragraph" w:customStyle="1" w:styleId="Headereven">
    <w:name w:val="Header even"/>
    <w:basedOn w:val="Normal"/>
    <w:rsid w:val="000F3D8F"/>
    <w:pPr>
      <w:pBdr>
        <w:bottom w:val="single" w:sz="4" w:space="1" w:color="808080" w:themeColor="background1" w:themeShade="80"/>
      </w:pBdr>
      <w:tabs>
        <w:tab w:val="center" w:pos="4680"/>
        <w:tab w:val="right" w:pos="9360"/>
      </w:tabs>
    </w:pPr>
    <w:rPr>
      <w:iCs/>
    </w:rPr>
  </w:style>
  <w:style w:type="paragraph" w:customStyle="1" w:styleId="Headeroddtop">
    <w:name w:val="Header odd top"/>
    <w:basedOn w:val="Header"/>
    <w:rsid w:val="005E3A11"/>
    <w:pPr>
      <w:pBdr>
        <w:bottom w:val="single" w:sz="6" w:space="6" w:color="auto"/>
      </w:pBdr>
      <w:tabs>
        <w:tab w:val="left" w:pos="0"/>
        <w:tab w:val="right" w:pos="7646"/>
      </w:tabs>
    </w:pPr>
    <w:rPr>
      <w:szCs w:val="18"/>
    </w:rPr>
  </w:style>
  <w:style w:type="paragraph" w:customStyle="1" w:styleId="StyleListBulletRoundBulletRoundBulletAfter3pt">
    <w:name w:val="Style List BulletRound Bullet Round Bullet + After:  3 pt"/>
    <w:basedOn w:val="ListBullet"/>
    <w:rsid w:val="005E3A11"/>
    <w:pPr>
      <w:spacing w:after="60"/>
      <w:ind w:left="0" w:firstLine="0"/>
    </w:pPr>
  </w:style>
  <w:style w:type="paragraph" w:customStyle="1" w:styleId="StyleListBullet10pt">
    <w:name w:val="Style List Bullet + 10 pt"/>
    <w:basedOn w:val="ListBullet"/>
    <w:rsid w:val="005E3A11"/>
    <w:pPr>
      <w:ind w:left="0" w:firstLine="0"/>
    </w:pPr>
    <w:rPr>
      <w:szCs w:val="20"/>
    </w:rPr>
  </w:style>
  <w:style w:type="paragraph" w:styleId="TOC1">
    <w:name w:val="toc 1"/>
    <w:basedOn w:val="Normal"/>
    <w:next w:val="Normal"/>
    <w:uiPriority w:val="39"/>
    <w:rsid w:val="00A41B24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uiPriority w:val="39"/>
    <w:rsid w:val="00E96D0B"/>
    <w:pPr>
      <w:spacing w:before="12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link w:val="TOC3Char"/>
    <w:uiPriority w:val="39"/>
    <w:rsid w:val="00E96D0B"/>
    <w:pPr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TOC3Char">
    <w:name w:val="TOC 3 Char"/>
    <w:basedOn w:val="DefaultParagraphFont"/>
    <w:link w:val="TOC3"/>
    <w:uiPriority w:val="39"/>
    <w:rsid w:val="00E96D0B"/>
    <w:rPr>
      <w:rFonts w:asciiTheme="minorHAnsi" w:hAnsiTheme="minorHAnsi" w:cstheme="minorHAnsi"/>
      <w:color w:val="265F91"/>
      <w:sz w:val="20"/>
      <w:szCs w:val="20"/>
    </w:rPr>
  </w:style>
  <w:style w:type="paragraph" w:customStyle="1" w:styleId="Picturenormal">
    <w:name w:val="Picture normal"/>
    <w:basedOn w:val="Normal"/>
    <w:next w:val="Normal"/>
    <w:rsid w:val="005E3A11"/>
    <w:pPr>
      <w:spacing w:before="80" w:after="40"/>
      <w:ind w:left="1134"/>
    </w:pPr>
    <w:rPr>
      <w:szCs w:val="20"/>
    </w:rPr>
  </w:style>
  <w:style w:type="paragraph" w:customStyle="1" w:styleId="TableText">
    <w:name w:val="Table Text"/>
    <w:basedOn w:val="Normal"/>
    <w:link w:val="TableTextChar"/>
    <w:qFormat/>
    <w:rsid w:val="00815997"/>
    <w:pPr>
      <w:spacing w:before="40" w:after="40"/>
    </w:pPr>
  </w:style>
  <w:style w:type="character" w:customStyle="1" w:styleId="TableTextChar">
    <w:name w:val="Table Text Char"/>
    <w:basedOn w:val="DefaultParagraphFont"/>
    <w:link w:val="TableText"/>
    <w:rsid w:val="00815997"/>
    <w:rPr>
      <w:rFonts w:ascii="Arial" w:hAnsi="Arial"/>
      <w:color w:val="265F91"/>
      <w:szCs w:val="24"/>
      <w:lang w:val="en-GB" w:bidi="ar-SA"/>
    </w:rPr>
  </w:style>
  <w:style w:type="table" w:styleId="TableSimple1">
    <w:name w:val="Table Simple 1"/>
    <w:basedOn w:val="TableNormal"/>
    <w:rsid w:val="005E3A11"/>
    <w:pPr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heading"/>
    <w:basedOn w:val="Normal"/>
    <w:rsid w:val="005E3A11"/>
    <w:pPr>
      <w:spacing w:before="60" w:after="60"/>
    </w:pPr>
    <w:rPr>
      <w:rFonts w:eastAsia="Arial Unicode MS" w:cs="Arial Unicode MS"/>
      <w:b/>
    </w:rPr>
  </w:style>
  <w:style w:type="paragraph" w:customStyle="1" w:styleId="Pagenumberparaodd">
    <w:name w:val="Page number para odd"/>
    <w:basedOn w:val="Headeroddtop"/>
    <w:rsid w:val="005E3A11"/>
    <w:pPr>
      <w:framePr w:hSpace="187" w:vSpace="187" w:wrap="around" w:vAnchor="page" w:hAnchor="page" w:x="10211" w:y="1441"/>
      <w:pBdr>
        <w:bottom w:val="none" w:sz="0" w:space="0" w:color="auto"/>
      </w:pBdr>
      <w:shd w:val="clear" w:color="auto" w:fill="FFFFFF"/>
      <w:jc w:val="center"/>
    </w:pPr>
    <w:rPr>
      <w:sz w:val="28"/>
      <w:szCs w:val="28"/>
    </w:rPr>
  </w:style>
  <w:style w:type="paragraph" w:customStyle="1" w:styleId="PageNumberpara">
    <w:name w:val="Page Number para"/>
    <w:basedOn w:val="Normal"/>
    <w:rsid w:val="005E3A11"/>
    <w:pPr>
      <w:framePr w:hSpace="187" w:vSpace="187" w:wrap="around" w:vAnchor="page" w:hAnchor="page" w:x="1153" w:y="1441"/>
      <w:shd w:val="clear" w:color="auto" w:fill="FFFFFF"/>
      <w:tabs>
        <w:tab w:val="left" w:pos="58"/>
        <w:tab w:val="right" w:pos="7655"/>
      </w:tabs>
      <w:jc w:val="center"/>
    </w:pPr>
    <w:rPr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F96EBB"/>
    <w:pPr>
      <w:spacing w:before="600" w:after="480"/>
      <w:outlineLvl w:val="0"/>
    </w:pPr>
    <w:rPr>
      <w:b/>
      <w:bCs/>
      <w:cap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F96EBB"/>
    <w:rPr>
      <w:b/>
      <w:bCs/>
      <w:caps/>
      <w:color w:val="265F91"/>
      <w:sz w:val="40"/>
      <w:szCs w:val="32"/>
    </w:rPr>
  </w:style>
  <w:style w:type="paragraph" w:styleId="NormalWeb">
    <w:name w:val="Normal (Web)"/>
    <w:basedOn w:val="Normal"/>
    <w:uiPriority w:val="99"/>
    <w:rsid w:val="005E3A11"/>
  </w:style>
  <w:style w:type="paragraph" w:customStyle="1" w:styleId="StyleTOC3LatinU45UniversLightComplexU45UniversLigh">
    <w:name w:val="Style TOC 3 + (Latin) U45 Univers Light (Complex) U45 Univers Ligh..."/>
    <w:basedOn w:val="TOC3"/>
    <w:rsid w:val="005E3A11"/>
  </w:style>
  <w:style w:type="paragraph" w:customStyle="1" w:styleId="StyleTOC3LatinU45UniversLightComplexU45UniversLigh1">
    <w:name w:val="Style TOC 3 + (Latin) U45 Univers Light (Complex) U45 Univers Ligh...1"/>
    <w:basedOn w:val="TOC3"/>
    <w:link w:val="StyleTOC3LatinU45UniversLightComplexU45UniversLigh1Char"/>
    <w:rsid w:val="005E3A11"/>
    <w:pPr>
      <w:tabs>
        <w:tab w:val="right" w:leader="dot" w:pos="8301"/>
      </w:tabs>
    </w:pPr>
  </w:style>
  <w:style w:type="character" w:customStyle="1" w:styleId="StyleTOC3LatinU45UniversLightComplexU45UniversLigh1Char">
    <w:name w:val="Style TOC 3 + (Latin) U45 Univers Light (Complex) U45 Univers Ligh...1 Char"/>
    <w:basedOn w:val="TOC3Char"/>
    <w:link w:val="StyleTOC3LatinU45UniversLightComplexU45UniversLigh1"/>
    <w:rsid w:val="005E3A11"/>
    <w:rPr>
      <w:rFonts w:ascii="Arial" w:eastAsiaTheme="minorHAnsi" w:hAnsi="Arial" w:cs="Arial"/>
      <w:color w:val="58595B"/>
      <w:sz w:val="22"/>
      <w:szCs w:val="22"/>
      <w:lang w:val="en-GB" w:bidi="ar-SA"/>
    </w:rPr>
  </w:style>
  <w:style w:type="paragraph" w:customStyle="1" w:styleId="Normal-noindent">
    <w:name w:val="Normal - no indent"/>
    <w:basedOn w:val="Normal"/>
    <w:next w:val="Normal"/>
    <w:rsid w:val="0087313E"/>
    <w:rPr>
      <w:szCs w:val="20"/>
    </w:rPr>
  </w:style>
  <w:style w:type="paragraph" w:customStyle="1" w:styleId="Note">
    <w:name w:val="Note"/>
    <w:basedOn w:val="Note2"/>
    <w:link w:val="NoteChar"/>
    <w:rsid w:val="005E3A11"/>
    <w:pPr>
      <w:ind w:left="720" w:hanging="720"/>
    </w:pPr>
  </w:style>
  <w:style w:type="character" w:customStyle="1" w:styleId="NoteChar">
    <w:name w:val="Note Char"/>
    <w:basedOn w:val="DefaultParagraphFont"/>
    <w:link w:val="Note"/>
    <w:rsid w:val="005E3A11"/>
    <w:rPr>
      <w:rFonts w:ascii="Arial" w:hAnsi="Arial"/>
      <w:sz w:val="22"/>
      <w:lang w:bidi="ar-SA"/>
    </w:rPr>
  </w:style>
  <w:style w:type="paragraph" w:customStyle="1" w:styleId="StyleNote3Before063cm">
    <w:name w:val="Style Note 3 + Before:  0.63 cm"/>
    <w:basedOn w:val="Normal"/>
    <w:rsid w:val="005E3A11"/>
    <w:pPr>
      <w:ind w:left="1066" w:hanging="709"/>
    </w:pPr>
    <w:rPr>
      <w:szCs w:val="20"/>
    </w:rPr>
  </w:style>
  <w:style w:type="paragraph" w:customStyle="1" w:styleId="TableHeading0">
    <w:name w:val="Table Heading"/>
    <w:basedOn w:val="Normal"/>
    <w:link w:val="TableHeadingChar"/>
    <w:rsid w:val="005E3A11"/>
    <w:pPr>
      <w:spacing w:before="60" w:after="60"/>
    </w:pPr>
    <w:rPr>
      <w:b/>
      <w:bCs/>
    </w:rPr>
  </w:style>
  <w:style w:type="character" w:customStyle="1" w:styleId="TableHeadingChar">
    <w:name w:val="Table Heading Char"/>
    <w:basedOn w:val="DefaultParagraphFont"/>
    <w:link w:val="TableHeading0"/>
    <w:rsid w:val="005E3A11"/>
    <w:rPr>
      <w:rFonts w:ascii="Arial" w:eastAsiaTheme="minorHAnsi" w:hAnsi="Arial" w:cs="Trebuchet MS"/>
      <w:b/>
      <w:bCs/>
      <w:sz w:val="22"/>
      <w:szCs w:val="22"/>
      <w:lang w:bidi="ar-SA"/>
    </w:rPr>
  </w:style>
  <w:style w:type="paragraph" w:customStyle="1" w:styleId="Steps20">
    <w:name w:val="Steps2"/>
    <w:basedOn w:val="Steps"/>
    <w:link w:val="Steps2Char"/>
    <w:rsid w:val="005E3A11"/>
    <w:pPr>
      <w:tabs>
        <w:tab w:val="left" w:pos="924"/>
      </w:tabs>
      <w:spacing w:after="60"/>
      <w:ind w:left="924" w:hanging="567"/>
    </w:pPr>
    <w:rPr>
      <w:rFonts w:cs="Courier New"/>
    </w:rPr>
  </w:style>
  <w:style w:type="character" w:customStyle="1" w:styleId="Steps2Char">
    <w:name w:val="Steps2 Char"/>
    <w:basedOn w:val="StepsChar"/>
    <w:link w:val="Steps20"/>
    <w:rsid w:val="005E3A11"/>
    <w:rPr>
      <w:rFonts w:ascii="Arial" w:eastAsia="Calibri" w:hAnsi="Arial" w:cs="Courier New"/>
      <w:sz w:val="22"/>
      <w:szCs w:val="22"/>
      <w:lang w:val="en-SG" w:bidi="ar-SA"/>
    </w:rPr>
  </w:style>
  <w:style w:type="paragraph" w:styleId="ListBullet3">
    <w:name w:val="List Bullet 3"/>
    <w:basedOn w:val="ListBullet2"/>
    <w:rsid w:val="005E3A11"/>
    <w:pPr>
      <w:numPr>
        <w:numId w:val="8"/>
      </w:numPr>
      <w:spacing w:after="60"/>
    </w:pPr>
  </w:style>
  <w:style w:type="paragraph" w:customStyle="1" w:styleId="Note20">
    <w:name w:val="Note2"/>
    <w:basedOn w:val="Note"/>
    <w:next w:val="Normal"/>
    <w:rsid w:val="005E3A11"/>
    <w:pPr>
      <w:ind w:left="1066"/>
    </w:pPr>
  </w:style>
  <w:style w:type="character" w:customStyle="1" w:styleId="Emphasis1">
    <w:name w:val="Emphasis1"/>
    <w:basedOn w:val="DefaultParagraphFont"/>
    <w:rsid w:val="005E3A11"/>
    <w:rPr>
      <w:rFonts w:ascii="Arial" w:hAnsi="Arial"/>
      <w:b/>
      <w:i w:val="0"/>
      <w:spacing w:val="5"/>
      <w:sz w:val="22"/>
      <w:lang w:val="en-US" w:eastAsia="en-US" w:bidi="ar-SA"/>
    </w:rPr>
  </w:style>
  <w:style w:type="paragraph" w:customStyle="1" w:styleId="Steps2">
    <w:name w:val="Steps 2"/>
    <w:basedOn w:val="Steps"/>
    <w:link w:val="Steps2Char0"/>
    <w:rsid w:val="005E3A11"/>
    <w:pPr>
      <w:numPr>
        <w:numId w:val="17"/>
      </w:numPr>
    </w:pPr>
  </w:style>
  <w:style w:type="character" w:customStyle="1" w:styleId="Steps2Char0">
    <w:name w:val="Steps 2 Char"/>
    <w:basedOn w:val="StepsChar"/>
    <w:link w:val="Steps2"/>
    <w:rsid w:val="005E3A11"/>
    <w:rPr>
      <w:rFonts w:ascii="Arial" w:eastAsia="Calibri" w:hAnsi="Arial" w:cs="Calibri"/>
      <w:color w:val="265F91"/>
      <w:sz w:val="22"/>
      <w:szCs w:val="22"/>
      <w:lang w:val="en-SG" w:bidi="ar-SA"/>
    </w:rPr>
  </w:style>
  <w:style w:type="paragraph" w:customStyle="1" w:styleId="Steps3">
    <w:name w:val="Steps 3"/>
    <w:basedOn w:val="Steps20"/>
    <w:rsid w:val="005E3A11"/>
    <w:pPr>
      <w:tabs>
        <w:tab w:val="clear" w:pos="924"/>
        <w:tab w:val="left" w:pos="1287"/>
      </w:tabs>
      <w:ind w:left="1077" w:hanging="357"/>
    </w:pPr>
  </w:style>
  <w:style w:type="paragraph" w:customStyle="1" w:styleId="Note1">
    <w:name w:val="Note 1"/>
    <w:basedOn w:val="steps0"/>
    <w:link w:val="Note1Char"/>
    <w:rsid w:val="005E3A11"/>
    <w:pPr>
      <w:ind w:left="1066" w:hanging="709"/>
    </w:pPr>
    <w:rPr>
      <w:szCs w:val="24"/>
    </w:rPr>
  </w:style>
  <w:style w:type="character" w:customStyle="1" w:styleId="Note1Char">
    <w:name w:val="Note 1 Char"/>
    <w:basedOn w:val="DefaultParagraphFont"/>
    <w:link w:val="Note1"/>
    <w:locked/>
    <w:rsid w:val="005E3A11"/>
    <w:rPr>
      <w:rFonts w:ascii="Arial" w:hAnsi="Arial"/>
      <w:szCs w:val="24"/>
    </w:rPr>
  </w:style>
  <w:style w:type="paragraph" w:customStyle="1" w:styleId="Note3">
    <w:name w:val="Note 3"/>
    <w:basedOn w:val="Note"/>
    <w:next w:val="Normal"/>
    <w:link w:val="Note3Char"/>
    <w:rsid w:val="005E3A11"/>
    <w:pPr>
      <w:ind w:left="1786"/>
    </w:pPr>
    <w:rPr>
      <w:spacing w:val="5"/>
    </w:rPr>
  </w:style>
  <w:style w:type="character" w:customStyle="1" w:styleId="Note3Char">
    <w:name w:val="Note 3 Char"/>
    <w:basedOn w:val="Note2Char"/>
    <w:link w:val="Note3"/>
    <w:rsid w:val="005E3A11"/>
    <w:rPr>
      <w:rFonts w:ascii="Arial" w:hAnsi="Arial"/>
      <w:spacing w:val="5"/>
      <w:sz w:val="22"/>
      <w:lang w:bidi="ar-SA"/>
    </w:rPr>
  </w:style>
  <w:style w:type="character" w:customStyle="1" w:styleId="Note2Char">
    <w:name w:val="Note 2 Char"/>
    <w:basedOn w:val="NoteChar"/>
    <w:link w:val="Note2"/>
    <w:rsid w:val="005E3A11"/>
    <w:rPr>
      <w:rFonts w:ascii="Arial" w:hAnsi="Arial"/>
      <w:sz w:val="22"/>
      <w:lang w:bidi="ar-SA"/>
    </w:rPr>
  </w:style>
  <w:style w:type="paragraph" w:customStyle="1" w:styleId="Note2">
    <w:name w:val="Note 2"/>
    <w:basedOn w:val="Normal"/>
    <w:link w:val="Note2Char"/>
    <w:rsid w:val="005E3A11"/>
    <w:pPr>
      <w:tabs>
        <w:tab w:val="left" w:pos="720"/>
        <w:tab w:val="left" w:pos="993"/>
      </w:tabs>
      <w:ind w:left="992" w:hanging="635"/>
    </w:pPr>
    <w:rPr>
      <w:szCs w:val="20"/>
    </w:rPr>
  </w:style>
  <w:style w:type="paragraph" w:customStyle="1" w:styleId="Tabletext0">
    <w:name w:val="Tabletext"/>
    <w:basedOn w:val="Normal"/>
    <w:rsid w:val="005E3A11"/>
    <w:pPr>
      <w:spacing w:before="60" w:after="60"/>
    </w:pPr>
  </w:style>
  <w:style w:type="paragraph" w:customStyle="1" w:styleId="StyleTableTextBefore2ptAfter2pt">
    <w:name w:val="Style Table Text + Before:  2 pt After:  2 pt"/>
    <w:basedOn w:val="TableText"/>
    <w:rsid w:val="005E3A11"/>
  </w:style>
  <w:style w:type="paragraph" w:customStyle="1" w:styleId="StyleStyleTableTextBefore2ptAfter2ptBefore127">
    <w:name w:val="Style Style Table Text + Before:  2 pt After:  2 pt + Before:  1.27..."/>
    <w:basedOn w:val="StyleTableTextBefore2ptAfter2pt"/>
    <w:rsid w:val="005E3A11"/>
  </w:style>
  <w:style w:type="paragraph" w:styleId="HTMLPreformatted">
    <w:name w:val="HTML Preformatted"/>
    <w:basedOn w:val="Normal"/>
    <w:link w:val="HTMLPreformattedChar"/>
    <w:uiPriority w:val="99"/>
    <w:rsid w:val="005E3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5E3A11"/>
    <w:rPr>
      <w:rFonts w:ascii="Courier New" w:eastAsiaTheme="minorHAnsi" w:hAnsi="Courier New" w:cs="Courier New"/>
      <w:lang w:bidi="ar-SA"/>
    </w:rPr>
  </w:style>
  <w:style w:type="character" w:customStyle="1" w:styleId="m1">
    <w:name w:val="m1"/>
    <w:basedOn w:val="DefaultParagraphFont"/>
    <w:rsid w:val="005E3A11"/>
    <w:rPr>
      <w:color w:val="0000FF"/>
    </w:rPr>
  </w:style>
  <w:style w:type="character" w:customStyle="1" w:styleId="t1">
    <w:name w:val="t1"/>
    <w:basedOn w:val="DefaultParagraphFont"/>
    <w:rsid w:val="005E3A11"/>
    <w:rPr>
      <w:color w:val="990000"/>
    </w:rPr>
  </w:style>
  <w:style w:type="character" w:customStyle="1" w:styleId="tx1">
    <w:name w:val="tx1"/>
    <w:basedOn w:val="DefaultParagraphFont"/>
    <w:rsid w:val="005E3A11"/>
    <w:rPr>
      <w:b/>
      <w:bCs/>
    </w:rPr>
  </w:style>
  <w:style w:type="character" w:styleId="PageNumber">
    <w:name w:val="page number"/>
    <w:basedOn w:val="DefaultParagraphFont"/>
    <w:rsid w:val="005E3A11"/>
  </w:style>
  <w:style w:type="paragraph" w:styleId="Date">
    <w:name w:val="Date"/>
    <w:basedOn w:val="Normal"/>
    <w:next w:val="Normal"/>
    <w:link w:val="DateChar"/>
    <w:rsid w:val="005E3A11"/>
    <w:rPr>
      <w:rFonts w:cs="Courier New"/>
    </w:rPr>
  </w:style>
  <w:style w:type="character" w:customStyle="1" w:styleId="DateChar">
    <w:name w:val="Date Char"/>
    <w:basedOn w:val="DefaultParagraphFont"/>
    <w:link w:val="Date"/>
    <w:rsid w:val="005E3A11"/>
    <w:rPr>
      <w:rFonts w:ascii="Arial" w:eastAsiaTheme="minorHAnsi" w:hAnsi="Arial" w:cs="Courier New"/>
      <w:sz w:val="22"/>
      <w:szCs w:val="22"/>
      <w:lang w:bidi="ar-SA"/>
    </w:rPr>
  </w:style>
  <w:style w:type="paragraph" w:styleId="TOC4">
    <w:name w:val="toc 4"/>
    <w:basedOn w:val="Normal"/>
    <w:next w:val="Normal"/>
    <w:autoRedefine/>
    <w:rsid w:val="005E3A11"/>
    <w:pPr>
      <w:ind w:left="660"/>
    </w:pPr>
    <w:rPr>
      <w:rFonts w:asciiTheme="minorHAnsi" w:hAnsiTheme="minorHAnsi" w:cstheme="minorHAnsi"/>
      <w:sz w:val="20"/>
      <w:szCs w:val="20"/>
    </w:rPr>
  </w:style>
  <w:style w:type="paragraph" w:customStyle="1" w:styleId="Programindent">
    <w:name w:val="Program indent"/>
    <w:basedOn w:val="Normal"/>
    <w:link w:val="ProgramindentChar"/>
    <w:uiPriority w:val="99"/>
    <w:rsid w:val="005E3A1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ind w:left="924"/>
    </w:pPr>
    <w:rPr>
      <w:rFonts w:ascii="Courier New" w:hAnsi="Courier New"/>
      <w:sz w:val="18"/>
    </w:rPr>
  </w:style>
  <w:style w:type="character" w:customStyle="1" w:styleId="ProgramindentChar">
    <w:name w:val="Program indent Char"/>
    <w:basedOn w:val="DefaultParagraphFont"/>
    <w:link w:val="Programindent"/>
    <w:uiPriority w:val="99"/>
    <w:rsid w:val="005E3A11"/>
    <w:rPr>
      <w:rFonts w:ascii="Courier New" w:eastAsiaTheme="minorHAnsi" w:hAnsi="Courier New" w:cs="Trebuchet MS"/>
      <w:sz w:val="18"/>
      <w:szCs w:val="22"/>
      <w:lang w:bidi="ar-SA"/>
    </w:rPr>
  </w:style>
  <w:style w:type="paragraph" w:customStyle="1" w:styleId="Program">
    <w:name w:val="Program"/>
    <w:basedOn w:val="Programindent"/>
    <w:link w:val="ProgramChar"/>
    <w:uiPriority w:val="99"/>
    <w:rsid w:val="005E3A11"/>
    <w:pPr>
      <w:tabs>
        <w:tab w:val="left" w:pos="426"/>
        <w:tab w:val="left" w:pos="851"/>
        <w:tab w:val="left" w:pos="1276"/>
        <w:tab w:val="left" w:pos="1701"/>
      </w:tabs>
      <w:ind w:left="0"/>
    </w:pPr>
    <w:rPr>
      <w:szCs w:val="18"/>
    </w:rPr>
  </w:style>
  <w:style w:type="character" w:customStyle="1" w:styleId="ProgramChar">
    <w:name w:val="Program Char"/>
    <w:basedOn w:val="ProgramindentChar"/>
    <w:link w:val="Program"/>
    <w:uiPriority w:val="99"/>
    <w:rsid w:val="005E3A11"/>
    <w:rPr>
      <w:rFonts w:ascii="Courier New" w:eastAsiaTheme="minorHAnsi" w:hAnsi="Courier New" w:cs="Trebuchet MS"/>
      <w:sz w:val="18"/>
      <w:szCs w:val="18"/>
      <w:lang w:bidi="ar-SA"/>
    </w:rPr>
  </w:style>
  <w:style w:type="paragraph" w:styleId="Index1">
    <w:name w:val="index 1"/>
    <w:basedOn w:val="Normal"/>
    <w:next w:val="Normal"/>
    <w:rsid w:val="005E3A11"/>
    <w:pPr>
      <w:spacing w:before="60"/>
      <w:ind w:left="238" w:hanging="238"/>
    </w:pPr>
  </w:style>
  <w:style w:type="paragraph" w:customStyle="1" w:styleId="to">
    <w:name w:val="to"/>
    <w:basedOn w:val="Normal"/>
    <w:next w:val="Normal"/>
    <w:rsid w:val="005E3A11"/>
    <w:pPr>
      <w:keepNext/>
      <w:spacing w:before="120"/>
      <w:ind w:left="1134"/>
    </w:pPr>
    <w:rPr>
      <w:rFonts w:ascii="Arial Black" w:hAnsi="Arial Black"/>
      <w:szCs w:val="20"/>
    </w:rPr>
  </w:style>
  <w:style w:type="paragraph" w:customStyle="1" w:styleId="tabletext1">
    <w:name w:val="tabletext"/>
    <w:basedOn w:val="Normal"/>
    <w:rsid w:val="005E3A1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Numbers">
    <w:name w:val="Numbers"/>
    <w:basedOn w:val="Normal"/>
    <w:rsid w:val="005E3A11"/>
    <w:pPr>
      <w:tabs>
        <w:tab w:val="num" w:pos="1854"/>
      </w:tabs>
      <w:ind w:left="1491" w:hanging="357"/>
    </w:pPr>
    <w:rPr>
      <w:szCs w:val="20"/>
    </w:rPr>
  </w:style>
  <w:style w:type="paragraph" w:customStyle="1" w:styleId="ListBulletcontinue">
    <w:name w:val="List Bullet continue"/>
    <w:basedOn w:val="ListContinue"/>
    <w:rsid w:val="005E3A11"/>
    <w:pPr>
      <w:ind w:left="1559"/>
    </w:pPr>
  </w:style>
  <w:style w:type="paragraph" w:styleId="BodyTextIndent3">
    <w:name w:val="Body Text Indent 3"/>
    <w:basedOn w:val="Normal"/>
    <w:link w:val="BodyTextIndent3Char"/>
    <w:uiPriority w:val="99"/>
    <w:rsid w:val="005E3A11"/>
    <w:pPr>
      <w:tabs>
        <w:tab w:val="left" w:pos="2268"/>
      </w:tabs>
      <w:ind w:left="2268" w:hanging="2268"/>
    </w:pPr>
    <w:rPr>
      <w:rFonts w:ascii="Courier New" w:hAnsi="Courier New" w:cs="Courier New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E3A11"/>
    <w:rPr>
      <w:rFonts w:ascii="Courier New" w:eastAsiaTheme="minorHAnsi" w:hAnsi="Courier New" w:cs="Courier New"/>
      <w:lang w:bidi="ar-SA"/>
    </w:rPr>
  </w:style>
  <w:style w:type="paragraph" w:customStyle="1" w:styleId="Prompts">
    <w:name w:val="Prompts"/>
    <w:basedOn w:val="Normal"/>
    <w:rsid w:val="005E3A11"/>
    <w:pPr>
      <w:spacing w:after="60"/>
    </w:pPr>
  </w:style>
  <w:style w:type="paragraph" w:customStyle="1" w:styleId="Steps4">
    <w:name w:val="Steps4"/>
    <w:basedOn w:val="Steps3"/>
    <w:rsid w:val="005E3A11"/>
    <w:pPr>
      <w:tabs>
        <w:tab w:val="clear" w:pos="1287"/>
        <w:tab w:val="left" w:pos="1440"/>
      </w:tabs>
      <w:ind w:left="1434"/>
    </w:pPr>
  </w:style>
  <w:style w:type="character" w:styleId="Strong">
    <w:name w:val="Strong"/>
    <w:basedOn w:val="DefaultParagraphFont"/>
    <w:uiPriority w:val="22"/>
    <w:rsid w:val="00575B6C"/>
    <w:rPr>
      <w:rFonts w:ascii="Arial" w:hAnsi="Arial"/>
      <w:b/>
      <w:bCs/>
    </w:rPr>
  </w:style>
  <w:style w:type="paragraph" w:customStyle="1" w:styleId="Caption1">
    <w:name w:val="Caption1"/>
    <w:basedOn w:val="Normal"/>
    <w:rsid w:val="000F3D8F"/>
    <w:pPr>
      <w:jc w:val="center"/>
    </w:pPr>
    <w:rPr>
      <w:i/>
      <w:color w:val="244061"/>
    </w:rPr>
  </w:style>
  <w:style w:type="paragraph" w:customStyle="1" w:styleId="StyleListBulletRoundBulletAfter3pt1">
    <w:name w:val="Style List BulletRound Bullet + After:  3 pt1"/>
    <w:basedOn w:val="ListBullet"/>
    <w:rsid w:val="005E3A11"/>
    <w:pPr>
      <w:tabs>
        <w:tab w:val="num" w:pos="717"/>
      </w:tabs>
      <w:spacing w:after="60"/>
      <w:ind w:left="714"/>
    </w:pPr>
    <w:rPr>
      <w:szCs w:val="20"/>
      <w:lang w:bidi="ar-SA"/>
    </w:rPr>
  </w:style>
  <w:style w:type="paragraph" w:styleId="ListNumber">
    <w:name w:val="List Number"/>
    <w:basedOn w:val="Normal"/>
    <w:rsid w:val="005E3A11"/>
    <w:pPr>
      <w:numPr>
        <w:numId w:val="18"/>
      </w:numPr>
      <w:contextualSpacing/>
    </w:pPr>
  </w:style>
  <w:style w:type="paragraph" w:customStyle="1" w:styleId="Listnumberindent">
    <w:name w:val="List number indent"/>
    <w:basedOn w:val="ListNumber"/>
    <w:rsid w:val="005E3A11"/>
    <w:pPr>
      <w:ind w:left="714" w:hanging="357"/>
    </w:pPr>
    <w:rPr>
      <w:szCs w:val="20"/>
    </w:rPr>
  </w:style>
  <w:style w:type="paragraph" w:customStyle="1" w:styleId="Steps30">
    <w:name w:val="Steps3"/>
    <w:basedOn w:val="Steps20"/>
    <w:rsid w:val="005E3A11"/>
    <w:pPr>
      <w:tabs>
        <w:tab w:val="clear" w:pos="924"/>
        <w:tab w:val="left" w:pos="720"/>
      </w:tabs>
      <w:autoSpaceDE w:val="0"/>
      <w:autoSpaceDN w:val="0"/>
      <w:adjustRightInd w:val="0"/>
      <w:ind w:left="1077" w:hanging="357"/>
    </w:pPr>
    <w:rPr>
      <w:rFonts w:cs="Times New Roman"/>
    </w:rPr>
  </w:style>
  <w:style w:type="paragraph" w:customStyle="1" w:styleId="Tabletext2">
    <w:name w:val="Table text"/>
    <w:basedOn w:val="Normal"/>
    <w:link w:val="TabletextChar0"/>
    <w:rsid w:val="005E3A11"/>
    <w:pPr>
      <w:spacing w:before="60" w:after="60"/>
    </w:pPr>
    <w:rPr>
      <w:rFonts w:ascii="Trebuchet MS" w:hAnsi="Trebuchet MS" w:cs="Tahoma"/>
      <w:szCs w:val="20"/>
    </w:rPr>
  </w:style>
  <w:style w:type="character" w:customStyle="1" w:styleId="TabletextChar0">
    <w:name w:val="Table text Char"/>
    <w:basedOn w:val="DefaultParagraphFont"/>
    <w:link w:val="Tabletext2"/>
    <w:locked/>
    <w:rsid w:val="005E3A11"/>
    <w:rPr>
      <w:rFonts w:ascii="Trebuchet MS" w:hAnsi="Trebuchet MS" w:cs="Tahoma"/>
      <w:sz w:val="22"/>
    </w:rPr>
  </w:style>
  <w:style w:type="paragraph" w:customStyle="1" w:styleId="program0">
    <w:name w:val="program"/>
    <w:basedOn w:val="Normal"/>
    <w:rsid w:val="005E3A1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</w:pPr>
    <w:rPr>
      <w:rFonts w:ascii="Courier New" w:hAnsi="Courier New"/>
      <w:color w:val="000000"/>
      <w:sz w:val="18"/>
    </w:rPr>
  </w:style>
  <w:style w:type="paragraph" w:customStyle="1" w:styleId="t">
    <w:name w:val="t"/>
    <w:basedOn w:val="Normal"/>
    <w:rsid w:val="005E3A11"/>
    <w:pPr>
      <w:spacing w:before="100" w:beforeAutospacing="1" w:after="100" w:afterAutospacing="1"/>
    </w:pPr>
    <w:rPr>
      <w:color w:val="990000"/>
    </w:rPr>
  </w:style>
  <w:style w:type="paragraph" w:customStyle="1" w:styleId="xt">
    <w:name w:val="xt"/>
    <w:basedOn w:val="Normal"/>
    <w:rsid w:val="005E3A11"/>
    <w:pPr>
      <w:spacing w:before="100" w:beforeAutospacing="1" w:after="100" w:afterAutospacing="1"/>
    </w:pPr>
    <w:rPr>
      <w:color w:val="990099"/>
    </w:rPr>
  </w:style>
  <w:style w:type="paragraph" w:customStyle="1" w:styleId="ns">
    <w:name w:val="ns"/>
    <w:basedOn w:val="Normal"/>
    <w:rsid w:val="005E3A11"/>
    <w:pPr>
      <w:spacing w:before="100" w:beforeAutospacing="1" w:after="100" w:afterAutospacing="1"/>
    </w:pPr>
    <w:rPr>
      <w:color w:val="FF0000"/>
    </w:rPr>
  </w:style>
  <w:style w:type="paragraph" w:customStyle="1" w:styleId="tx">
    <w:name w:val="tx"/>
    <w:basedOn w:val="Normal"/>
    <w:rsid w:val="005E3A11"/>
    <w:pPr>
      <w:spacing w:before="100" w:beforeAutospacing="1" w:after="100" w:afterAutospacing="1"/>
    </w:pPr>
    <w:rPr>
      <w:b/>
      <w:bCs/>
    </w:rPr>
  </w:style>
  <w:style w:type="paragraph" w:customStyle="1" w:styleId="db">
    <w:name w:val="db"/>
    <w:basedOn w:val="Normal"/>
    <w:rsid w:val="005E3A11"/>
    <w:pPr>
      <w:pBdr>
        <w:left w:val="single" w:sz="6" w:space="4" w:color="CCCCCC"/>
      </w:pBdr>
      <w:ind w:left="240"/>
    </w:pPr>
    <w:rPr>
      <w:rFonts w:ascii="Courier" w:hAnsi="Courier"/>
    </w:rPr>
  </w:style>
  <w:style w:type="paragraph" w:customStyle="1" w:styleId="di">
    <w:name w:val="di"/>
    <w:basedOn w:val="Normal"/>
    <w:rsid w:val="005E3A11"/>
    <w:pPr>
      <w:spacing w:before="100" w:beforeAutospacing="1" w:after="100" w:afterAutospacing="1"/>
    </w:pPr>
    <w:rPr>
      <w:rFonts w:ascii="Courier" w:hAnsi="Courier"/>
    </w:rPr>
  </w:style>
  <w:style w:type="paragraph" w:customStyle="1" w:styleId="StyleListBullet3After3pt">
    <w:name w:val="Style List Bullet 3 + After:  3 pt"/>
    <w:basedOn w:val="ListBullet3"/>
    <w:rsid w:val="005E3A11"/>
    <w:pPr>
      <w:numPr>
        <w:numId w:val="0"/>
      </w:numPr>
      <w:tabs>
        <w:tab w:val="num" w:pos="1080"/>
      </w:tabs>
      <w:ind w:left="1080" w:hanging="360"/>
    </w:pPr>
  </w:style>
  <w:style w:type="table" w:styleId="TableGrid">
    <w:name w:val="Table Grid"/>
    <w:basedOn w:val="TableNormal"/>
    <w:rsid w:val="005E3A11"/>
    <w:rPr>
      <w:rFonts w:ascii="Ultimate Serial" w:eastAsiaTheme="minorHAnsi" w:hAnsi="Ultimate Serial" w:cstheme="minorBidi"/>
      <w:szCs w:val="22"/>
      <w:lang w:bidi="ar-SA"/>
    </w:rPr>
    <w:tblPr>
      <w:tblBorders>
        <w:top w:val="single" w:sz="4" w:space="0" w:color="0F2233" w:themeColor="text1"/>
        <w:left w:val="single" w:sz="4" w:space="0" w:color="0F2233" w:themeColor="text1"/>
        <w:bottom w:val="single" w:sz="4" w:space="0" w:color="0F2233" w:themeColor="text1"/>
        <w:right w:val="single" w:sz="4" w:space="0" w:color="0F2233" w:themeColor="text1"/>
        <w:insideH w:val="single" w:sz="4" w:space="0" w:color="0F2233" w:themeColor="text1"/>
        <w:insideV w:val="single" w:sz="4" w:space="0" w:color="0F2233" w:themeColor="text1"/>
      </w:tblBorders>
    </w:tblPr>
    <w:tcPr>
      <w:vAlign w:val="center"/>
    </w:tcPr>
  </w:style>
  <w:style w:type="paragraph" w:customStyle="1" w:styleId="StyleListBullet2SquareBulletAfter3pt">
    <w:name w:val="Style List Bullet 2Square Bullet + After:  3 pt"/>
    <w:basedOn w:val="ListBullet2"/>
    <w:rsid w:val="005E3A11"/>
    <w:pPr>
      <w:numPr>
        <w:numId w:val="0"/>
      </w:numPr>
      <w:tabs>
        <w:tab w:val="left" w:pos="357"/>
        <w:tab w:val="num" w:pos="643"/>
      </w:tabs>
      <w:ind w:left="643" w:hanging="360"/>
    </w:pPr>
  </w:style>
  <w:style w:type="paragraph" w:customStyle="1" w:styleId="Tablebullet">
    <w:name w:val="Table bullet"/>
    <w:basedOn w:val="TableText"/>
    <w:qFormat/>
    <w:rsid w:val="00815997"/>
    <w:pPr>
      <w:numPr>
        <w:numId w:val="5"/>
      </w:numPr>
      <w:tabs>
        <w:tab w:val="left" w:pos="284"/>
      </w:tabs>
      <w:spacing w:before="0"/>
    </w:pPr>
  </w:style>
  <w:style w:type="paragraph" w:customStyle="1" w:styleId="StyleListBulletRoundBulletAfter0pt">
    <w:name w:val="Style List BulletRound Bullet + After:  0 pt"/>
    <w:basedOn w:val="ListBullet"/>
    <w:rsid w:val="005E3A11"/>
    <w:pPr>
      <w:tabs>
        <w:tab w:val="num" w:pos="360"/>
      </w:tabs>
      <w:ind w:left="360" w:hanging="360"/>
    </w:pPr>
  </w:style>
  <w:style w:type="paragraph" w:customStyle="1" w:styleId="StyleListBullet2SquareBulletAfter0pt">
    <w:name w:val="Style List Bullet 2Square Bullet + After:  0 pt"/>
    <w:basedOn w:val="ListBullet2"/>
    <w:rsid w:val="005E3A11"/>
    <w:pPr>
      <w:numPr>
        <w:numId w:val="0"/>
      </w:numPr>
      <w:tabs>
        <w:tab w:val="num" w:pos="720"/>
      </w:tabs>
      <w:ind w:left="720" w:hanging="360"/>
    </w:pPr>
  </w:style>
  <w:style w:type="paragraph" w:styleId="ListBullet4">
    <w:name w:val="List Bullet 4"/>
    <w:basedOn w:val="ListBullet3"/>
    <w:uiPriority w:val="99"/>
    <w:rsid w:val="005E3A11"/>
    <w:pPr>
      <w:numPr>
        <w:numId w:val="2"/>
      </w:numPr>
    </w:pPr>
  </w:style>
  <w:style w:type="paragraph" w:customStyle="1" w:styleId="listbullet0">
    <w:name w:val="listbullet"/>
    <w:basedOn w:val="Normal"/>
    <w:rsid w:val="005E3A11"/>
    <w:pPr>
      <w:tabs>
        <w:tab w:val="num" w:pos="720"/>
      </w:tabs>
      <w:ind w:left="720" w:hanging="360"/>
    </w:pPr>
  </w:style>
  <w:style w:type="paragraph" w:customStyle="1" w:styleId="StyleListBullet4After3pt">
    <w:name w:val="Style List Bullet 4 + After:  3 pt"/>
    <w:basedOn w:val="ListBullet4"/>
    <w:rsid w:val="005E3A11"/>
    <w:pPr>
      <w:numPr>
        <w:numId w:val="0"/>
      </w:numPr>
      <w:tabs>
        <w:tab w:val="num" w:pos="360"/>
      </w:tabs>
      <w:ind w:left="357" w:hanging="357"/>
    </w:pPr>
  </w:style>
  <w:style w:type="paragraph" w:customStyle="1" w:styleId="steps0">
    <w:name w:val="steps"/>
    <w:basedOn w:val="Normal"/>
    <w:rsid w:val="005E3A11"/>
    <w:pPr>
      <w:tabs>
        <w:tab w:val="left" w:pos="357"/>
      </w:tabs>
      <w:ind w:left="357" w:hanging="357"/>
    </w:pPr>
    <w:rPr>
      <w:szCs w:val="20"/>
    </w:rPr>
  </w:style>
  <w:style w:type="paragraph" w:customStyle="1" w:styleId="Picturelist">
    <w:name w:val="Picture list"/>
    <w:basedOn w:val="Numbers"/>
    <w:rsid w:val="005E3A11"/>
    <w:pPr>
      <w:spacing w:before="40" w:after="20"/>
      <w:ind w:left="1434"/>
    </w:pPr>
  </w:style>
  <w:style w:type="paragraph" w:customStyle="1" w:styleId="StyleListBulletRoundBulletRoundBulletAfter3pt0">
    <w:name w:val="Style List Bullet Round BulletRound Bullet + After:  3 pt"/>
    <w:basedOn w:val="ListBullet"/>
    <w:rsid w:val="005E3A11"/>
    <w:pPr>
      <w:tabs>
        <w:tab w:val="num" w:pos="1080"/>
        <w:tab w:val="left" w:pos="1491"/>
      </w:tabs>
      <w:spacing w:after="60"/>
      <w:ind w:left="1491"/>
    </w:pPr>
    <w:rPr>
      <w:szCs w:val="20"/>
      <w:lang w:bidi="ar-SA"/>
    </w:rPr>
  </w:style>
  <w:style w:type="paragraph" w:styleId="ListNumber4">
    <w:name w:val="List Number 4"/>
    <w:basedOn w:val="Normal"/>
    <w:rsid w:val="005E3A11"/>
    <w:pPr>
      <w:tabs>
        <w:tab w:val="num" w:pos="1060"/>
      </w:tabs>
      <w:ind w:left="1060" w:hanging="360"/>
    </w:pPr>
  </w:style>
  <w:style w:type="character" w:customStyle="1" w:styleId="RoundBulletCharChar">
    <w:name w:val="Round Bullet Char Char"/>
    <w:basedOn w:val="DefaultParagraphFont"/>
    <w:rsid w:val="005E3A11"/>
    <w:rPr>
      <w:sz w:val="24"/>
      <w:szCs w:val="24"/>
      <w:lang w:val="en-US" w:eastAsia="en-US" w:bidi="he-IL"/>
    </w:rPr>
  </w:style>
  <w:style w:type="paragraph" w:customStyle="1" w:styleId="StyleListBullet2After3pt">
    <w:name w:val="Style List Bullet 2 + After:  3 pt"/>
    <w:basedOn w:val="Normal"/>
    <w:rsid w:val="005E3A11"/>
    <w:pPr>
      <w:tabs>
        <w:tab w:val="num" w:pos="1440"/>
      </w:tabs>
      <w:ind w:left="1437" w:hanging="357"/>
    </w:pPr>
  </w:style>
  <w:style w:type="character" w:customStyle="1" w:styleId="pagetitle1">
    <w:name w:val="pagetitle1"/>
    <w:basedOn w:val="DefaultParagraphFont"/>
    <w:rsid w:val="005E3A11"/>
    <w:rPr>
      <w:rFonts w:ascii="Tahoma" w:hAnsi="Tahoma" w:cs="Tahoma" w:hint="default"/>
      <w:b/>
      <w:bCs/>
      <w:color w:val="1C3C58"/>
      <w:sz w:val="17"/>
      <w:szCs w:val="17"/>
    </w:rPr>
  </w:style>
  <w:style w:type="paragraph" w:customStyle="1" w:styleId="Profile">
    <w:name w:val="Profile"/>
    <w:basedOn w:val="Normal"/>
    <w:rsid w:val="005E3A11"/>
    <w:pPr>
      <w:keepLines/>
    </w:pPr>
    <w:rPr>
      <w:rFonts w:cs="Miriam"/>
    </w:rPr>
  </w:style>
  <w:style w:type="table" w:styleId="TableProfessional">
    <w:name w:val="Table Professional"/>
    <w:basedOn w:val="TableNormal"/>
    <w:rsid w:val="005E3A11"/>
    <w:pPr>
      <w:keepLines/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yberArk-MainContent-Header">
    <w:name w:val="CyberArk - Main Content - Header"/>
    <w:basedOn w:val="Normal"/>
    <w:autoRedefine/>
    <w:rsid w:val="005E3A11"/>
    <w:pPr>
      <w:tabs>
        <w:tab w:val="left" w:pos="180"/>
        <w:tab w:val="left" w:pos="792"/>
      </w:tabs>
      <w:spacing w:after="240"/>
      <w:ind w:right="259"/>
    </w:pPr>
    <w:rPr>
      <w:rFonts w:ascii="U55 Univers Regular" w:hAnsi="U55 Univers Regular"/>
      <w:color w:val="D97B3B"/>
      <w:sz w:val="42"/>
      <w:szCs w:val="42"/>
    </w:rPr>
  </w:style>
  <w:style w:type="paragraph" w:customStyle="1" w:styleId="CyberArk-MainContent-BodyCopy">
    <w:name w:val="CyberArk - Main Content - Body Copy"/>
    <w:aliases w:val="Bold"/>
    <w:basedOn w:val="Normal"/>
    <w:autoRedefine/>
    <w:rsid w:val="005E3A11"/>
    <w:pPr>
      <w:tabs>
        <w:tab w:val="left" w:pos="-1260"/>
      </w:tabs>
      <w:spacing w:line="264" w:lineRule="auto"/>
      <w:jc w:val="both"/>
    </w:pPr>
    <w:rPr>
      <w:rFonts w:ascii="Trade Gothic LT Std" w:hAnsi="Trade Gothic LT Std"/>
      <w:spacing w:val="-2"/>
      <w:szCs w:val="20"/>
    </w:rPr>
  </w:style>
  <w:style w:type="paragraph" w:customStyle="1" w:styleId="StyleCaptionCentered">
    <w:name w:val="Style Caption + Centered"/>
    <w:basedOn w:val="Normal"/>
    <w:rsid w:val="000F3D8F"/>
    <w:pPr>
      <w:spacing w:before="120" w:after="240"/>
      <w:jc w:val="center"/>
    </w:pPr>
    <w:rPr>
      <w:b/>
      <w:szCs w:val="20"/>
    </w:rPr>
  </w:style>
  <w:style w:type="paragraph" w:styleId="ListBullet5">
    <w:name w:val="List Bullet 5"/>
    <w:basedOn w:val="ListBullet4"/>
    <w:uiPriority w:val="99"/>
    <w:rsid w:val="005E3A11"/>
    <w:pPr>
      <w:numPr>
        <w:numId w:val="1"/>
      </w:numPr>
    </w:pPr>
  </w:style>
  <w:style w:type="paragraph" w:customStyle="1" w:styleId="StyleHeading4NotBold">
    <w:name w:val="Style Heading 4 + Not Bold"/>
    <w:basedOn w:val="Normal"/>
    <w:rsid w:val="005E3A11"/>
    <w:pPr>
      <w:numPr>
        <w:numId w:val="3"/>
      </w:numPr>
    </w:pPr>
  </w:style>
  <w:style w:type="paragraph" w:customStyle="1" w:styleId="Steps40">
    <w:name w:val="Steps 4"/>
    <w:basedOn w:val="Steps3"/>
    <w:rsid w:val="005E3A11"/>
    <w:pPr>
      <w:tabs>
        <w:tab w:val="clear" w:pos="1287"/>
        <w:tab w:val="left" w:pos="1440"/>
      </w:tabs>
      <w:ind w:left="1434"/>
    </w:pPr>
  </w:style>
  <w:style w:type="paragraph" w:styleId="ListContinue3">
    <w:name w:val="List Continue 3"/>
    <w:basedOn w:val="ListContinue2"/>
    <w:rsid w:val="005E3A11"/>
    <w:pPr>
      <w:ind w:left="1077"/>
    </w:pPr>
    <w:rPr>
      <w:rFonts w:cs="Miriam"/>
    </w:rPr>
  </w:style>
  <w:style w:type="paragraph" w:styleId="Revision">
    <w:name w:val="Revision"/>
    <w:hidden/>
    <w:uiPriority w:val="99"/>
    <w:semiHidden/>
    <w:rsid w:val="005E3A11"/>
    <w:rPr>
      <w:rFonts w:ascii="U45 Univers Light" w:hAnsi="U45 Univers Light"/>
      <w:sz w:val="24"/>
      <w:lang w:bidi="ar-SA"/>
    </w:rPr>
  </w:style>
  <w:style w:type="paragraph" w:customStyle="1" w:styleId="ListBullet21">
    <w:name w:val="List Bullet 21"/>
    <w:basedOn w:val="ListBullet"/>
    <w:rsid w:val="005E3A11"/>
    <w:pPr>
      <w:numPr>
        <w:numId w:val="4"/>
      </w:numPr>
      <w:spacing w:after="60"/>
    </w:pPr>
    <w:rPr>
      <w:rFonts w:cs="Courier New"/>
    </w:rPr>
  </w:style>
  <w:style w:type="paragraph" w:customStyle="1" w:styleId="ListBullet20">
    <w:name w:val="List Bullet2"/>
    <w:basedOn w:val="ListBullet"/>
    <w:rsid w:val="005E3A11"/>
    <w:pPr>
      <w:spacing w:before="120"/>
    </w:pPr>
  </w:style>
  <w:style w:type="paragraph" w:customStyle="1" w:styleId="steps21">
    <w:name w:val="steps 2"/>
    <w:basedOn w:val="steps0"/>
    <w:rsid w:val="005E3A11"/>
    <w:pPr>
      <w:tabs>
        <w:tab w:val="clear" w:pos="357"/>
        <w:tab w:val="left" w:pos="720"/>
      </w:tabs>
      <w:spacing w:after="60"/>
      <w:ind w:left="714"/>
    </w:pPr>
    <w:rPr>
      <w:szCs w:val="24"/>
    </w:rPr>
  </w:style>
  <w:style w:type="paragraph" w:customStyle="1" w:styleId="NormalindentH3">
    <w:name w:val="Normal indent H3"/>
    <w:basedOn w:val="Normal"/>
    <w:rsid w:val="005E3A11"/>
    <w:pPr>
      <w:ind w:left="1985"/>
    </w:pPr>
  </w:style>
  <w:style w:type="character" w:customStyle="1" w:styleId="bodycopy">
    <w:name w:val="bodycopy"/>
    <w:basedOn w:val="DefaultParagraphFont"/>
    <w:rsid w:val="005E3A11"/>
  </w:style>
  <w:style w:type="paragraph" w:customStyle="1" w:styleId="note0">
    <w:name w:val="note"/>
    <w:basedOn w:val="Normal"/>
    <w:rsid w:val="005E3A11"/>
    <w:pPr>
      <w:ind w:left="709" w:hanging="709"/>
    </w:pPr>
    <w:rPr>
      <w:szCs w:val="20"/>
    </w:rPr>
  </w:style>
  <w:style w:type="paragraph" w:customStyle="1" w:styleId="NormalIndent1">
    <w:name w:val="Normal Indent1"/>
    <w:basedOn w:val="Normal"/>
    <w:rsid w:val="005E3A11"/>
    <w:pPr>
      <w:ind w:left="357"/>
    </w:pPr>
  </w:style>
  <w:style w:type="paragraph" w:customStyle="1" w:styleId="Troubleshooting">
    <w:name w:val="Troubleshooting"/>
    <w:basedOn w:val="Normal"/>
    <w:rsid w:val="005E3A11"/>
    <w:pPr>
      <w:ind w:left="567" w:hanging="567"/>
    </w:pPr>
    <w:rPr>
      <w:szCs w:val="20"/>
    </w:rPr>
  </w:style>
  <w:style w:type="paragraph" w:customStyle="1" w:styleId="steps22">
    <w:name w:val="steps2"/>
    <w:basedOn w:val="Normal"/>
    <w:rsid w:val="005E3A11"/>
    <w:pPr>
      <w:spacing w:after="60"/>
      <w:ind w:left="924" w:hanging="567"/>
    </w:pPr>
    <w:rPr>
      <w:rFonts w:cs="U45 Univers Light"/>
    </w:rPr>
  </w:style>
  <w:style w:type="paragraph" w:styleId="ListContinue4">
    <w:name w:val="List Continue 4"/>
    <w:basedOn w:val="Normal"/>
    <w:rsid w:val="005E3A11"/>
    <w:pPr>
      <w:ind w:left="1440"/>
    </w:pPr>
    <w:rPr>
      <w:rFonts w:cs="u"/>
      <w:szCs w:val="20"/>
    </w:rPr>
  </w:style>
  <w:style w:type="paragraph" w:customStyle="1" w:styleId="Tabletextindent">
    <w:name w:val="Table text indent"/>
    <w:basedOn w:val="TableText"/>
    <w:rsid w:val="005E3A11"/>
    <w:pPr>
      <w:ind w:left="284"/>
    </w:pPr>
  </w:style>
  <w:style w:type="paragraph" w:styleId="PlainText">
    <w:name w:val="Plain Text"/>
    <w:basedOn w:val="Normal"/>
    <w:link w:val="PlainTextChar"/>
    <w:uiPriority w:val="99"/>
    <w:unhideWhenUsed/>
    <w:rsid w:val="005E3A1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3A11"/>
    <w:rPr>
      <w:rFonts w:ascii="Consolas" w:eastAsia="Calibri" w:hAnsi="Consolas" w:cs="Arial"/>
      <w:sz w:val="21"/>
      <w:szCs w:val="21"/>
    </w:rPr>
  </w:style>
  <w:style w:type="paragraph" w:styleId="ListParagraph">
    <w:name w:val="List Paragraph"/>
    <w:aliases w:val="Equipment,Figure_name,Numbered Indented Text,Bullet List,FooterText,numbered,List Paragraph1,Paragraphe de liste1,Bulletr List Paragraph,列出段落,列出段落1,List Paragraph2,List Paragraph21,Párrafo de lista1,Parágrafo da Lista1,リスト段落1"/>
    <w:basedOn w:val="Normal"/>
    <w:link w:val="ListParagraphChar"/>
    <w:uiPriority w:val="34"/>
    <w:rsid w:val="005E3A11"/>
    <w:pPr>
      <w:ind w:left="720"/>
      <w:contextualSpacing/>
    </w:pPr>
    <w:rPr>
      <w:rFonts w:ascii="U45 Univers Light" w:hAnsi="U45 Univers Light"/>
    </w:rPr>
  </w:style>
  <w:style w:type="paragraph" w:customStyle="1" w:styleId="Steps5">
    <w:name w:val="Steps 5"/>
    <w:basedOn w:val="Steps40"/>
    <w:rsid w:val="005E3A11"/>
    <w:pPr>
      <w:ind w:left="1797"/>
    </w:pPr>
  </w:style>
  <w:style w:type="paragraph" w:styleId="TOC5">
    <w:name w:val="toc 5"/>
    <w:basedOn w:val="Normal"/>
    <w:next w:val="Normal"/>
    <w:autoRedefine/>
    <w:rsid w:val="005E3A1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E3A1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E3A1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E3A11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E3A11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rsid w:val="005E3A11"/>
    <w:pPr>
      <w:ind w:left="476" w:hanging="238"/>
    </w:pPr>
  </w:style>
  <w:style w:type="paragraph" w:styleId="Index3">
    <w:name w:val="index 3"/>
    <w:basedOn w:val="Normal"/>
    <w:next w:val="Normal"/>
    <w:autoRedefine/>
    <w:rsid w:val="005E3A11"/>
    <w:pPr>
      <w:ind w:left="720" w:hanging="240"/>
    </w:pPr>
  </w:style>
  <w:style w:type="paragraph" w:styleId="Index4">
    <w:name w:val="index 4"/>
    <w:basedOn w:val="Normal"/>
    <w:next w:val="Normal"/>
    <w:autoRedefine/>
    <w:rsid w:val="005E3A11"/>
    <w:pPr>
      <w:ind w:left="960" w:hanging="240"/>
    </w:pPr>
  </w:style>
  <w:style w:type="paragraph" w:styleId="Index5">
    <w:name w:val="index 5"/>
    <w:basedOn w:val="Normal"/>
    <w:next w:val="Normal"/>
    <w:autoRedefine/>
    <w:rsid w:val="005E3A11"/>
    <w:pPr>
      <w:ind w:left="1200" w:hanging="240"/>
    </w:pPr>
  </w:style>
  <w:style w:type="paragraph" w:styleId="Index6">
    <w:name w:val="index 6"/>
    <w:basedOn w:val="Normal"/>
    <w:next w:val="Normal"/>
    <w:autoRedefine/>
    <w:rsid w:val="005E3A11"/>
    <w:pPr>
      <w:ind w:left="1440" w:hanging="240"/>
    </w:pPr>
  </w:style>
  <w:style w:type="paragraph" w:styleId="Index7">
    <w:name w:val="index 7"/>
    <w:basedOn w:val="Normal"/>
    <w:next w:val="Normal"/>
    <w:autoRedefine/>
    <w:rsid w:val="005E3A11"/>
    <w:pPr>
      <w:ind w:left="1680" w:hanging="240"/>
    </w:pPr>
  </w:style>
  <w:style w:type="paragraph" w:styleId="Index8">
    <w:name w:val="index 8"/>
    <w:basedOn w:val="Normal"/>
    <w:next w:val="Normal"/>
    <w:autoRedefine/>
    <w:rsid w:val="005E3A11"/>
    <w:pPr>
      <w:ind w:left="1920" w:hanging="240"/>
    </w:pPr>
  </w:style>
  <w:style w:type="paragraph" w:styleId="Index9">
    <w:name w:val="index 9"/>
    <w:basedOn w:val="Normal"/>
    <w:next w:val="Normal"/>
    <w:autoRedefine/>
    <w:rsid w:val="005E3A11"/>
    <w:pPr>
      <w:ind w:left="2160" w:hanging="240"/>
    </w:pPr>
  </w:style>
  <w:style w:type="paragraph" w:styleId="IndexHeading">
    <w:name w:val="index heading"/>
    <w:basedOn w:val="Normal"/>
    <w:next w:val="Index1"/>
    <w:rsid w:val="005E3A11"/>
  </w:style>
  <w:style w:type="paragraph" w:styleId="EndnoteText">
    <w:name w:val="endnote text"/>
    <w:basedOn w:val="Normal"/>
    <w:link w:val="EndnoteTextChar"/>
    <w:rsid w:val="005E3A11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5E3A11"/>
    <w:rPr>
      <w:rFonts w:eastAsiaTheme="minorHAnsi" w:cs="Trebuchet MS"/>
    </w:rPr>
  </w:style>
  <w:style w:type="paragraph" w:customStyle="1" w:styleId="ListBullet-noindent">
    <w:name w:val="List Bullet - no indent"/>
    <w:basedOn w:val="Normal"/>
    <w:rsid w:val="005E3A11"/>
    <w:pPr>
      <w:tabs>
        <w:tab w:val="num" w:pos="360"/>
      </w:tabs>
      <w:spacing w:after="60"/>
      <w:ind w:left="360" w:hanging="360"/>
    </w:pPr>
    <w:rPr>
      <w:szCs w:val="20"/>
    </w:rPr>
  </w:style>
  <w:style w:type="paragraph" w:customStyle="1" w:styleId="StyleTabletext">
    <w:name w:val="Style Table text +"/>
    <w:basedOn w:val="Tabletext2"/>
    <w:rsid w:val="005E3A11"/>
  </w:style>
  <w:style w:type="paragraph" w:customStyle="1" w:styleId="default0">
    <w:name w:val="default"/>
    <w:basedOn w:val="Normal"/>
    <w:link w:val="defaultChar0"/>
    <w:rsid w:val="005E3A11"/>
    <w:pPr>
      <w:autoSpaceDE w:val="0"/>
      <w:autoSpaceDN w:val="0"/>
    </w:pPr>
    <w:rPr>
      <w:color w:val="000000"/>
    </w:rPr>
  </w:style>
  <w:style w:type="character" w:customStyle="1" w:styleId="defaultChar0">
    <w:name w:val="default Char"/>
    <w:basedOn w:val="DefaultParagraphFont"/>
    <w:link w:val="default0"/>
    <w:rsid w:val="005E3A11"/>
    <w:rPr>
      <w:rFonts w:eastAsiaTheme="minorHAnsi" w:cs="Trebuchet MS"/>
      <w:color w:val="000000"/>
      <w:sz w:val="22"/>
      <w:szCs w:val="22"/>
    </w:rPr>
  </w:style>
  <w:style w:type="paragraph" w:customStyle="1" w:styleId="TextFile">
    <w:name w:val="Text File"/>
    <w:basedOn w:val="PlainText"/>
    <w:rsid w:val="005E3A11"/>
    <w:pPr>
      <w:keepLines/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ind w:left="720"/>
    </w:pPr>
    <w:rPr>
      <w:rFonts w:ascii="Courier New" w:eastAsia="Times New Roman" w:hAnsi="Courier New" w:cs="Courier New"/>
      <w:sz w:val="18"/>
      <w:szCs w:val="18"/>
      <w:lang w:eastAsia="en-GB"/>
    </w:rPr>
  </w:style>
  <w:style w:type="character" w:customStyle="1" w:styleId="searchresultscount">
    <w:name w:val="searchresultscount"/>
    <w:basedOn w:val="DefaultParagraphFont"/>
    <w:rsid w:val="005E3A11"/>
  </w:style>
  <w:style w:type="paragraph" w:customStyle="1" w:styleId="BodyTextIndent4">
    <w:name w:val="Body Text Indent 4"/>
    <w:basedOn w:val="Normal"/>
    <w:rsid w:val="005E3A11"/>
    <w:pPr>
      <w:keepLines/>
      <w:spacing w:before="160"/>
      <w:ind w:left="1077"/>
    </w:pPr>
    <w:rPr>
      <w:rFonts w:cs="Miriam"/>
    </w:rPr>
  </w:style>
  <w:style w:type="character" w:customStyle="1" w:styleId="EmailStyle2341">
    <w:name w:val="EmailStyle234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xt-mb-text">
    <w:name w:val="ext-mb-text"/>
    <w:basedOn w:val="DefaultParagraphFont"/>
    <w:rsid w:val="005E3A11"/>
  </w:style>
  <w:style w:type="paragraph" w:customStyle="1" w:styleId="usage">
    <w:name w:val="usage"/>
    <w:basedOn w:val="Normal"/>
    <w:rsid w:val="005E3A11"/>
    <w:rPr>
      <w:rFonts w:ascii="Courier New" w:hAnsi="Courier New"/>
      <w:iCs/>
      <w:lang w:eastAsia="en-GB"/>
    </w:rPr>
  </w:style>
  <w:style w:type="character" w:customStyle="1" w:styleId="EmailStyle2411">
    <w:name w:val="EmailStyle241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paragraph" w:customStyle="1" w:styleId="ListContinue1">
    <w:name w:val="List Continue1"/>
    <w:basedOn w:val="ListBullet21"/>
    <w:rsid w:val="005E3A11"/>
    <w:pPr>
      <w:numPr>
        <w:numId w:val="0"/>
      </w:numPr>
      <w:ind w:left="357"/>
    </w:pPr>
  </w:style>
  <w:style w:type="character" w:customStyle="1" w:styleId="EmailStyle2461">
    <w:name w:val="EmailStyle246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paragraph" w:customStyle="1" w:styleId="StyleListBulletRoundBullet10ptAfter3pt">
    <w:name w:val="Style List BulletRound Bullet + 10 pt After:  3 pt"/>
    <w:basedOn w:val="ListBullet"/>
    <w:rsid w:val="005E3A11"/>
    <w:pPr>
      <w:tabs>
        <w:tab w:val="num" w:pos="1701"/>
      </w:tabs>
      <w:spacing w:after="60"/>
      <w:ind w:left="1701" w:hanging="567"/>
    </w:pPr>
    <w:rPr>
      <w:szCs w:val="20"/>
      <w:lang w:bidi="ar-SA"/>
    </w:rPr>
  </w:style>
  <w:style w:type="paragraph" w:customStyle="1" w:styleId="Numblack">
    <w:name w:val="Numblack"/>
    <w:basedOn w:val="Normal"/>
    <w:rsid w:val="005E3A11"/>
    <w:pPr>
      <w:spacing w:before="80"/>
      <w:ind w:left="1434" w:hanging="357"/>
    </w:pPr>
    <w:rPr>
      <w:szCs w:val="20"/>
    </w:rPr>
  </w:style>
  <w:style w:type="paragraph" w:styleId="ListContinue5">
    <w:name w:val="List Continue 5"/>
    <w:basedOn w:val="Normal"/>
    <w:rsid w:val="005E3A11"/>
    <w:pPr>
      <w:ind w:left="1415"/>
    </w:pPr>
  </w:style>
  <w:style w:type="paragraph" w:customStyle="1" w:styleId="NormalIndent2">
    <w:name w:val="Normal Indent 2"/>
    <w:basedOn w:val="NormalIndent"/>
    <w:rsid w:val="005E3A11"/>
    <w:pPr>
      <w:ind w:left="1843"/>
    </w:pPr>
    <w:rPr>
      <w:szCs w:val="20"/>
      <w:lang w:bidi="ar-SA"/>
    </w:rPr>
  </w:style>
  <w:style w:type="paragraph" w:styleId="NormalIndent">
    <w:name w:val="Normal Indent"/>
    <w:basedOn w:val="Normal"/>
    <w:rsid w:val="005E3A11"/>
    <w:pPr>
      <w:ind w:left="720"/>
    </w:pPr>
  </w:style>
  <w:style w:type="paragraph" w:customStyle="1" w:styleId="StyleListBullet5After3pt">
    <w:name w:val="Style List Bullet 5 + After:  3 pt"/>
    <w:basedOn w:val="ListBullet5"/>
    <w:rsid w:val="005E3A11"/>
    <w:pPr>
      <w:numPr>
        <w:numId w:val="0"/>
      </w:numPr>
      <w:ind w:left="717" w:hanging="360"/>
    </w:pPr>
  </w:style>
  <w:style w:type="paragraph" w:customStyle="1" w:styleId="stepsindentroman2">
    <w:name w:val="steps indent roman 2"/>
    <w:basedOn w:val="Normal"/>
    <w:rsid w:val="005E3A11"/>
    <w:pPr>
      <w:tabs>
        <w:tab w:val="left" w:pos="1848"/>
      </w:tabs>
      <w:ind w:left="2154" w:hanging="357"/>
    </w:pPr>
    <w:rPr>
      <w:szCs w:val="20"/>
    </w:rPr>
  </w:style>
  <w:style w:type="paragraph" w:customStyle="1" w:styleId="stepsindentroman">
    <w:name w:val="steps indent roman"/>
    <w:basedOn w:val="ListContinue"/>
    <w:rsid w:val="005E3A11"/>
    <w:pPr>
      <w:tabs>
        <w:tab w:val="left" w:pos="1848"/>
      </w:tabs>
      <w:ind w:left="1848" w:hanging="357"/>
    </w:pPr>
  </w:style>
  <w:style w:type="paragraph" w:customStyle="1" w:styleId="Introductoryparagraph">
    <w:name w:val="Introductory paragraph"/>
    <w:basedOn w:val="Normal"/>
    <w:next w:val="Normal"/>
    <w:rsid w:val="005E3A11"/>
    <w:pPr>
      <w:spacing w:before="840" w:after="360"/>
    </w:pPr>
  </w:style>
  <w:style w:type="paragraph" w:styleId="BodyTextFirstIndent">
    <w:name w:val="Body Text First Indent"/>
    <w:basedOn w:val="BodyText"/>
    <w:link w:val="BodyTextFirstIndentChar"/>
    <w:rsid w:val="005C7C8B"/>
    <w:pPr>
      <w:ind w:firstLine="210"/>
    </w:pPr>
    <w:rPr>
      <w:color w:val="262626" w:themeColor="accent1" w:themeShade="80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5C7C8B"/>
    <w:rPr>
      <w:rFonts w:ascii="Arial" w:hAnsi="Arial" w:cs="Courier New"/>
      <w:color w:val="262626" w:themeColor="accent1" w:themeShade="80"/>
      <w:szCs w:val="24"/>
      <w:lang w:val="en-GB"/>
    </w:rPr>
  </w:style>
  <w:style w:type="paragraph" w:styleId="BodyTextFirstIndent2">
    <w:name w:val="Body Text First Indent 2"/>
    <w:basedOn w:val="Normal"/>
    <w:link w:val="BodyTextFirstIndent2Char"/>
    <w:rsid w:val="005C7C8B"/>
    <w:pPr>
      <w:ind w:left="360" w:firstLine="210"/>
    </w:pPr>
    <w:rPr>
      <w:color w:val="262626" w:themeColor="accent1" w:themeShade="80"/>
    </w:rPr>
  </w:style>
  <w:style w:type="character" w:customStyle="1" w:styleId="BodyTextFirstIndent2Char">
    <w:name w:val="Body Text First Indent 2 Char"/>
    <w:basedOn w:val="DefaultParagraphFont"/>
    <w:link w:val="BodyTextFirstIndent2"/>
    <w:rsid w:val="005C7C8B"/>
    <w:rPr>
      <w:rFonts w:ascii="Arial" w:eastAsiaTheme="minorHAnsi" w:hAnsi="Arial" w:cs="Trebuchet MS"/>
      <w:color w:val="262626" w:themeColor="accent1" w:themeShade="80"/>
      <w:sz w:val="24"/>
      <w:szCs w:val="24"/>
      <w:lang w:val="en-GB" w:bidi="ar-SA"/>
    </w:rPr>
  </w:style>
  <w:style w:type="paragraph" w:styleId="E-mailSignature">
    <w:name w:val="E-mail Signature"/>
    <w:basedOn w:val="Normal"/>
    <w:link w:val="E-mailSignatureChar"/>
    <w:rsid w:val="005E3A11"/>
  </w:style>
  <w:style w:type="character" w:customStyle="1" w:styleId="E-mailSignatureChar">
    <w:name w:val="E-mail Signature Char"/>
    <w:basedOn w:val="DefaultParagraphFont"/>
    <w:link w:val="E-mailSignature"/>
    <w:rsid w:val="005E3A11"/>
    <w:rPr>
      <w:rFonts w:eastAsiaTheme="minorHAnsi" w:cs="Trebuchet MS"/>
      <w:sz w:val="22"/>
      <w:szCs w:val="22"/>
    </w:rPr>
  </w:style>
  <w:style w:type="paragraph" w:styleId="EnvelopeAddress">
    <w:name w:val="envelope address"/>
    <w:basedOn w:val="Normal"/>
    <w:rsid w:val="005E3A11"/>
    <w:pPr>
      <w:framePr w:w="7920" w:h="1980" w:hRule="exact" w:hSpace="180" w:wrap="auto" w:hAnchor="page" w:xAlign="center" w:yAlign="bottom"/>
      <w:ind w:left="2880"/>
    </w:pPr>
  </w:style>
  <w:style w:type="paragraph" w:styleId="HTMLAddress">
    <w:name w:val="HTML Address"/>
    <w:basedOn w:val="Normal"/>
    <w:link w:val="HTMLAddressChar"/>
    <w:rsid w:val="005E3A11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5E3A11"/>
    <w:rPr>
      <w:rFonts w:eastAsiaTheme="minorHAnsi" w:cs="Trebuchet MS"/>
      <w:i/>
      <w:iCs/>
      <w:sz w:val="22"/>
      <w:szCs w:val="22"/>
    </w:rPr>
  </w:style>
  <w:style w:type="paragraph" w:styleId="List">
    <w:name w:val="List"/>
    <w:basedOn w:val="Normal"/>
    <w:rsid w:val="005E3A11"/>
    <w:pPr>
      <w:ind w:left="360" w:hanging="360"/>
    </w:pPr>
  </w:style>
  <w:style w:type="paragraph" w:styleId="List2">
    <w:name w:val="List 2"/>
    <w:basedOn w:val="Normal"/>
    <w:rsid w:val="005E3A11"/>
    <w:pPr>
      <w:ind w:left="720" w:hanging="360"/>
    </w:pPr>
  </w:style>
  <w:style w:type="paragraph" w:styleId="List3">
    <w:name w:val="List 3"/>
    <w:basedOn w:val="Normal"/>
    <w:rsid w:val="005E3A11"/>
    <w:pPr>
      <w:ind w:left="1080" w:hanging="360"/>
    </w:pPr>
  </w:style>
  <w:style w:type="paragraph" w:styleId="List4">
    <w:name w:val="List 4"/>
    <w:basedOn w:val="Normal"/>
    <w:rsid w:val="005E3A11"/>
    <w:pPr>
      <w:ind w:left="1440" w:hanging="360"/>
    </w:pPr>
  </w:style>
  <w:style w:type="paragraph" w:styleId="List5">
    <w:name w:val="List 5"/>
    <w:basedOn w:val="Normal"/>
    <w:rsid w:val="005E3A11"/>
    <w:pPr>
      <w:ind w:left="1800" w:hanging="360"/>
    </w:pPr>
  </w:style>
  <w:style w:type="paragraph" w:styleId="ListNumber2">
    <w:name w:val="List Number 2"/>
    <w:basedOn w:val="Normal"/>
    <w:rsid w:val="005E3A1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E3A11"/>
    <w:pPr>
      <w:tabs>
        <w:tab w:val="num" w:pos="1080"/>
      </w:tabs>
      <w:ind w:left="1080" w:hanging="360"/>
    </w:pPr>
  </w:style>
  <w:style w:type="paragraph" w:styleId="ListNumber5">
    <w:name w:val="List Number 5"/>
    <w:basedOn w:val="Normal"/>
    <w:rsid w:val="005E3A11"/>
    <w:pPr>
      <w:tabs>
        <w:tab w:val="num" w:pos="1800"/>
      </w:tabs>
      <w:ind w:left="1800" w:hanging="360"/>
    </w:pPr>
  </w:style>
  <w:style w:type="paragraph" w:styleId="NoteHeading">
    <w:name w:val="Note Heading"/>
    <w:basedOn w:val="Normal"/>
    <w:next w:val="Normal"/>
    <w:link w:val="NoteHeadingChar"/>
    <w:rsid w:val="005E3A11"/>
  </w:style>
  <w:style w:type="character" w:customStyle="1" w:styleId="NoteHeadingChar">
    <w:name w:val="Note Heading Char"/>
    <w:basedOn w:val="DefaultParagraphFont"/>
    <w:link w:val="NoteHeading"/>
    <w:rsid w:val="005E3A11"/>
    <w:rPr>
      <w:rFonts w:eastAsiaTheme="minorHAnsi" w:cs="Trebuchet MS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5E3A11"/>
  </w:style>
  <w:style w:type="character" w:customStyle="1" w:styleId="SalutationChar">
    <w:name w:val="Salutation Char"/>
    <w:basedOn w:val="DefaultParagraphFont"/>
    <w:link w:val="Salutation"/>
    <w:rsid w:val="005E3A11"/>
    <w:rPr>
      <w:rFonts w:eastAsiaTheme="minorHAnsi" w:cs="Trebuchet MS"/>
      <w:sz w:val="22"/>
      <w:szCs w:val="22"/>
    </w:rPr>
  </w:style>
  <w:style w:type="paragraph" w:styleId="Signature">
    <w:name w:val="Signature"/>
    <w:basedOn w:val="Normal"/>
    <w:link w:val="SignatureChar"/>
    <w:rsid w:val="005E3A1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5E3A11"/>
    <w:rPr>
      <w:rFonts w:eastAsiaTheme="minorHAnsi" w:cs="Trebuchet MS"/>
      <w:sz w:val="22"/>
      <w:szCs w:val="22"/>
    </w:rPr>
  </w:style>
  <w:style w:type="character" w:customStyle="1" w:styleId="syntax">
    <w:name w:val="syntax"/>
    <w:basedOn w:val="DefaultParagraphFont"/>
    <w:rsid w:val="005E3A11"/>
  </w:style>
  <w:style w:type="paragraph" w:customStyle="1" w:styleId="StyleListBullet2After0pt">
    <w:name w:val="Style List Bullet 2 + After:  0 pt"/>
    <w:basedOn w:val="ListBullet2"/>
    <w:rsid w:val="005E3A11"/>
    <w:pPr>
      <w:numPr>
        <w:numId w:val="0"/>
      </w:numPr>
      <w:tabs>
        <w:tab w:val="num" w:pos="720"/>
      </w:tabs>
      <w:ind w:left="720" w:hanging="360"/>
    </w:pPr>
  </w:style>
  <w:style w:type="paragraph" w:customStyle="1" w:styleId="Note30">
    <w:name w:val="Note3"/>
    <w:basedOn w:val="Note2"/>
    <w:rsid w:val="005E3A11"/>
    <w:pPr>
      <w:spacing w:before="40"/>
      <w:ind w:left="1843" w:hanging="709"/>
    </w:pPr>
  </w:style>
  <w:style w:type="paragraph" w:customStyle="1" w:styleId="Headereventop">
    <w:name w:val="Header even top"/>
    <w:basedOn w:val="Header"/>
    <w:rsid w:val="005E3A11"/>
    <w:pPr>
      <w:pBdr>
        <w:bottom w:val="single" w:sz="6" w:space="6" w:color="auto"/>
      </w:pBdr>
      <w:tabs>
        <w:tab w:val="left" w:pos="58"/>
        <w:tab w:val="right" w:pos="7513"/>
        <w:tab w:val="right" w:pos="8108"/>
      </w:tabs>
      <w:spacing w:before="300"/>
      <w:jc w:val="left"/>
    </w:pPr>
    <w:rPr>
      <w:iCs/>
      <w:noProof/>
      <w:szCs w:val="18"/>
    </w:rPr>
  </w:style>
  <w:style w:type="paragraph" w:customStyle="1" w:styleId="StyleListBulletRoundBulletAfter3pt2">
    <w:name w:val="Style List BulletRound Bullet + After:  3 pt2"/>
    <w:basedOn w:val="ListBullet"/>
    <w:rsid w:val="005E3A11"/>
    <w:pPr>
      <w:tabs>
        <w:tab w:val="num" w:pos="360"/>
      </w:tabs>
      <w:spacing w:after="60"/>
      <w:ind w:left="360" w:hanging="360"/>
    </w:pPr>
    <w:rPr>
      <w:szCs w:val="20"/>
      <w:lang w:bidi="ar-SA"/>
    </w:rPr>
  </w:style>
  <w:style w:type="paragraph" w:customStyle="1" w:styleId="StyleListBulletRoundBulletAfter9pt">
    <w:name w:val="Style List BulletRound Bullet + After:  9 pt"/>
    <w:basedOn w:val="ListBullet"/>
    <w:rsid w:val="005E3A11"/>
    <w:pPr>
      <w:tabs>
        <w:tab w:val="num" w:pos="717"/>
        <w:tab w:val="num" w:pos="1494"/>
      </w:tabs>
      <w:spacing w:after="180"/>
    </w:pPr>
    <w:rPr>
      <w:szCs w:val="20"/>
      <w:lang w:bidi="ar-SA"/>
    </w:rPr>
  </w:style>
  <w:style w:type="paragraph" w:customStyle="1" w:styleId="StyleListBullet2SquareBulletAfter2pt">
    <w:name w:val="Style List Bullet 2Square Bullet + After:  2 pt"/>
    <w:basedOn w:val="ListBullet2"/>
    <w:rsid w:val="005E3A11"/>
    <w:pPr>
      <w:numPr>
        <w:numId w:val="0"/>
      </w:numPr>
      <w:tabs>
        <w:tab w:val="num" w:pos="360"/>
        <w:tab w:val="left" w:pos="714"/>
      </w:tabs>
      <w:spacing w:after="40"/>
      <w:ind w:left="714" w:hanging="357"/>
    </w:pPr>
  </w:style>
  <w:style w:type="character" w:customStyle="1" w:styleId="TableTextCharChar">
    <w:name w:val="Table Text Char Char"/>
    <w:basedOn w:val="TableHeadingChar"/>
    <w:rsid w:val="005E3A11"/>
    <w:rPr>
      <w:rFonts w:ascii="Arial" w:eastAsiaTheme="minorHAnsi" w:hAnsi="Arial" w:cs="Tahoma"/>
      <w:b/>
      <w:bCs/>
      <w:sz w:val="22"/>
      <w:szCs w:val="22"/>
      <w:lang w:bidi="ar-SA"/>
    </w:rPr>
  </w:style>
  <w:style w:type="paragraph" w:customStyle="1" w:styleId="Usage0">
    <w:name w:val="Usage"/>
    <w:basedOn w:val="Normal"/>
    <w:rsid w:val="005E3A11"/>
    <w:pPr>
      <w:autoSpaceDE w:val="0"/>
      <w:autoSpaceDN w:val="0"/>
      <w:adjustRightInd w:val="0"/>
      <w:ind w:left="964" w:hanging="964"/>
    </w:pPr>
    <w:rPr>
      <w:rFonts w:ascii="Courier New" w:hAnsi="Courier New"/>
      <w:szCs w:val="20"/>
    </w:rPr>
  </w:style>
  <w:style w:type="paragraph" w:customStyle="1" w:styleId="InternalHeading">
    <w:name w:val="Internal Heading"/>
    <w:basedOn w:val="Normal"/>
    <w:next w:val="Normal"/>
    <w:rsid w:val="005E3A11"/>
    <w:rPr>
      <w:rFonts w:cs="Miriam"/>
      <w:b/>
      <w:bCs/>
      <w:u w:val="single"/>
    </w:rPr>
  </w:style>
  <w:style w:type="paragraph" w:customStyle="1" w:styleId="logo">
    <w:name w:val="logo"/>
    <w:basedOn w:val="Normal"/>
    <w:next w:val="Normal"/>
    <w:rsid w:val="005E3A11"/>
    <w:pPr>
      <w:ind w:left="2592"/>
    </w:pPr>
    <w:rPr>
      <w:rFonts w:cs="Miriam"/>
      <w:b/>
      <w:bCs/>
      <w:i/>
      <w:iCs/>
      <w:sz w:val="40"/>
      <w:szCs w:val="40"/>
    </w:rPr>
  </w:style>
  <w:style w:type="paragraph" w:customStyle="1" w:styleId="ReleaseNotes">
    <w:name w:val="ReleaseNotes"/>
    <w:basedOn w:val="Normal"/>
    <w:next w:val="Normal"/>
    <w:rsid w:val="005E3A11"/>
    <w:pPr>
      <w:spacing w:before="1200" w:after="480"/>
      <w:jc w:val="center"/>
    </w:pPr>
    <w:rPr>
      <w:rFonts w:cs="Miriam"/>
      <w:b/>
      <w:bCs/>
      <w:sz w:val="28"/>
      <w:szCs w:val="28"/>
    </w:rPr>
  </w:style>
  <w:style w:type="paragraph" w:customStyle="1" w:styleId="DocumentName">
    <w:name w:val="DocumentName"/>
    <w:basedOn w:val="Normal"/>
    <w:next w:val="Normal"/>
    <w:rsid w:val="005E3A11"/>
    <w:pPr>
      <w:spacing w:before="3200" w:after="4800"/>
      <w:jc w:val="center"/>
    </w:pPr>
    <w:rPr>
      <w:rFonts w:cs="Miriam"/>
      <w:b/>
      <w:bCs/>
      <w:sz w:val="36"/>
      <w:szCs w:val="36"/>
    </w:rPr>
  </w:style>
  <w:style w:type="paragraph" w:customStyle="1" w:styleId="contents">
    <w:name w:val="contents"/>
    <w:basedOn w:val="Normal"/>
    <w:next w:val="Normal"/>
    <w:rsid w:val="005E3A11"/>
    <w:pPr>
      <w:spacing w:before="1200" w:after="480"/>
      <w:jc w:val="center"/>
    </w:pPr>
    <w:rPr>
      <w:rFonts w:cs="Miriam"/>
      <w:b/>
      <w:bCs/>
      <w:sz w:val="28"/>
      <w:szCs w:val="28"/>
    </w:rPr>
  </w:style>
  <w:style w:type="paragraph" w:customStyle="1" w:styleId="TableHeader">
    <w:name w:val="Table Header"/>
    <w:basedOn w:val="Normal"/>
    <w:rsid w:val="005E3A11"/>
    <w:pPr>
      <w:spacing w:before="40" w:after="40"/>
    </w:pPr>
    <w:rPr>
      <w:rFonts w:cs="Miriam"/>
      <w:b/>
      <w:bCs/>
    </w:rPr>
  </w:style>
  <w:style w:type="paragraph" w:customStyle="1" w:styleId="Style1">
    <w:name w:val="Style1"/>
    <w:basedOn w:val="Heading4"/>
    <w:rsid w:val="005E3A11"/>
    <w:pPr>
      <w:spacing w:before="2000"/>
      <w:jc w:val="center"/>
    </w:pPr>
    <w:rPr>
      <w:rFonts w:ascii="Arial Black" w:hAnsi="Arial Black" w:cs="Miriam"/>
      <w:bCs w:val="0"/>
      <w:iCs/>
      <w:sz w:val="52"/>
      <w:szCs w:val="24"/>
    </w:rPr>
  </w:style>
  <w:style w:type="paragraph" w:customStyle="1" w:styleId="picture">
    <w:name w:val="picture"/>
    <w:basedOn w:val="Normal"/>
    <w:rsid w:val="005E3A11"/>
    <w:pPr>
      <w:keepNext/>
      <w:jc w:val="center"/>
    </w:pPr>
    <w:rPr>
      <w:rFonts w:cs="Courier New"/>
    </w:rPr>
  </w:style>
  <w:style w:type="paragraph" w:customStyle="1" w:styleId="listnumber0">
    <w:name w:val="listnumber"/>
    <w:basedOn w:val="Normal"/>
    <w:rsid w:val="005E3A1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listcontinue0">
    <w:name w:val="listcontinue"/>
    <w:basedOn w:val="Normal"/>
    <w:rsid w:val="005E3A1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Number">
    <w:name w:val="Number"/>
    <w:basedOn w:val="Normal"/>
    <w:rsid w:val="005E3A11"/>
    <w:pPr>
      <w:tabs>
        <w:tab w:val="left" w:pos="357"/>
      </w:tabs>
      <w:ind w:left="357" w:hanging="357"/>
    </w:pPr>
    <w:rPr>
      <w:rFonts w:cs="Miriam"/>
    </w:rPr>
  </w:style>
  <w:style w:type="paragraph" w:customStyle="1" w:styleId="Number2">
    <w:name w:val="Number2"/>
    <w:basedOn w:val="Number"/>
    <w:rsid w:val="005E3A11"/>
    <w:pPr>
      <w:ind w:left="714"/>
    </w:pPr>
  </w:style>
  <w:style w:type="paragraph" w:customStyle="1" w:styleId="listbullet22">
    <w:name w:val="listbullet2"/>
    <w:basedOn w:val="Normal"/>
    <w:rsid w:val="005E3A1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normalindent0">
    <w:name w:val="normalindent"/>
    <w:basedOn w:val="Normal"/>
    <w:rsid w:val="005E3A1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ullets">
    <w:name w:val="Bullets"/>
    <w:basedOn w:val="Normal"/>
    <w:uiPriority w:val="99"/>
    <w:rsid w:val="005E3A11"/>
    <w:pPr>
      <w:numPr>
        <w:ilvl w:val="1"/>
        <w:numId w:val="6"/>
      </w:numPr>
    </w:pPr>
    <w:rPr>
      <w:rFonts w:cs="David"/>
    </w:rPr>
  </w:style>
  <w:style w:type="character" w:customStyle="1" w:styleId="hcp1">
    <w:name w:val="hcp1"/>
    <w:basedOn w:val="DefaultParagraphFont"/>
    <w:rsid w:val="005E3A11"/>
    <w:rPr>
      <w:b/>
      <w:bCs/>
    </w:rPr>
  </w:style>
  <w:style w:type="paragraph" w:customStyle="1" w:styleId="list1">
    <w:name w:val="list1"/>
    <w:basedOn w:val="Normal"/>
    <w:rsid w:val="005E3A11"/>
    <w:pPr>
      <w:spacing w:before="100" w:beforeAutospacing="1" w:after="100" w:afterAutospacing="1"/>
    </w:pPr>
  </w:style>
  <w:style w:type="table" w:styleId="TableGrid8">
    <w:name w:val="Table Grid 8"/>
    <w:basedOn w:val="TableNormal"/>
    <w:rsid w:val="005E3A1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3161">
    <w:name w:val="EmailStyle316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paragraph" w:customStyle="1" w:styleId="stylelistbullet2squarebulletafter2pt0">
    <w:name w:val="stylelistbullet2squarebulletafter2pt"/>
    <w:basedOn w:val="Normal"/>
    <w:rsid w:val="005E3A11"/>
    <w:pPr>
      <w:bidi/>
      <w:spacing w:after="40"/>
      <w:jc w:val="right"/>
    </w:pPr>
  </w:style>
  <w:style w:type="paragraph" w:customStyle="1" w:styleId="stylelistbulletroundbullet10ptafter3pt0">
    <w:name w:val="stylelistbulletroundbullet10ptafter3pt"/>
    <w:basedOn w:val="Normal"/>
    <w:rsid w:val="005E3A11"/>
    <w:pPr>
      <w:tabs>
        <w:tab w:val="num" w:pos="1080"/>
      </w:tabs>
      <w:bidi/>
      <w:spacing w:after="60"/>
      <w:ind w:left="1080" w:hanging="360"/>
      <w:jc w:val="right"/>
    </w:pPr>
    <w:rPr>
      <w:szCs w:val="20"/>
    </w:rPr>
  </w:style>
  <w:style w:type="paragraph" w:customStyle="1" w:styleId="stylelistbullet2after3pt0">
    <w:name w:val="stylelistbullet2after3pt"/>
    <w:basedOn w:val="Normal"/>
    <w:rsid w:val="005E3A11"/>
    <w:pPr>
      <w:tabs>
        <w:tab w:val="num" w:pos="720"/>
      </w:tabs>
      <w:bidi/>
      <w:spacing w:after="60"/>
      <w:ind w:left="720" w:hanging="360"/>
      <w:jc w:val="right"/>
    </w:pPr>
  </w:style>
  <w:style w:type="paragraph" w:customStyle="1" w:styleId="styletabletext0">
    <w:name w:val="styletabletext"/>
    <w:basedOn w:val="Normal"/>
    <w:rsid w:val="005E3A11"/>
    <w:pPr>
      <w:autoSpaceDE w:val="0"/>
      <w:autoSpaceDN w:val="0"/>
      <w:bidi/>
      <w:spacing w:before="60" w:after="60"/>
      <w:jc w:val="right"/>
    </w:pPr>
    <w:rPr>
      <w:szCs w:val="20"/>
    </w:rPr>
  </w:style>
  <w:style w:type="paragraph" w:customStyle="1" w:styleId="stylelistbulletbefore163cm">
    <w:name w:val="stylelistbulletbefore163cm"/>
    <w:basedOn w:val="Normal"/>
    <w:rsid w:val="005E3A11"/>
    <w:pPr>
      <w:tabs>
        <w:tab w:val="num" w:pos="720"/>
      </w:tabs>
      <w:bidi/>
      <w:spacing w:after="60"/>
      <w:ind w:left="720" w:hanging="360"/>
      <w:jc w:val="right"/>
    </w:pPr>
  </w:style>
  <w:style w:type="paragraph" w:customStyle="1" w:styleId="headeroddtop0">
    <w:name w:val="headeroddtop"/>
    <w:basedOn w:val="Normal"/>
    <w:rsid w:val="005E3A11"/>
    <w:pPr>
      <w:bidi/>
      <w:spacing w:before="360"/>
      <w:jc w:val="right"/>
    </w:pPr>
    <w:rPr>
      <w:szCs w:val="20"/>
    </w:rPr>
  </w:style>
  <w:style w:type="paragraph" w:customStyle="1" w:styleId="documenttitle">
    <w:name w:val="documenttitle"/>
    <w:basedOn w:val="Normal"/>
    <w:rsid w:val="005E3A11"/>
    <w:pPr>
      <w:spacing w:before="6800"/>
    </w:pPr>
    <w:rPr>
      <w:rFonts w:ascii="U55 Univers Regular" w:hAnsi="U55 Univers Regular" w:cs="U55 Univers Regular"/>
      <w:color w:val="7298C6"/>
      <w:spacing w:val="-10"/>
      <w:sz w:val="54"/>
      <w:szCs w:val="54"/>
    </w:rPr>
  </w:style>
  <w:style w:type="paragraph" w:customStyle="1" w:styleId="steps00">
    <w:name w:val="steps0"/>
    <w:basedOn w:val="Normal"/>
    <w:rsid w:val="005E3A11"/>
    <w:pPr>
      <w:ind w:left="357" w:hanging="357"/>
    </w:pPr>
    <w:rPr>
      <w:rFonts w:cs="U45 Univers Light"/>
    </w:rPr>
  </w:style>
  <w:style w:type="paragraph" w:customStyle="1" w:styleId="sidebar-callouts0">
    <w:name w:val="sidebar-callouts"/>
    <w:basedOn w:val="Normal"/>
    <w:rsid w:val="005E3A11"/>
    <w:pPr>
      <w:spacing w:line="312" w:lineRule="auto"/>
    </w:pPr>
    <w:rPr>
      <w:rFonts w:cs="U45 Univers Light"/>
      <w:color w:val="7298C6"/>
      <w:spacing w:val="-2"/>
    </w:rPr>
  </w:style>
  <w:style w:type="paragraph" w:customStyle="1" w:styleId="footer-cyberark0">
    <w:name w:val="footer-cyberark"/>
    <w:basedOn w:val="Normal"/>
    <w:rsid w:val="005E3A11"/>
    <w:pPr>
      <w:ind w:left="-720"/>
    </w:pPr>
    <w:rPr>
      <w:rFonts w:cs="U45 Univers Light"/>
      <w:spacing w:val="-2"/>
      <w:sz w:val="17"/>
      <w:szCs w:val="17"/>
    </w:rPr>
  </w:style>
  <w:style w:type="paragraph" w:customStyle="1" w:styleId="documentsubtitle">
    <w:name w:val="documentsubtitle"/>
    <w:basedOn w:val="Normal"/>
    <w:rsid w:val="005E3A11"/>
    <w:pPr>
      <w:autoSpaceDE w:val="0"/>
      <w:autoSpaceDN w:val="0"/>
      <w:spacing w:line="288" w:lineRule="auto"/>
    </w:pPr>
    <w:rPr>
      <w:rFonts w:ascii="U65 Univers Bold" w:hAnsi="U65 Univers Bold" w:cs="U65 Univers Bold"/>
      <w:color w:val="000000"/>
      <w:spacing w:val="-2"/>
      <w:sz w:val="28"/>
      <w:szCs w:val="28"/>
    </w:rPr>
  </w:style>
  <w:style w:type="paragraph" w:customStyle="1" w:styleId="stylemaincontent-bodycopycomplexu45universlight9pt0">
    <w:name w:val="stylemaincontent-bodycopycomplexu45universlight9pt"/>
    <w:basedOn w:val="Normal"/>
    <w:rsid w:val="005E3A11"/>
    <w:pPr>
      <w:jc w:val="right"/>
    </w:pPr>
    <w:rPr>
      <w:rFonts w:cs="U45 Univers Light"/>
      <w:spacing w:val="-2"/>
      <w:sz w:val="18"/>
      <w:szCs w:val="18"/>
    </w:rPr>
  </w:style>
  <w:style w:type="paragraph" w:customStyle="1" w:styleId="evenheader">
    <w:name w:val="evenheader"/>
    <w:basedOn w:val="Normal"/>
    <w:rsid w:val="005E3A11"/>
    <w:rPr>
      <w:rFonts w:cs="U45 Univers Light"/>
    </w:rPr>
  </w:style>
  <w:style w:type="paragraph" w:customStyle="1" w:styleId="styleheading4complex11ptnotbold0">
    <w:name w:val="styleheading4complex11ptnotbold"/>
    <w:basedOn w:val="Normal"/>
    <w:rsid w:val="005E3A11"/>
    <w:pPr>
      <w:keepNext/>
      <w:spacing w:before="120"/>
    </w:pPr>
    <w:rPr>
      <w:rFonts w:ascii="U65 Univers Bold" w:hAnsi="U65 Univers Bold" w:cs="U65 Univers Bold"/>
      <w:b/>
      <w:bCs/>
    </w:rPr>
  </w:style>
  <w:style w:type="paragraph" w:customStyle="1" w:styleId="stylelistbulletroundbulletroundbullet10pt0">
    <w:name w:val="stylelistbulletroundbulletroundbullet10pt"/>
    <w:basedOn w:val="Normal"/>
    <w:rsid w:val="005E3A11"/>
    <w:rPr>
      <w:rFonts w:cs="U45 Univers Light"/>
      <w:szCs w:val="20"/>
    </w:rPr>
  </w:style>
  <w:style w:type="paragraph" w:customStyle="1" w:styleId="headereven0">
    <w:name w:val="headereven"/>
    <w:basedOn w:val="Normal"/>
    <w:rsid w:val="005E3A11"/>
    <w:rPr>
      <w:rFonts w:cs="U45 Univers Light"/>
    </w:rPr>
  </w:style>
  <w:style w:type="paragraph" w:customStyle="1" w:styleId="headeroddtop00">
    <w:name w:val="headeroddtop0"/>
    <w:basedOn w:val="Normal"/>
    <w:rsid w:val="005E3A11"/>
    <w:pPr>
      <w:jc w:val="right"/>
    </w:pPr>
    <w:rPr>
      <w:rFonts w:cs="U45 Univers Light"/>
    </w:rPr>
  </w:style>
  <w:style w:type="paragraph" w:customStyle="1" w:styleId="stylelistbulletroundbulletroundbulletafter3pt1">
    <w:name w:val="stylelistbulletroundbulletroundbulletafter3pt"/>
    <w:basedOn w:val="Normal"/>
    <w:rsid w:val="005E3A11"/>
    <w:pPr>
      <w:spacing w:after="60"/>
    </w:pPr>
    <w:rPr>
      <w:rFonts w:cs="U45 Univers Light"/>
    </w:rPr>
  </w:style>
  <w:style w:type="paragraph" w:customStyle="1" w:styleId="stylelistbullet10pt0">
    <w:name w:val="stylelistbullet10pt"/>
    <w:basedOn w:val="Normal"/>
    <w:rsid w:val="005E3A11"/>
    <w:rPr>
      <w:rFonts w:cs="U45 Univers Light"/>
      <w:szCs w:val="20"/>
    </w:rPr>
  </w:style>
  <w:style w:type="paragraph" w:customStyle="1" w:styleId="picturenormal0">
    <w:name w:val="picturenormal"/>
    <w:basedOn w:val="Normal"/>
    <w:rsid w:val="005E3A11"/>
    <w:pPr>
      <w:spacing w:before="80" w:after="40"/>
      <w:ind w:left="1134"/>
    </w:pPr>
  </w:style>
  <w:style w:type="paragraph" w:customStyle="1" w:styleId="tabletext00">
    <w:name w:val="tabletext0"/>
    <w:basedOn w:val="Normal"/>
    <w:rsid w:val="005E3A11"/>
    <w:pPr>
      <w:spacing w:before="60" w:after="60"/>
    </w:pPr>
    <w:rPr>
      <w:rFonts w:cs="U45 Univers Light"/>
      <w:szCs w:val="20"/>
    </w:rPr>
  </w:style>
  <w:style w:type="paragraph" w:customStyle="1" w:styleId="pagenumberparaodd0">
    <w:name w:val="pagenumberparaodd"/>
    <w:basedOn w:val="Normal"/>
    <w:rsid w:val="005E3A11"/>
    <w:pPr>
      <w:shd w:val="clear" w:color="auto" w:fill="FFFFFF"/>
      <w:jc w:val="center"/>
    </w:pPr>
    <w:rPr>
      <w:rFonts w:cs="U45 Univers Light"/>
      <w:sz w:val="28"/>
      <w:szCs w:val="28"/>
    </w:rPr>
  </w:style>
  <w:style w:type="paragraph" w:customStyle="1" w:styleId="pagenumberpara0">
    <w:name w:val="pagenumberpara"/>
    <w:basedOn w:val="Normal"/>
    <w:rsid w:val="005E3A11"/>
    <w:pPr>
      <w:shd w:val="clear" w:color="auto" w:fill="FFFFFF"/>
      <w:jc w:val="center"/>
    </w:pPr>
    <w:rPr>
      <w:rFonts w:cs="U45 Univers Light"/>
      <w:sz w:val="28"/>
      <w:szCs w:val="28"/>
    </w:rPr>
  </w:style>
  <w:style w:type="paragraph" w:customStyle="1" w:styleId="styletoc3latinu45universlightcomplexu45universligh0">
    <w:name w:val="styletoc3latinu45universlightcomplexu45universligh"/>
    <w:basedOn w:val="Normal"/>
    <w:rsid w:val="005E3A11"/>
    <w:pPr>
      <w:ind w:left="567"/>
    </w:pPr>
    <w:rPr>
      <w:rFonts w:cs="U45 Univers Light"/>
    </w:rPr>
  </w:style>
  <w:style w:type="paragraph" w:customStyle="1" w:styleId="styletoc3latinu45universlightcomplexu45universligh10">
    <w:name w:val="styletoc3latinu45universlightcomplexu45universligh1"/>
    <w:basedOn w:val="Normal"/>
    <w:rsid w:val="005E3A11"/>
    <w:pPr>
      <w:ind w:left="567"/>
    </w:pPr>
    <w:rPr>
      <w:rFonts w:cs="U45 Univers Light"/>
    </w:rPr>
  </w:style>
  <w:style w:type="paragraph" w:customStyle="1" w:styleId="normal-noindent0">
    <w:name w:val="normal-noindent"/>
    <w:basedOn w:val="Normal"/>
    <w:rsid w:val="005E3A11"/>
    <w:rPr>
      <w:rFonts w:cs="U45 Univers Light"/>
    </w:rPr>
  </w:style>
  <w:style w:type="paragraph" w:customStyle="1" w:styleId="stylenote3before063cm0">
    <w:name w:val="stylenote3before063cm"/>
    <w:basedOn w:val="Normal"/>
    <w:rsid w:val="005E3A11"/>
    <w:pPr>
      <w:ind w:left="1066" w:hanging="709"/>
    </w:pPr>
    <w:rPr>
      <w:rFonts w:cs="U45 Univers Light"/>
      <w:szCs w:val="20"/>
    </w:rPr>
  </w:style>
  <w:style w:type="paragraph" w:customStyle="1" w:styleId="tableheading00">
    <w:name w:val="tableheading0"/>
    <w:basedOn w:val="Normal"/>
    <w:rsid w:val="005E3A11"/>
    <w:pPr>
      <w:spacing w:before="60" w:after="60"/>
    </w:pPr>
    <w:rPr>
      <w:rFonts w:cs="U45 Univers Light"/>
      <w:b/>
      <w:bCs/>
    </w:rPr>
  </w:style>
  <w:style w:type="paragraph" w:customStyle="1" w:styleId="note21">
    <w:name w:val="note2"/>
    <w:basedOn w:val="Normal"/>
    <w:rsid w:val="005E3A11"/>
    <w:pPr>
      <w:ind w:left="1066" w:hanging="709"/>
    </w:pPr>
    <w:rPr>
      <w:rFonts w:cs="U45 Univers Light"/>
      <w:szCs w:val="20"/>
    </w:rPr>
  </w:style>
  <w:style w:type="paragraph" w:customStyle="1" w:styleId="steps200">
    <w:name w:val="steps20"/>
    <w:basedOn w:val="Normal"/>
    <w:rsid w:val="005E3A11"/>
    <w:pPr>
      <w:spacing w:after="60"/>
      <w:ind w:left="714" w:hanging="357"/>
    </w:pPr>
    <w:rPr>
      <w:rFonts w:cs="U45 Univers Light"/>
    </w:rPr>
  </w:style>
  <w:style w:type="paragraph" w:customStyle="1" w:styleId="steps31">
    <w:name w:val="steps3"/>
    <w:basedOn w:val="Normal"/>
    <w:rsid w:val="005E3A11"/>
    <w:pPr>
      <w:spacing w:after="60"/>
      <w:ind w:left="1077" w:hanging="357"/>
    </w:pPr>
    <w:rPr>
      <w:rFonts w:cs="U45 Univers Light"/>
    </w:rPr>
  </w:style>
  <w:style w:type="paragraph" w:customStyle="1" w:styleId="note10">
    <w:name w:val="note1"/>
    <w:basedOn w:val="Normal"/>
    <w:rsid w:val="005E3A11"/>
    <w:pPr>
      <w:ind w:left="1066" w:hanging="709"/>
    </w:pPr>
    <w:rPr>
      <w:rFonts w:cs="U45 Univers Light"/>
      <w:szCs w:val="20"/>
    </w:rPr>
  </w:style>
  <w:style w:type="paragraph" w:customStyle="1" w:styleId="note31">
    <w:name w:val="note3"/>
    <w:basedOn w:val="Normal"/>
    <w:rsid w:val="005E3A11"/>
    <w:pPr>
      <w:ind w:left="1786" w:hanging="709"/>
    </w:pPr>
    <w:rPr>
      <w:rFonts w:cs="U45 Univers Light"/>
      <w:szCs w:val="20"/>
    </w:rPr>
  </w:style>
  <w:style w:type="paragraph" w:customStyle="1" w:styleId="tabletext10">
    <w:name w:val="tabletext1"/>
    <w:basedOn w:val="Normal"/>
    <w:rsid w:val="005E3A11"/>
    <w:pPr>
      <w:spacing w:before="60" w:after="60"/>
    </w:pPr>
    <w:rPr>
      <w:rFonts w:cs="U45 Univers Light"/>
    </w:rPr>
  </w:style>
  <w:style w:type="paragraph" w:customStyle="1" w:styleId="styletabletextbefore2ptafter2pt0">
    <w:name w:val="styletabletextbefore2ptafter2pt"/>
    <w:basedOn w:val="Normal"/>
    <w:rsid w:val="005E3A11"/>
    <w:pPr>
      <w:spacing w:before="40" w:after="40"/>
    </w:pPr>
    <w:rPr>
      <w:rFonts w:cs="U45 Univers Light"/>
      <w:szCs w:val="20"/>
    </w:rPr>
  </w:style>
  <w:style w:type="paragraph" w:customStyle="1" w:styleId="stylestyletabletextbefore2ptafter2ptbefore1270">
    <w:name w:val="stylestyletabletextbefore2ptafter2ptbefore127"/>
    <w:basedOn w:val="Normal"/>
    <w:rsid w:val="005E3A11"/>
    <w:pPr>
      <w:spacing w:before="40" w:after="40"/>
    </w:pPr>
    <w:rPr>
      <w:rFonts w:cs="U45 Univers Light"/>
      <w:szCs w:val="20"/>
    </w:rPr>
  </w:style>
  <w:style w:type="paragraph" w:customStyle="1" w:styleId="note200">
    <w:name w:val="note20"/>
    <w:basedOn w:val="Normal"/>
    <w:rsid w:val="005E3A11"/>
    <w:pPr>
      <w:ind w:left="1491" w:hanging="760"/>
    </w:pPr>
    <w:rPr>
      <w:rFonts w:cs="U45 Univers Light"/>
      <w:spacing w:val="5"/>
      <w:szCs w:val="20"/>
    </w:rPr>
  </w:style>
  <w:style w:type="paragraph" w:customStyle="1" w:styleId="programindent0">
    <w:name w:val="programindent"/>
    <w:basedOn w:val="Normal"/>
    <w:rsid w:val="005E3A11"/>
    <w:pPr>
      <w:ind w:left="924"/>
    </w:pPr>
    <w:rPr>
      <w:rFonts w:ascii="Courier New" w:hAnsi="Courier New" w:cs="Courier New"/>
      <w:sz w:val="18"/>
      <w:szCs w:val="18"/>
    </w:rPr>
  </w:style>
  <w:style w:type="paragraph" w:customStyle="1" w:styleId="numbers0">
    <w:name w:val="numbers"/>
    <w:basedOn w:val="Normal"/>
    <w:rsid w:val="005E3A11"/>
    <w:pPr>
      <w:ind w:left="1491" w:hanging="357"/>
    </w:pPr>
  </w:style>
  <w:style w:type="paragraph" w:customStyle="1" w:styleId="listbulletcontinue0">
    <w:name w:val="listbulletcontinue"/>
    <w:basedOn w:val="Normal"/>
    <w:rsid w:val="005E3A11"/>
    <w:pPr>
      <w:ind w:left="1559"/>
    </w:pPr>
  </w:style>
  <w:style w:type="paragraph" w:customStyle="1" w:styleId="prompts0">
    <w:name w:val="prompts"/>
    <w:basedOn w:val="Normal"/>
    <w:rsid w:val="005E3A11"/>
    <w:pPr>
      <w:spacing w:after="60"/>
      <w:ind w:left="1701" w:hanging="1701"/>
    </w:pPr>
  </w:style>
  <w:style w:type="paragraph" w:customStyle="1" w:styleId="steps41">
    <w:name w:val="steps4"/>
    <w:basedOn w:val="Normal"/>
    <w:rsid w:val="005E3A11"/>
    <w:pPr>
      <w:spacing w:after="60"/>
      <w:ind w:left="1638" w:hanging="357"/>
    </w:pPr>
  </w:style>
  <w:style w:type="paragraph" w:customStyle="1" w:styleId="stylelistbulletroundbulletafter3pt10">
    <w:name w:val="stylelistbulletroundbulletafter3pt1"/>
    <w:basedOn w:val="Normal"/>
    <w:rsid w:val="005E3A11"/>
    <w:pPr>
      <w:tabs>
        <w:tab w:val="num" w:pos="360"/>
      </w:tabs>
      <w:spacing w:after="60"/>
      <w:ind w:left="357" w:hanging="357"/>
    </w:pPr>
  </w:style>
  <w:style w:type="paragraph" w:customStyle="1" w:styleId="listnumberindent0">
    <w:name w:val="listnumberindent"/>
    <w:basedOn w:val="Normal"/>
    <w:rsid w:val="005E3A11"/>
    <w:pPr>
      <w:ind w:left="714" w:hanging="357"/>
    </w:pPr>
  </w:style>
  <w:style w:type="paragraph" w:customStyle="1" w:styleId="steps300">
    <w:name w:val="steps30"/>
    <w:basedOn w:val="Normal"/>
    <w:rsid w:val="005E3A11"/>
    <w:pPr>
      <w:autoSpaceDE w:val="0"/>
      <w:autoSpaceDN w:val="0"/>
      <w:spacing w:after="60"/>
      <w:ind w:left="1077" w:hanging="357"/>
    </w:pPr>
  </w:style>
  <w:style w:type="paragraph" w:customStyle="1" w:styleId="tabletext20">
    <w:name w:val="tabletext2"/>
    <w:basedOn w:val="Normal"/>
    <w:rsid w:val="005E3A11"/>
    <w:pPr>
      <w:autoSpaceDE w:val="0"/>
      <w:autoSpaceDN w:val="0"/>
      <w:spacing w:before="60" w:after="60"/>
    </w:pPr>
    <w:rPr>
      <w:szCs w:val="20"/>
    </w:rPr>
  </w:style>
  <w:style w:type="paragraph" w:customStyle="1" w:styleId="program00">
    <w:name w:val="program0"/>
    <w:basedOn w:val="Normal"/>
    <w:rsid w:val="005E3A11"/>
    <w:pPr>
      <w:ind w:left="357"/>
    </w:pPr>
    <w:rPr>
      <w:rFonts w:ascii="Courier" w:hAnsi="Courier"/>
      <w:szCs w:val="20"/>
    </w:rPr>
  </w:style>
  <w:style w:type="paragraph" w:customStyle="1" w:styleId="stylelistbullet3after3pt0">
    <w:name w:val="stylelistbullet3after3pt"/>
    <w:basedOn w:val="Normal"/>
    <w:rsid w:val="005E3A11"/>
    <w:pPr>
      <w:tabs>
        <w:tab w:val="num" w:pos="1080"/>
      </w:tabs>
      <w:spacing w:after="60"/>
      <w:ind w:left="1080" w:hanging="360"/>
    </w:pPr>
  </w:style>
  <w:style w:type="paragraph" w:customStyle="1" w:styleId="stylelistbullet2squarebulletafter3pt0">
    <w:name w:val="stylelistbullet2squarebulletafter3pt"/>
    <w:basedOn w:val="Normal"/>
    <w:rsid w:val="005E3A11"/>
    <w:pPr>
      <w:tabs>
        <w:tab w:val="num" w:pos="717"/>
      </w:tabs>
      <w:spacing w:after="60"/>
      <w:ind w:left="643" w:hanging="357"/>
    </w:pPr>
  </w:style>
  <w:style w:type="paragraph" w:customStyle="1" w:styleId="tabletextbullet">
    <w:name w:val="tabletextbullet"/>
    <w:basedOn w:val="Normal"/>
    <w:rsid w:val="005E3A11"/>
    <w:pPr>
      <w:tabs>
        <w:tab w:val="num" w:pos="360"/>
      </w:tabs>
      <w:ind w:left="284" w:hanging="284"/>
    </w:pPr>
  </w:style>
  <w:style w:type="paragraph" w:customStyle="1" w:styleId="stylelistbulletroundbulletafter0pt0">
    <w:name w:val="stylelistbulletroundbulletafter0pt"/>
    <w:basedOn w:val="Normal"/>
    <w:rsid w:val="005E3A11"/>
    <w:pPr>
      <w:ind w:left="360" w:hanging="360"/>
    </w:pPr>
  </w:style>
  <w:style w:type="paragraph" w:customStyle="1" w:styleId="stylelistbullet2squarebulletafter0pt0">
    <w:name w:val="stylelistbullet2squarebulletafter0pt"/>
    <w:basedOn w:val="Normal"/>
    <w:rsid w:val="005E3A11"/>
    <w:pPr>
      <w:tabs>
        <w:tab w:val="num" w:pos="1080"/>
      </w:tabs>
      <w:ind w:left="1080" w:hanging="360"/>
    </w:pPr>
  </w:style>
  <w:style w:type="paragraph" w:customStyle="1" w:styleId="stylelistbullet4after3pt0">
    <w:name w:val="stylelistbullet4after3pt"/>
    <w:basedOn w:val="Normal"/>
    <w:rsid w:val="005E3A11"/>
    <w:pPr>
      <w:spacing w:after="60"/>
      <w:ind w:left="1440" w:hanging="360"/>
    </w:pPr>
  </w:style>
  <w:style w:type="paragraph" w:customStyle="1" w:styleId="picturelist0">
    <w:name w:val="picturelist"/>
    <w:basedOn w:val="Normal"/>
    <w:rsid w:val="005E3A11"/>
    <w:pPr>
      <w:numPr>
        <w:ilvl w:val="12"/>
      </w:numPr>
      <w:spacing w:before="40" w:after="20"/>
      <w:ind w:left="1434" w:hanging="357"/>
    </w:pPr>
  </w:style>
  <w:style w:type="paragraph" w:customStyle="1" w:styleId="stylelistbulletroundbulletroundbulletafter3pt00">
    <w:name w:val="stylelistbulletroundbulletroundbulletafter3pt0"/>
    <w:basedOn w:val="Normal"/>
    <w:rsid w:val="005E3A11"/>
    <w:pPr>
      <w:tabs>
        <w:tab w:val="num" w:pos="720"/>
      </w:tabs>
      <w:spacing w:after="60"/>
      <w:ind w:left="1491" w:hanging="360"/>
    </w:pPr>
  </w:style>
  <w:style w:type="paragraph" w:customStyle="1" w:styleId="stylelistbullet2after3pt00">
    <w:name w:val="stylelistbullet2after3pt0"/>
    <w:basedOn w:val="Normal"/>
    <w:rsid w:val="005E3A11"/>
    <w:pPr>
      <w:ind w:left="1437" w:hanging="357"/>
    </w:pPr>
  </w:style>
  <w:style w:type="paragraph" w:customStyle="1" w:styleId="listbullet-noindent0">
    <w:name w:val="listbullet-noindent"/>
    <w:basedOn w:val="Normal"/>
    <w:rsid w:val="005E3A11"/>
    <w:pPr>
      <w:tabs>
        <w:tab w:val="num" w:pos="1800"/>
      </w:tabs>
      <w:spacing w:after="60"/>
      <w:ind w:left="1800" w:hanging="360"/>
    </w:pPr>
  </w:style>
  <w:style w:type="paragraph" w:customStyle="1" w:styleId="styletabletext00">
    <w:name w:val="styletabletext0"/>
    <w:basedOn w:val="Normal"/>
    <w:rsid w:val="005E3A11"/>
    <w:pPr>
      <w:autoSpaceDE w:val="0"/>
      <w:autoSpaceDN w:val="0"/>
      <w:spacing w:before="60" w:after="60"/>
    </w:pPr>
    <w:rPr>
      <w:szCs w:val="20"/>
    </w:rPr>
  </w:style>
  <w:style w:type="paragraph" w:customStyle="1" w:styleId="default00">
    <w:name w:val="default0"/>
    <w:basedOn w:val="Normal"/>
    <w:rsid w:val="005E3A11"/>
    <w:pPr>
      <w:autoSpaceDE w:val="0"/>
      <w:autoSpaceDN w:val="0"/>
    </w:pPr>
    <w:rPr>
      <w:color w:val="000000"/>
    </w:rPr>
  </w:style>
  <w:style w:type="paragraph" w:customStyle="1" w:styleId="textfile0">
    <w:name w:val="textfile"/>
    <w:basedOn w:val="Normal"/>
    <w:rsid w:val="005E3A11"/>
    <w:pPr>
      <w:ind w:left="720"/>
    </w:pPr>
    <w:rPr>
      <w:rFonts w:ascii="Courier New" w:hAnsi="Courier New" w:cs="Courier New"/>
      <w:sz w:val="18"/>
      <w:szCs w:val="18"/>
    </w:rPr>
  </w:style>
  <w:style w:type="paragraph" w:customStyle="1" w:styleId="tabletextindent0">
    <w:name w:val="tabletextindent"/>
    <w:basedOn w:val="Normal"/>
    <w:rsid w:val="005E3A11"/>
    <w:pPr>
      <w:spacing w:before="60" w:after="60"/>
      <w:ind w:left="284"/>
    </w:pPr>
    <w:rPr>
      <w:szCs w:val="20"/>
    </w:rPr>
  </w:style>
  <w:style w:type="paragraph" w:customStyle="1" w:styleId="stylelistbulletroundbullet10ptafter3pt00">
    <w:name w:val="stylelistbulletroundbullet10ptafter3pt0"/>
    <w:basedOn w:val="Normal"/>
    <w:rsid w:val="005E3A11"/>
    <w:pPr>
      <w:spacing w:after="60"/>
      <w:ind w:left="1701" w:hanging="567"/>
    </w:pPr>
    <w:rPr>
      <w:szCs w:val="20"/>
    </w:rPr>
  </w:style>
  <w:style w:type="paragraph" w:customStyle="1" w:styleId="numblack0">
    <w:name w:val="numblack"/>
    <w:basedOn w:val="Normal"/>
    <w:rsid w:val="005E3A11"/>
    <w:pPr>
      <w:spacing w:before="80"/>
      <w:ind w:left="1434" w:hanging="357"/>
    </w:pPr>
  </w:style>
  <w:style w:type="paragraph" w:customStyle="1" w:styleId="normalindent20">
    <w:name w:val="normalindent2"/>
    <w:basedOn w:val="Normal"/>
    <w:rsid w:val="005E3A11"/>
    <w:pPr>
      <w:ind w:left="1843"/>
    </w:pPr>
  </w:style>
  <w:style w:type="paragraph" w:customStyle="1" w:styleId="steps210">
    <w:name w:val="steps21"/>
    <w:basedOn w:val="Normal"/>
    <w:rsid w:val="005E3A11"/>
    <w:pPr>
      <w:spacing w:after="60"/>
      <w:ind w:left="1848" w:hanging="357"/>
    </w:pPr>
  </w:style>
  <w:style w:type="paragraph" w:customStyle="1" w:styleId="steps400">
    <w:name w:val="steps40"/>
    <w:basedOn w:val="Normal"/>
    <w:rsid w:val="005E3A11"/>
    <w:pPr>
      <w:spacing w:after="60"/>
      <w:ind w:left="2200" w:hanging="357"/>
    </w:pPr>
  </w:style>
  <w:style w:type="paragraph" w:customStyle="1" w:styleId="stylelistbullet5after3pt0">
    <w:name w:val="stylelistbullet5after3pt"/>
    <w:basedOn w:val="Normal"/>
    <w:rsid w:val="005E3A11"/>
    <w:pPr>
      <w:tabs>
        <w:tab w:val="num" w:pos="720"/>
      </w:tabs>
      <w:spacing w:after="60"/>
      <w:ind w:left="720" w:hanging="360"/>
    </w:pPr>
  </w:style>
  <w:style w:type="paragraph" w:customStyle="1" w:styleId="troubleshooting0">
    <w:name w:val="troubleshooting"/>
    <w:basedOn w:val="Normal"/>
    <w:rsid w:val="005E3A11"/>
    <w:pPr>
      <w:ind w:left="1701" w:hanging="567"/>
    </w:pPr>
  </w:style>
  <w:style w:type="paragraph" w:customStyle="1" w:styleId="stepsindentroman20">
    <w:name w:val="stepsindentroman2"/>
    <w:basedOn w:val="Normal"/>
    <w:rsid w:val="005E3A11"/>
    <w:pPr>
      <w:ind w:left="2154" w:hanging="357"/>
    </w:pPr>
  </w:style>
  <w:style w:type="paragraph" w:customStyle="1" w:styleId="stepsindentroman0">
    <w:name w:val="stepsindentroman"/>
    <w:basedOn w:val="Normal"/>
    <w:rsid w:val="005E3A11"/>
    <w:pPr>
      <w:ind w:left="1848" w:hanging="357"/>
    </w:pPr>
  </w:style>
  <w:style w:type="paragraph" w:customStyle="1" w:styleId="introductoryparagraph0">
    <w:name w:val="introductoryparagraph"/>
    <w:basedOn w:val="Normal"/>
    <w:rsid w:val="005E3A11"/>
    <w:pPr>
      <w:spacing w:before="840" w:after="360"/>
    </w:pPr>
  </w:style>
  <w:style w:type="paragraph" w:customStyle="1" w:styleId="stylelistbullet2after0pt0">
    <w:name w:val="stylelistbullet2after0pt"/>
    <w:basedOn w:val="Normal"/>
    <w:rsid w:val="005E3A11"/>
    <w:pPr>
      <w:tabs>
        <w:tab w:val="num" w:pos="1080"/>
      </w:tabs>
      <w:ind w:left="1080" w:hanging="360"/>
    </w:pPr>
  </w:style>
  <w:style w:type="paragraph" w:customStyle="1" w:styleId="note300">
    <w:name w:val="note30"/>
    <w:basedOn w:val="Normal"/>
    <w:rsid w:val="005E3A11"/>
    <w:pPr>
      <w:spacing w:before="40"/>
      <w:ind w:left="1843" w:hanging="709"/>
    </w:pPr>
    <w:rPr>
      <w:spacing w:val="5"/>
      <w:szCs w:val="20"/>
    </w:rPr>
  </w:style>
  <w:style w:type="paragraph" w:customStyle="1" w:styleId="headereventop0">
    <w:name w:val="headereventop"/>
    <w:basedOn w:val="Normal"/>
    <w:rsid w:val="005E3A11"/>
    <w:pPr>
      <w:spacing w:before="300"/>
    </w:pPr>
    <w:rPr>
      <w:szCs w:val="20"/>
    </w:rPr>
  </w:style>
  <w:style w:type="paragraph" w:customStyle="1" w:styleId="stylelistbulletroundbulletafter3pt20">
    <w:name w:val="stylelistbulletroundbulletafter3pt2"/>
    <w:basedOn w:val="Normal"/>
    <w:rsid w:val="005E3A11"/>
    <w:pPr>
      <w:spacing w:after="60"/>
      <w:ind w:left="360" w:hanging="360"/>
    </w:pPr>
  </w:style>
  <w:style w:type="paragraph" w:customStyle="1" w:styleId="stylelistbulletroundbulletafter9pt0">
    <w:name w:val="stylelistbulletroundbulletafter9pt"/>
    <w:basedOn w:val="Normal"/>
    <w:rsid w:val="005E3A11"/>
    <w:pPr>
      <w:tabs>
        <w:tab w:val="num" w:pos="717"/>
      </w:tabs>
      <w:spacing w:after="180"/>
      <w:ind w:left="357" w:hanging="360"/>
    </w:pPr>
  </w:style>
  <w:style w:type="paragraph" w:customStyle="1" w:styleId="stylelistbullet2squarebulletafter2pt00">
    <w:name w:val="stylelistbullet2squarebulletafter2pt0"/>
    <w:basedOn w:val="Normal"/>
    <w:rsid w:val="005E3A11"/>
    <w:pPr>
      <w:tabs>
        <w:tab w:val="num" w:pos="720"/>
      </w:tabs>
      <w:spacing w:after="40"/>
      <w:ind w:left="714" w:hanging="360"/>
    </w:pPr>
  </w:style>
  <w:style w:type="paragraph" w:customStyle="1" w:styleId="usage00">
    <w:name w:val="usage0"/>
    <w:basedOn w:val="Normal"/>
    <w:rsid w:val="005E3A11"/>
    <w:pPr>
      <w:autoSpaceDE w:val="0"/>
      <w:autoSpaceDN w:val="0"/>
      <w:ind w:left="964" w:hanging="964"/>
    </w:pPr>
    <w:rPr>
      <w:rFonts w:ascii="Courier New" w:hAnsi="Courier New" w:cs="Courier New"/>
      <w:szCs w:val="20"/>
    </w:rPr>
  </w:style>
  <w:style w:type="paragraph" w:customStyle="1" w:styleId="bodytextindent40">
    <w:name w:val="bodytextindent4"/>
    <w:basedOn w:val="Normal"/>
    <w:rsid w:val="005E3A11"/>
    <w:pPr>
      <w:ind w:left="1077"/>
    </w:pPr>
  </w:style>
  <w:style w:type="paragraph" w:customStyle="1" w:styleId="profile0">
    <w:name w:val="profile"/>
    <w:basedOn w:val="Normal"/>
    <w:rsid w:val="005E3A11"/>
  </w:style>
  <w:style w:type="paragraph" w:customStyle="1" w:styleId="internalheading0">
    <w:name w:val="internalheading"/>
    <w:basedOn w:val="Normal"/>
    <w:rsid w:val="005E3A11"/>
    <w:rPr>
      <w:b/>
      <w:bCs/>
      <w:u w:val="single"/>
    </w:rPr>
  </w:style>
  <w:style w:type="paragraph" w:customStyle="1" w:styleId="releasenotes0">
    <w:name w:val="releasenotes"/>
    <w:basedOn w:val="Normal"/>
    <w:rsid w:val="005E3A11"/>
    <w:pPr>
      <w:spacing w:before="1200" w:after="480"/>
      <w:jc w:val="center"/>
    </w:pPr>
    <w:rPr>
      <w:b/>
      <w:bCs/>
      <w:sz w:val="28"/>
      <w:szCs w:val="28"/>
    </w:rPr>
  </w:style>
  <w:style w:type="paragraph" w:customStyle="1" w:styleId="documentname0">
    <w:name w:val="documentname"/>
    <w:basedOn w:val="Normal"/>
    <w:rsid w:val="005E3A11"/>
    <w:pPr>
      <w:spacing w:before="3200" w:after="4800"/>
      <w:jc w:val="center"/>
    </w:pPr>
    <w:rPr>
      <w:b/>
      <w:bCs/>
      <w:sz w:val="36"/>
      <w:szCs w:val="36"/>
    </w:rPr>
  </w:style>
  <w:style w:type="paragraph" w:customStyle="1" w:styleId="tableheader0">
    <w:name w:val="tableheader"/>
    <w:basedOn w:val="Normal"/>
    <w:rsid w:val="005E3A11"/>
    <w:pPr>
      <w:spacing w:before="40" w:after="40"/>
    </w:pPr>
    <w:rPr>
      <w:b/>
      <w:bCs/>
    </w:rPr>
  </w:style>
  <w:style w:type="paragraph" w:customStyle="1" w:styleId="style10">
    <w:name w:val="style1"/>
    <w:basedOn w:val="Normal"/>
    <w:rsid w:val="005E3A11"/>
    <w:pPr>
      <w:keepNext/>
      <w:spacing w:before="2000"/>
      <w:jc w:val="center"/>
    </w:pPr>
    <w:rPr>
      <w:rFonts w:ascii="Arial Black" w:hAnsi="Arial Black"/>
      <w:sz w:val="52"/>
      <w:szCs w:val="52"/>
    </w:rPr>
  </w:style>
  <w:style w:type="paragraph" w:customStyle="1" w:styleId="number0">
    <w:name w:val="number"/>
    <w:basedOn w:val="Normal"/>
    <w:rsid w:val="005E3A11"/>
    <w:pPr>
      <w:ind w:left="357" w:hanging="357"/>
    </w:pPr>
  </w:style>
  <w:style w:type="paragraph" w:customStyle="1" w:styleId="number20">
    <w:name w:val="number2"/>
    <w:basedOn w:val="Normal"/>
    <w:rsid w:val="005E3A11"/>
    <w:pPr>
      <w:ind w:left="714" w:hanging="357"/>
    </w:pPr>
  </w:style>
  <w:style w:type="character" w:customStyle="1" w:styleId="EmailStyle4071">
    <w:name w:val="EmailStyle407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081">
    <w:name w:val="EmailStyle408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heading3char0">
    <w:name w:val="heading3char"/>
    <w:basedOn w:val="DefaultParagraphFont"/>
    <w:rsid w:val="005E3A11"/>
    <w:rPr>
      <w:rFonts w:ascii="U65 Univers Bold" w:hAnsi="U65 Univers Bold" w:cs="U65 Univers Bold" w:hint="default"/>
      <w:color w:val="000000"/>
    </w:rPr>
  </w:style>
  <w:style w:type="character" w:customStyle="1" w:styleId="Quotation">
    <w:name w:val="Quotation"/>
    <w:basedOn w:val="DefaultParagraphFont"/>
    <w:rsid w:val="000F3D8F"/>
    <w:rPr>
      <w:rFonts w:ascii="Arial" w:hAnsi="Arial"/>
      <w:b/>
      <w:bCs/>
      <w:i/>
      <w:iCs/>
      <w:color w:val="244061"/>
      <w:sz w:val="20"/>
    </w:rPr>
  </w:style>
  <w:style w:type="character" w:customStyle="1" w:styleId="stepschar0">
    <w:name w:val="stepschar"/>
    <w:basedOn w:val="DefaultParagraphFont"/>
    <w:rsid w:val="005E3A11"/>
    <w:rPr>
      <w:rFonts w:ascii="U45 Univers Light" w:hAnsi="U45 Univers Light" w:cs="U45 Univers Light" w:hint="default"/>
    </w:rPr>
  </w:style>
  <w:style w:type="character" w:customStyle="1" w:styleId="defaultchar1">
    <w:name w:val="defaultchar"/>
    <w:basedOn w:val="DefaultParagraphFont"/>
    <w:rsid w:val="005E3A11"/>
    <w:rPr>
      <w:color w:val="000000"/>
    </w:rPr>
  </w:style>
  <w:style w:type="character" w:customStyle="1" w:styleId="bodytextchar0">
    <w:name w:val="bodytextchar"/>
    <w:basedOn w:val="DefaultParagraphFont"/>
    <w:rsid w:val="005E3A11"/>
    <w:rPr>
      <w:rFonts w:ascii="U45 Univers Light" w:hAnsi="U45 Univers Light" w:cs="U45 Univers Light" w:hint="default"/>
    </w:rPr>
  </w:style>
  <w:style w:type="character" w:customStyle="1" w:styleId="toc3char0">
    <w:name w:val="toc3char"/>
    <w:basedOn w:val="DefaultParagraphFont"/>
    <w:rsid w:val="005E3A11"/>
    <w:rPr>
      <w:rFonts w:ascii="U45 Univers Light" w:hAnsi="U45 Univers Light" w:cs="U45 Univers Light" w:hint="default"/>
    </w:rPr>
  </w:style>
  <w:style w:type="character" w:customStyle="1" w:styleId="tabletextchar1">
    <w:name w:val="tabletextchar"/>
    <w:basedOn w:val="DefaultParagraphFont"/>
    <w:rsid w:val="005E3A11"/>
    <w:rPr>
      <w:rFonts w:ascii="U45 Univers Light" w:hAnsi="U45 Univers Light" w:cs="U45 Univers Light" w:hint="default"/>
    </w:rPr>
  </w:style>
  <w:style w:type="character" w:customStyle="1" w:styleId="styletoc3latinu45universlightcomplexu45universligh1char0">
    <w:name w:val="styletoc3latinu45universlightcomplexu45universligh1char"/>
    <w:basedOn w:val="DefaultParagraphFont"/>
    <w:rsid w:val="005E3A11"/>
    <w:rPr>
      <w:rFonts w:ascii="U45 Univers Light" w:hAnsi="U45 Univers Light" w:cs="U45 Univers Light" w:hint="default"/>
    </w:rPr>
  </w:style>
  <w:style w:type="character" w:customStyle="1" w:styleId="notechar0">
    <w:name w:val="notechar"/>
    <w:basedOn w:val="DefaultParagraphFont"/>
    <w:rsid w:val="005E3A11"/>
    <w:rPr>
      <w:rFonts w:ascii="U45 Univers Light" w:hAnsi="U45 Univers Light" w:cs="U45 Univers Light" w:hint="default"/>
    </w:rPr>
  </w:style>
  <w:style w:type="character" w:customStyle="1" w:styleId="tableheadingchar0">
    <w:name w:val="tableheadingchar"/>
    <w:basedOn w:val="DefaultParagraphFont"/>
    <w:rsid w:val="005E3A11"/>
    <w:rPr>
      <w:rFonts w:ascii="U45 Univers Light" w:hAnsi="U45 Univers Light" w:cs="U45 Univers Light" w:hint="default"/>
      <w:b/>
      <w:bCs/>
    </w:rPr>
  </w:style>
  <w:style w:type="character" w:customStyle="1" w:styleId="steps2char1">
    <w:name w:val="steps2char"/>
    <w:basedOn w:val="DefaultParagraphFont"/>
    <w:rsid w:val="005E3A11"/>
    <w:rPr>
      <w:rFonts w:ascii="U45 Univers Light" w:hAnsi="U45 Univers Light" w:cs="U45 Univers Light" w:hint="default"/>
    </w:rPr>
  </w:style>
  <w:style w:type="character" w:customStyle="1" w:styleId="note3char0">
    <w:name w:val="note3char"/>
    <w:basedOn w:val="DefaultParagraphFont"/>
    <w:rsid w:val="005E3A11"/>
    <w:rPr>
      <w:rFonts w:ascii="U45 Univers Light" w:hAnsi="U45 Univers Light" w:cs="U45 Univers Light" w:hint="default"/>
    </w:rPr>
  </w:style>
  <w:style w:type="character" w:customStyle="1" w:styleId="note2char0">
    <w:name w:val="note2char"/>
    <w:basedOn w:val="DefaultParagraphFont"/>
    <w:rsid w:val="005E3A11"/>
    <w:rPr>
      <w:rFonts w:ascii="U45 Univers Light" w:hAnsi="U45 Univers Light" w:cs="U45 Univers Light" w:hint="default"/>
      <w:spacing w:val="5"/>
    </w:rPr>
  </w:style>
  <w:style w:type="character" w:customStyle="1" w:styleId="programindentchar0">
    <w:name w:val="programindentchar"/>
    <w:basedOn w:val="DefaultParagraphFont"/>
    <w:rsid w:val="005E3A11"/>
    <w:rPr>
      <w:rFonts w:ascii="Courier New" w:hAnsi="Courier New" w:cs="Courier New" w:hint="default"/>
    </w:rPr>
  </w:style>
  <w:style w:type="character" w:customStyle="1" w:styleId="programchar0">
    <w:name w:val="programchar"/>
    <w:basedOn w:val="DefaultParagraphFont"/>
    <w:rsid w:val="005E3A11"/>
    <w:rPr>
      <w:rFonts w:ascii="Courier New" w:hAnsi="Courier New" w:cs="Courier New" w:hint="default"/>
    </w:rPr>
  </w:style>
  <w:style w:type="character" w:customStyle="1" w:styleId="EmailStyle4261">
    <w:name w:val="EmailStyle426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tabletextcharchar0">
    <w:name w:val="tabletextcharchar"/>
    <w:basedOn w:val="DefaultParagraphFont"/>
    <w:rsid w:val="005E3A11"/>
    <w:rPr>
      <w:rFonts w:ascii="Arial" w:hAnsi="Arial" w:cs="Arial" w:hint="default"/>
      <w:b/>
      <w:bCs/>
    </w:rPr>
  </w:style>
  <w:style w:type="paragraph" w:customStyle="1" w:styleId="StyleListBulletLatinArialComplexArialBold">
    <w:name w:val="Style List Bullet + (Latin) Arial (Complex) Arial Bold"/>
    <w:basedOn w:val="ListBullet"/>
    <w:link w:val="StyleListBulletLatinArialComplexArialBoldChar"/>
    <w:rsid w:val="005E3A11"/>
    <w:pPr>
      <w:tabs>
        <w:tab w:val="num" w:pos="1494"/>
      </w:tabs>
      <w:spacing w:after="60"/>
    </w:pPr>
    <w:rPr>
      <w:b/>
      <w:bCs/>
      <w:szCs w:val="20"/>
      <w:lang w:bidi="ar-SA"/>
    </w:rPr>
  </w:style>
  <w:style w:type="character" w:customStyle="1" w:styleId="StyleListBulletLatinArialComplexArialBoldChar">
    <w:name w:val="Style List Bullet + (Latin) Arial (Complex) Arial Bold Char"/>
    <w:basedOn w:val="DefaultParagraphFont"/>
    <w:link w:val="StyleListBulletLatinArialComplexArialBold"/>
    <w:rsid w:val="005E3A11"/>
    <w:rPr>
      <w:rFonts w:ascii="Arial" w:hAnsi="Arial" w:cs="Arial"/>
      <w:b/>
      <w:bCs/>
      <w:sz w:val="22"/>
      <w:lang w:bidi="ar-SA"/>
    </w:rPr>
  </w:style>
  <w:style w:type="character" w:customStyle="1" w:styleId="TableHeadingCharChar">
    <w:name w:val="Table Heading Char Char"/>
    <w:basedOn w:val="DefaultParagraphFont"/>
    <w:rsid w:val="005E3A11"/>
    <w:rPr>
      <w:rFonts w:ascii="U45 Univers Light" w:hAnsi="U45 Univers Light"/>
      <w:b/>
      <w:sz w:val="22"/>
      <w:lang w:val="en-US" w:eastAsia="en-US" w:bidi="ar-SA"/>
    </w:rPr>
  </w:style>
  <w:style w:type="character" w:customStyle="1" w:styleId="xdtextbox1">
    <w:name w:val="xdtextbox1"/>
    <w:basedOn w:val="DefaultParagraphFont"/>
    <w:rsid w:val="005E3A11"/>
    <w:rPr>
      <w:color w:val="auto"/>
      <w:bdr w:val="single" w:sz="8" w:space="1" w:color="DCDCDC" w:frame="1"/>
      <w:shd w:val="clear" w:color="auto" w:fill="FFFFFF"/>
    </w:rPr>
  </w:style>
  <w:style w:type="character" w:customStyle="1" w:styleId="EmailStyle4341">
    <w:name w:val="EmailStyle4341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paragraph" w:customStyle="1" w:styleId="stylelistbullet3after3pt10">
    <w:name w:val="stylelistbullet3after3pt1"/>
    <w:basedOn w:val="Normal"/>
    <w:rsid w:val="005E3A11"/>
    <w:pPr>
      <w:tabs>
        <w:tab w:val="num" w:pos="720"/>
      </w:tabs>
      <w:ind w:left="720" w:hanging="360"/>
    </w:pPr>
  </w:style>
  <w:style w:type="paragraph" w:styleId="DocumentMap">
    <w:name w:val="Document Map"/>
    <w:basedOn w:val="Normal"/>
    <w:link w:val="DocumentMapChar"/>
    <w:uiPriority w:val="99"/>
    <w:unhideWhenUsed/>
    <w:rsid w:val="005E3A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E3A11"/>
    <w:rPr>
      <w:rFonts w:ascii="Tahoma" w:eastAsiaTheme="minorHAnsi" w:hAnsi="Tahoma" w:cs="Tahoma"/>
      <w:sz w:val="16"/>
      <w:szCs w:val="16"/>
      <w:lang w:bidi="ar-SA"/>
    </w:rPr>
  </w:style>
  <w:style w:type="character" w:customStyle="1" w:styleId="EmailStyle4381">
    <w:name w:val="EmailStyle438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391">
    <w:name w:val="EmailStyle439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401">
    <w:name w:val="EmailStyle440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431">
    <w:name w:val="EmailStyle443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441">
    <w:name w:val="EmailStyle4441"/>
    <w:basedOn w:val="DefaultParagraphFont"/>
    <w:semiHidden/>
    <w:rsid w:val="005E3A11"/>
    <w:rPr>
      <w:color w:val="000000"/>
    </w:rPr>
  </w:style>
  <w:style w:type="paragraph" w:customStyle="1" w:styleId="NormalindentH2">
    <w:name w:val="Normal indent H2"/>
    <w:basedOn w:val="Normal"/>
    <w:rsid w:val="005E3A11"/>
    <w:pPr>
      <w:ind w:left="1134"/>
    </w:pPr>
  </w:style>
  <w:style w:type="character" w:customStyle="1" w:styleId="EmailStyle4461">
    <w:name w:val="EmailStyle446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471">
    <w:name w:val="EmailStyle447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481">
    <w:name w:val="EmailStyle448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491">
    <w:name w:val="EmailStyle449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styleId="BookTitle">
    <w:name w:val="Book Title"/>
    <w:basedOn w:val="DefaultParagraphFont"/>
    <w:uiPriority w:val="33"/>
    <w:rsid w:val="005E3A11"/>
    <w:rPr>
      <w:b/>
      <w:bCs/>
      <w:smallCaps/>
      <w:spacing w:val="5"/>
    </w:rPr>
  </w:style>
  <w:style w:type="paragraph" w:customStyle="1" w:styleId="step2">
    <w:name w:val="step 2"/>
    <w:basedOn w:val="ListContinue3"/>
    <w:rsid w:val="005E3A11"/>
    <w:rPr>
      <w:rFonts w:ascii="U45 Univers Light" w:hAnsi="U45 Univers Light"/>
    </w:rPr>
  </w:style>
  <w:style w:type="paragraph" w:customStyle="1" w:styleId="stes">
    <w:name w:val="stes"/>
    <w:basedOn w:val="Normal"/>
    <w:rsid w:val="005E3A11"/>
    <w:rPr>
      <w:rFonts w:ascii="U45 Univers Light" w:hAnsi="U45 Univers Light"/>
    </w:rPr>
  </w:style>
  <w:style w:type="paragraph" w:customStyle="1" w:styleId="Note4">
    <w:name w:val="Note 4"/>
    <w:basedOn w:val="Note1"/>
    <w:rsid w:val="005E3A11"/>
    <w:pPr>
      <w:ind w:left="2149"/>
    </w:pPr>
  </w:style>
  <w:style w:type="paragraph" w:customStyle="1" w:styleId="Steps6">
    <w:name w:val="Steps 6"/>
    <w:basedOn w:val="Steps5"/>
    <w:rsid w:val="005E3A11"/>
    <w:pPr>
      <w:ind w:left="2154"/>
    </w:pPr>
  </w:style>
  <w:style w:type="paragraph" w:customStyle="1" w:styleId="tabletext3">
    <w:name w:val="table text"/>
    <w:basedOn w:val="Normal"/>
    <w:rsid w:val="00815997"/>
    <w:pPr>
      <w:spacing w:before="60" w:after="60"/>
    </w:pPr>
    <w:rPr>
      <w:rFonts w:eastAsia="Calibri" w:cs="Calibri"/>
      <w:bCs/>
      <w:color w:val="244061"/>
      <w:szCs w:val="26"/>
    </w:rPr>
  </w:style>
  <w:style w:type="paragraph" w:customStyle="1" w:styleId="tableheading1">
    <w:name w:val="table heading"/>
    <w:basedOn w:val="tabletext3"/>
    <w:rsid w:val="005E3A11"/>
    <w:rPr>
      <w:b/>
    </w:rPr>
  </w:style>
  <w:style w:type="character" w:customStyle="1" w:styleId="apple-style-span">
    <w:name w:val="apple-style-span"/>
    <w:basedOn w:val="DefaultParagraphFont"/>
    <w:rsid w:val="005E3A11"/>
  </w:style>
  <w:style w:type="paragraph" w:customStyle="1" w:styleId="ListBullet6">
    <w:name w:val="List Bullet 6"/>
    <w:basedOn w:val="ListBullet5"/>
    <w:rsid w:val="005E3A11"/>
    <w:pPr>
      <w:numPr>
        <w:numId w:val="7"/>
      </w:numPr>
    </w:pPr>
    <w:rPr>
      <w:iCs/>
      <w:lang w:bidi="ar-SA"/>
    </w:rPr>
  </w:style>
  <w:style w:type="paragraph" w:customStyle="1" w:styleId="Note5">
    <w:name w:val="Note 5"/>
    <w:basedOn w:val="Note"/>
    <w:rsid w:val="005E3A11"/>
    <w:pPr>
      <w:spacing w:before="120"/>
      <w:ind w:left="2161"/>
    </w:pPr>
  </w:style>
  <w:style w:type="character" w:customStyle="1" w:styleId="ListParagraphChar">
    <w:name w:val="List Paragraph Char"/>
    <w:aliases w:val="Equipment Char,Figure_name Char,Numbered Indented Text Char,Bullet List Char,FooterText Char,numbered Char,List Paragraph1 Char,Paragraphe de liste1 Char,Bulletr List Paragraph Char,列出段落 Char,列出段落1 Char,List Paragraph2 Char"/>
    <w:basedOn w:val="DefaultParagraphFont"/>
    <w:link w:val="ListParagraph"/>
    <w:uiPriority w:val="34"/>
    <w:rsid w:val="005E3A11"/>
    <w:rPr>
      <w:rFonts w:ascii="U45 Univers Light" w:hAnsi="U45 Univers Light"/>
      <w:sz w:val="22"/>
      <w:szCs w:val="24"/>
      <w:lang w:bidi="ar-SA"/>
    </w:rPr>
  </w:style>
  <w:style w:type="character" w:customStyle="1" w:styleId="EmailStyle464">
    <w:name w:val="EmailStyle46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5">
    <w:name w:val="EmailStyle465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7">
    <w:name w:val="EmailStyle467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8">
    <w:name w:val="EmailStyle468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9">
    <w:name w:val="EmailStyle469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70">
    <w:name w:val="EmailStyle470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71">
    <w:name w:val="EmailStyle47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72">
    <w:name w:val="EmailStyle472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473">
    <w:name w:val="EmailStyle47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74">
    <w:name w:val="EmailStyle47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75">
    <w:name w:val="EmailStyle475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76">
    <w:name w:val="EmailStyle476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77">
    <w:name w:val="EmailStyle477"/>
    <w:basedOn w:val="DefaultParagraphFont"/>
    <w:semiHidden/>
    <w:rsid w:val="005E3A11"/>
    <w:rPr>
      <w:color w:val="000000"/>
    </w:rPr>
  </w:style>
  <w:style w:type="character" w:customStyle="1" w:styleId="EmailStyle478">
    <w:name w:val="EmailStyle478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79">
    <w:name w:val="EmailStyle479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80">
    <w:name w:val="EmailStyle480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81">
    <w:name w:val="EmailStyle481"/>
    <w:basedOn w:val="DefaultParagraphFont"/>
    <w:semiHidden/>
    <w:rsid w:val="005E3A11"/>
    <w:rPr>
      <w:rFonts w:ascii="Arial" w:hAnsi="Arial" w:cs="Arial" w:hint="default"/>
      <w:color w:val="auto"/>
    </w:rPr>
  </w:style>
  <w:style w:type="paragraph" w:customStyle="1" w:styleId="ListBullt">
    <w:name w:val="List Bullt"/>
    <w:basedOn w:val="ListParagraph"/>
    <w:rsid w:val="005E3A11"/>
    <w:pPr>
      <w:numPr>
        <w:numId w:val="10"/>
      </w:numPr>
      <w:spacing w:after="60"/>
    </w:pPr>
  </w:style>
  <w:style w:type="character" w:styleId="HTMLCite">
    <w:name w:val="HTML Cite"/>
    <w:basedOn w:val="DefaultParagraphFont"/>
    <w:uiPriority w:val="99"/>
    <w:unhideWhenUsed/>
    <w:rsid w:val="005E3A11"/>
    <w:rPr>
      <w:i w:val="0"/>
      <w:iCs w:val="0"/>
      <w:color w:val="009933"/>
    </w:rPr>
  </w:style>
  <w:style w:type="paragraph" w:styleId="NoSpacing">
    <w:name w:val="No Spacing"/>
    <w:link w:val="NoSpacingChar"/>
    <w:uiPriority w:val="1"/>
    <w:rsid w:val="005E3A11"/>
    <w:rPr>
      <w:rFonts w:asciiTheme="minorHAnsi" w:eastAsiaTheme="minorEastAsia" w:hAnsiTheme="minorHAnsi" w:cstheme="minorBidi"/>
      <w:szCs w:val="22"/>
      <w:lang w:bidi="ar-SA"/>
    </w:rPr>
  </w:style>
  <w:style w:type="character" w:customStyle="1" w:styleId="EmailStyle181">
    <w:name w:val="EmailStyle18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paragraph" w:customStyle="1" w:styleId="StyleListBulletRoundBulletAfter3pt">
    <w:name w:val="Style List BulletRound Bullet + After:  3 pt"/>
    <w:basedOn w:val="ListBullet"/>
    <w:rsid w:val="005E3A11"/>
    <w:pPr>
      <w:tabs>
        <w:tab w:val="num" w:pos="1080"/>
      </w:tabs>
      <w:spacing w:after="60"/>
      <w:ind w:left="1077"/>
    </w:pPr>
    <w:rPr>
      <w:szCs w:val="20"/>
      <w:lang w:bidi="ar-SA"/>
    </w:rPr>
  </w:style>
  <w:style w:type="paragraph" w:customStyle="1" w:styleId="StyleListContinueAfter3pt">
    <w:name w:val="Style List Continue + After:  3 pt"/>
    <w:basedOn w:val="ListContinue"/>
    <w:rsid w:val="005E3A11"/>
    <w:pPr>
      <w:spacing w:after="60"/>
    </w:pPr>
    <w:rPr>
      <w:noProof/>
    </w:rPr>
  </w:style>
  <w:style w:type="table" w:styleId="TableGrid6">
    <w:name w:val="Table Grid 6"/>
    <w:basedOn w:val="TableNormal"/>
    <w:rsid w:val="005E3A11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E3A11"/>
    <w:pPr>
      <w:spacing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123WorksheetText">
    <w:name w:val="Default 123  Worksheet  Text"/>
    <w:basedOn w:val="Normal"/>
    <w:rsid w:val="005E3A11"/>
    <w:pPr>
      <w:widowControl w:val="0"/>
      <w:autoSpaceDE w:val="0"/>
      <w:autoSpaceDN w:val="0"/>
      <w:adjustRightInd w:val="0"/>
      <w:jc w:val="right"/>
    </w:pPr>
    <w:rPr>
      <w:lang w:val="en-CA"/>
    </w:rPr>
  </w:style>
  <w:style w:type="paragraph" w:customStyle="1" w:styleId="StyleListBullet3After3pt1">
    <w:name w:val="Style List Bullet 3 + After:  3 pt1"/>
    <w:basedOn w:val="ListBullet3"/>
    <w:rsid w:val="005E3A11"/>
    <w:pPr>
      <w:numPr>
        <w:numId w:val="11"/>
      </w:numPr>
      <w:tabs>
        <w:tab w:val="left" w:pos="1281"/>
      </w:tabs>
    </w:pPr>
  </w:style>
  <w:style w:type="paragraph" w:customStyle="1" w:styleId="StyleListBulletRoundBulletAfter6pt">
    <w:name w:val="Style List BulletRound Bullet + After:  6 pt"/>
    <w:basedOn w:val="ListBullet"/>
    <w:rsid w:val="005E3A11"/>
    <w:pPr>
      <w:tabs>
        <w:tab w:val="num" w:pos="360"/>
      </w:tabs>
    </w:pPr>
    <w:rPr>
      <w:szCs w:val="20"/>
      <w:lang w:bidi="ar-SA"/>
    </w:rPr>
  </w:style>
  <w:style w:type="numbering" w:customStyle="1" w:styleId="StyleBulletedWingdingssymbol10ptBefore127cmHangin">
    <w:name w:val="Style Bulleted Wingdings (symbol) 10 pt Before:  1.27 cm Hangin..."/>
    <w:basedOn w:val="NoList"/>
    <w:rsid w:val="005E3A11"/>
    <w:pPr>
      <w:numPr>
        <w:numId w:val="12"/>
      </w:numPr>
    </w:pPr>
  </w:style>
  <w:style w:type="numbering" w:customStyle="1" w:styleId="StyleBulletedWingdingssymbol10ptBefore127cmHangin1">
    <w:name w:val="Style Bulleted Wingdings (symbol) 10 pt Before:  1.27 cm Hangin...1"/>
    <w:basedOn w:val="NoList"/>
    <w:rsid w:val="005E3A11"/>
    <w:pPr>
      <w:numPr>
        <w:numId w:val="13"/>
      </w:numPr>
    </w:pPr>
  </w:style>
  <w:style w:type="paragraph" w:customStyle="1" w:styleId="StyleTableTextComplexU45UniversLight9ptBold">
    <w:name w:val="Style Table Text + (Complex) U45 Univers Light 9 pt Bold"/>
    <w:basedOn w:val="TableText"/>
    <w:link w:val="StyleTableTextComplexU45UniversLight9ptBoldChar"/>
    <w:rsid w:val="005E3A11"/>
    <w:rPr>
      <w:rFonts w:ascii="U45 Univers Light" w:hAnsi="U45 Univers Light" w:cs="U45 Univers Light"/>
      <w:b/>
      <w:bCs/>
      <w:sz w:val="18"/>
      <w:szCs w:val="18"/>
    </w:rPr>
  </w:style>
  <w:style w:type="character" w:customStyle="1" w:styleId="StyleTableTextComplexU45UniversLight9ptBoldChar">
    <w:name w:val="Style Table Text + (Complex) U45 Univers Light 9 pt Bold Char"/>
    <w:basedOn w:val="TableTextChar"/>
    <w:link w:val="StyleTableTextComplexU45UniversLight9ptBold"/>
    <w:rsid w:val="005E3A11"/>
    <w:rPr>
      <w:rFonts w:ascii="U45 Univers Light" w:eastAsiaTheme="minorHAnsi" w:hAnsi="U45 Univers Light" w:cs="U45 Univers Light"/>
      <w:b/>
      <w:bCs/>
      <w:color w:val="265F91"/>
      <w:sz w:val="18"/>
      <w:szCs w:val="18"/>
      <w:lang w:val="en-GB" w:bidi="ar-SA"/>
    </w:rPr>
  </w:style>
  <w:style w:type="numbering" w:customStyle="1" w:styleId="CurrentList1">
    <w:name w:val="Current List1"/>
    <w:rsid w:val="005E3A11"/>
    <w:pPr>
      <w:numPr>
        <w:numId w:val="14"/>
      </w:numPr>
    </w:pPr>
  </w:style>
  <w:style w:type="paragraph" w:customStyle="1" w:styleId="TableTextindent1">
    <w:name w:val="Table Text indent"/>
    <w:basedOn w:val="TableText"/>
    <w:rsid w:val="005E3A11"/>
    <w:pPr>
      <w:ind w:left="284"/>
    </w:pPr>
  </w:style>
  <w:style w:type="paragraph" w:customStyle="1" w:styleId="StyleBulletedTaskItem">
    <w:name w:val="Style Bulleted Task Item"/>
    <w:basedOn w:val="ListNumber"/>
    <w:next w:val="ListNumber"/>
    <w:rsid w:val="005E3A11"/>
    <w:pPr>
      <w:numPr>
        <w:numId w:val="15"/>
      </w:numPr>
    </w:pPr>
  </w:style>
  <w:style w:type="character" w:customStyle="1" w:styleId="EmailStyle301">
    <w:name w:val="EmailStyle30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308">
    <w:name w:val="EmailStyle308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01">
    <w:name w:val="EmailStyle40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02">
    <w:name w:val="EmailStyle402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20">
    <w:name w:val="EmailStyle420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Normal1">
    <w:name w:val="Normal1"/>
    <w:basedOn w:val="DefaultParagraphFont"/>
    <w:rsid w:val="005E3A11"/>
    <w:rPr>
      <w:sz w:val="24"/>
      <w:szCs w:val="24"/>
    </w:rPr>
  </w:style>
  <w:style w:type="character" w:styleId="HTMLCode">
    <w:name w:val="HTML Code"/>
    <w:basedOn w:val="DefaultParagraphFont"/>
    <w:rsid w:val="005E3A11"/>
    <w:rPr>
      <w:rFonts w:ascii="Courier New" w:hAnsi="Courier New" w:cs="Courier New"/>
      <w:sz w:val="20"/>
      <w:szCs w:val="20"/>
    </w:rPr>
  </w:style>
  <w:style w:type="paragraph" w:customStyle="1" w:styleId="tablebullets">
    <w:name w:val="table bullets"/>
    <w:basedOn w:val="Normal"/>
    <w:rsid w:val="005E3A11"/>
    <w:pPr>
      <w:tabs>
        <w:tab w:val="left" w:pos="284"/>
      </w:tabs>
      <w:ind w:left="284" w:hanging="284"/>
    </w:pPr>
    <w:rPr>
      <w:szCs w:val="20"/>
    </w:rPr>
  </w:style>
  <w:style w:type="paragraph" w:customStyle="1" w:styleId="Step4">
    <w:name w:val="Step 4"/>
    <w:basedOn w:val="Steps2"/>
    <w:rsid w:val="005E3A11"/>
    <w:pPr>
      <w:tabs>
        <w:tab w:val="left" w:pos="1418"/>
      </w:tabs>
      <w:ind w:left="1434"/>
    </w:pPr>
    <w:rPr>
      <w:rFonts w:cs="Times New Roman"/>
    </w:rPr>
  </w:style>
  <w:style w:type="paragraph" w:customStyle="1" w:styleId="Syntax0">
    <w:name w:val="Syntax"/>
    <w:basedOn w:val="program0"/>
    <w:rsid w:val="005E3A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14"/>
      </w:tabs>
      <w:spacing w:after="180"/>
    </w:pPr>
    <w:rPr>
      <w:rFonts w:cs="Courier New"/>
      <w:sz w:val="20"/>
      <w:szCs w:val="20"/>
    </w:rPr>
  </w:style>
  <w:style w:type="table" w:styleId="MediumGrid3-Accent1">
    <w:name w:val="Medium Grid 3 Accent 1"/>
    <w:basedOn w:val="TableNormal"/>
    <w:uiPriority w:val="69"/>
    <w:rsid w:val="005E3A11"/>
    <w:rPr>
      <w:rFonts w:asciiTheme="minorHAnsi" w:eastAsiaTheme="minorHAnsi" w:hAnsiTheme="minorHAnsi" w:cstheme="minorBidi"/>
      <w:szCs w:val="22"/>
      <w:lang w:val="de-AT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4D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4D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C4D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C4D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A6A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A6A5" w:themeFill="accent1" w:themeFillTint="7F"/>
      </w:tcPr>
    </w:tblStylePr>
  </w:style>
  <w:style w:type="character" w:customStyle="1" w:styleId="EmailStyle4511">
    <w:name w:val="EmailStyle451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561">
    <w:name w:val="EmailStyle456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11">
    <w:name w:val="EmailStyle461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21">
    <w:name w:val="EmailStyle462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31">
    <w:name w:val="EmailStyle463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951">
    <w:name w:val="EmailStyle495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961">
    <w:name w:val="EmailStyle496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981">
    <w:name w:val="EmailStyle498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991">
    <w:name w:val="EmailStyle499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01">
    <w:name w:val="EmailStyle500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011">
    <w:name w:val="EmailStyle501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021">
    <w:name w:val="EmailStyle502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031">
    <w:name w:val="EmailStyle5031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5041">
    <w:name w:val="EmailStyle504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51">
    <w:name w:val="EmailStyle505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61">
    <w:name w:val="EmailStyle506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71">
    <w:name w:val="EmailStyle507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81">
    <w:name w:val="EmailStyle5081"/>
    <w:basedOn w:val="DefaultParagraphFont"/>
    <w:semiHidden/>
    <w:rsid w:val="005E3A11"/>
    <w:rPr>
      <w:color w:val="000000"/>
    </w:rPr>
  </w:style>
  <w:style w:type="character" w:customStyle="1" w:styleId="EmailStyle5091">
    <w:name w:val="EmailStyle509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101">
    <w:name w:val="EmailStyle510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111">
    <w:name w:val="EmailStyle511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121">
    <w:name w:val="EmailStyle512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141">
    <w:name w:val="EmailStyle514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151">
    <w:name w:val="EmailStyle515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161">
    <w:name w:val="EmailStyle516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171">
    <w:name w:val="EmailStyle517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181">
    <w:name w:val="EmailStyle518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191">
    <w:name w:val="EmailStyle519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201">
    <w:name w:val="EmailStyle520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211">
    <w:name w:val="EmailStyle5211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5221">
    <w:name w:val="EmailStyle522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231">
    <w:name w:val="EmailStyle523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241">
    <w:name w:val="EmailStyle524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251">
    <w:name w:val="EmailStyle525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261">
    <w:name w:val="EmailStyle5261"/>
    <w:basedOn w:val="DefaultParagraphFont"/>
    <w:semiHidden/>
    <w:rsid w:val="005E3A11"/>
    <w:rPr>
      <w:color w:val="000000"/>
    </w:rPr>
  </w:style>
  <w:style w:type="character" w:customStyle="1" w:styleId="EmailStyle5271">
    <w:name w:val="EmailStyle527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281">
    <w:name w:val="EmailStyle528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291">
    <w:name w:val="EmailStyle529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301">
    <w:name w:val="EmailStyle5301"/>
    <w:basedOn w:val="DefaultParagraphFont"/>
    <w:semiHidden/>
    <w:rsid w:val="005E3A11"/>
    <w:rPr>
      <w:rFonts w:ascii="Arial" w:hAnsi="Arial" w:cs="Arial" w:hint="default"/>
      <w:color w:val="auto"/>
    </w:rPr>
  </w:style>
  <w:style w:type="paragraph" w:customStyle="1" w:styleId="Listindent">
    <w:name w:val="List indent"/>
    <w:basedOn w:val="Programindent"/>
    <w:rsid w:val="005E3A11"/>
    <w:pPr>
      <w:ind w:left="1077"/>
    </w:pPr>
    <w:rPr>
      <w:noProof/>
      <w:sz w:val="22"/>
    </w:rPr>
  </w:style>
  <w:style w:type="table" w:styleId="TableClassic3">
    <w:name w:val="Table Classic 3"/>
    <w:basedOn w:val="TableNormal"/>
    <w:rsid w:val="005E3A11"/>
    <w:pPr>
      <w:spacing w:after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E3A11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E3A11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E3A11"/>
    <w:pPr>
      <w:spacing w:after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E3A11"/>
    <w:pPr>
      <w:spacing w:after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5E3A11"/>
    <w:pPr>
      <w:spacing w:after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E3A11"/>
    <w:pPr>
      <w:spacing w:after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ogging">
    <w:name w:val="logging"/>
    <w:basedOn w:val="steps21"/>
    <w:rsid w:val="005E3A11"/>
  </w:style>
  <w:style w:type="character" w:customStyle="1" w:styleId="EmailStyle1141">
    <w:name w:val="EmailStyle1141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2521">
    <w:name w:val="EmailStyle252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531">
    <w:name w:val="EmailStyle253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571">
    <w:name w:val="EmailStyle257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681">
    <w:name w:val="EmailStyle268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981">
    <w:name w:val="EmailStyle2981"/>
    <w:basedOn w:val="DefaultParagraphFont"/>
    <w:semiHidden/>
    <w:rsid w:val="005E3A11"/>
    <w:rPr>
      <w:color w:val="000000"/>
    </w:rPr>
  </w:style>
  <w:style w:type="character" w:customStyle="1" w:styleId="EmailStyle3021">
    <w:name w:val="EmailStyle302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3921">
    <w:name w:val="EmailStyle392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3931">
    <w:name w:val="EmailStyle393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111">
    <w:name w:val="EmailStyle4111"/>
    <w:basedOn w:val="DefaultParagraphFont"/>
    <w:semiHidden/>
    <w:rsid w:val="005E3A11"/>
    <w:rPr>
      <w:rFonts w:ascii="Arial" w:hAnsi="Arial" w:cs="Arial" w:hint="default"/>
      <w:color w:val="auto"/>
    </w:rPr>
  </w:style>
  <w:style w:type="paragraph" w:customStyle="1" w:styleId="Steps43">
    <w:name w:val="Steps4 3"/>
    <w:basedOn w:val="Steps3"/>
    <w:rsid w:val="005E3A11"/>
  </w:style>
  <w:style w:type="character" w:customStyle="1" w:styleId="EmailStyle454">
    <w:name w:val="EmailStyle45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55">
    <w:name w:val="EmailStyle455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56">
    <w:name w:val="EmailStyle456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57">
    <w:name w:val="EmailStyle457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58">
    <w:name w:val="EmailStyle458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59">
    <w:name w:val="EmailStyle459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61">
    <w:name w:val="EmailStyle461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462">
    <w:name w:val="EmailStyle46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3">
    <w:name w:val="EmailStyle46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6">
    <w:name w:val="EmailStyle466"/>
    <w:basedOn w:val="DefaultParagraphFont"/>
    <w:semiHidden/>
    <w:rsid w:val="005E3A11"/>
    <w:rPr>
      <w:color w:val="000000"/>
    </w:rPr>
  </w:style>
  <w:style w:type="character" w:styleId="IntenseEmphasis">
    <w:name w:val="Intense Emphasis"/>
    <w:basedOn w:val="DefaultParagraphFont"/>
    <w:uiPriority w:val="21"/>
    <w:rsid w:val="005E3A11"/>
    <w:rPr>
      <w:b/>
      <w:bCs/>
      <w:i/>
      <w:iCs/>
      <w:color w:val="4C4D4C" w:themeColor="accent1"/>
    </w:rPr>
  </w:style>
  <w:style w:type="character" w:customStyle="1" w:styleId="EmailStyle114">
    <w:name w:val="EmailStyle114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252">
    <w:name w:val="EmailStyle25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53">
    <w:name w:val="EmailStyle25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57">
    <w:name w:val="EmailStyle257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68">
    <w:name w:val="EmailStyle268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98">
    <w:name w:val="EmailStyle298"/>
    <w:basedOn w:val="DefaultParagraphFont"/>
    <w:semiHidden/>
    <w:rsid w:val="005E3A11"/>
    <w:rPr>
      <w:color w:val="000000"/>
    </w:rPr>
  </w:style>
  <w:style w:type="character" w:customStyle="1" w:styleId="EmailStyle302">
    <w:name w:val="EmailStyle30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392">
    <w:name w:val="EmailStyle392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393">
    <w:name w:val="EmailStyle393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11">
    <w:name w:val="EmailStyle41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49">
    <w:name w:val="EmailStyle449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541">
    <w:name w:val="EmailStyle454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551">
    <w:name w:val="EmailStyle455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571">
    <w:name w:val="EmailStyle457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581">
    <w:name w:val="EmailStyle458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591">
    <w:name w:val="EmailStyle459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641">
    <w:name w:val="EmailStyle464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51">
    <w:name w:val="EmailStyle465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61">
    <w:name w:val="EmailStyle4661"/>
    <w:basedOn w:val="DefaultParagraphFont"/>
    <w:semiHidden/>
    <w:rsid w:val="005E3A11"/>
    <w:rPr>
      <w:color w:val="000000"/>
    </w:rPr>
  </w:style>
  <w:style w:type="character" w:customStyle="1" w:styleId="EmailStyle4671">
    <w:name w:val="EmailStyle467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81">
    <w:name w:val="EmailStyle468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691">
    <w:name w:val="EmailStyle469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701">
    <w:name w:val="EmailStyle470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791">
    <w:name w:val="EmailStyle479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801">
    <w:name w:val="EmailStyle480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82">
    <w:name w:val="EmailStyle48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83">
    <w:name w:val="EmailStyle48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84">
    <w:name w:val="EmailStyle484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85">
    <w:name w:val="EmailStyle485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86">
    <w:name w:val="EmailStyle486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87">
    <w:name w:val="EmailStyle487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488">
    <w:name w:val="EmailStyle488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89">
    <w:name w:val="EmailStyle489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90">
    <w:name w:val="EmailStyle490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91">
    <w:name w:val="EmailStyle49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92">
    <w:name w:val="EmailStyle492"/>
    <w:basedOn w:val="DefaultParagraphFont"/>
    <w:semiHidden/>
    <w:rsid w:val="005E3A11"/>
    <w:rPr>
      <w:color w:val="000000"/>
    </w:rPr>
  </w:style>
  <w:style w:type="character" w:customStyle="1" w:styleId="EmailStyle493">
    <w:name w:val="EmailStyle49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94">
    <w:name w:val="EmailStyle494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95">
    <w:name w:val="EmailStyle495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97">
    <w:name w:val="EmailStyle497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498">
    <w:name w:val="EmailStyle498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499">
    <w:name w:val="EmailStyle499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0">
    <w:name w:val="EmailStyle500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1">
    <w:name w:val="EmailStyle50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2">
    <w:name w:val="EmailStyle50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3">
    <w:name w:val="EmailStyle503"/>
    <w:basedOn w:val="DefaultParagraphFont"/>
    <w:semiHidden/>
    <w:rsid w:val="005E3A11"/>
    <w:rPr>
      <w:color w:val="000000"/>
    </w:rPr>
  </w:style>
  <w:style w:type="character" w:customStyle="1" w:styleId="EmailStyle504">
    <w:name w:val="EmailStyle50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05">
    <w:name w:val="EmailStyle505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06">
    <w:name w:val="EmailStyle506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07">
    <w:name w:val="EmailStyle507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apple-converted-space">
    <w:name w:val="apple-converted-space"/>
    <w:basedOn w:val="DefaultParagraphFont"/>
    <w:rsid w:val="005E3A11"/>
  </w:style>
  <w:style w:type="character" w:customStyle="1" w:styleId="EmailStyle1121">
    <w:name w:val="EmailStyle1121"/>
    <w:basedOn w:val="DefaultParagraphFont"/>
    <w:uiPriority w:val="99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1501">
    <w:name w:val="EmailStyle1501"/>
    <w:basedOn w:val="DefaultParagraphFont"/>
    <w:uiPriority w:val="99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2161">
    <w:name w:val="EmailStyle216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2881">
    <w:name w:val="EmailStyle2881"/>
    <w:basedOn w:val="DefaultParagraphFont"/>
    <w:semiHidden/>
    <w:rsid w:val="005E3A11"/>
    <w:rPr>
      <w:color w:val="000000"/>
    </w:rPr>
  </w:style>
  <w:style w:type="character" w:customStyle="1" w:styleId="EmailStyle2941">
    <w:name w:val="EmailStyle294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3871">
    <w:name w:val="EmailStyle387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3881">
    <w:name w:val="EmailStyle3881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4061">
    <w:name w:val="EmailStyle4061"/>
    <w:basedOn w:val="DefaultParagraphFont"/>
    <w:semiHidden/>
    <w:rsid w:val="005E3A11"/>
    <w:rPr>
      <w:rFonts w:ascii="Arial" w:hAnsi="Arial" w:cs="Arial" w:hint="default"/>
      <w:color w:val="auto"/>
    </w:rPr>
  </w:style>
  <w:style w:type="paragraph" w:customStyle="1" w:styleId="CyberArk-SectionHeader">
    <w:name w:val="CyberArk - Section Header"/>
    <w:basedOn w:val="Normal"/>
    <w:link w:val="CyberArk-SectionHeaderChar"/>
    <w:autoRedefine/>
    <w:rsid w:val="000F3D8F"/>
    <w:pPr>
      <w:spacing w:after="180"/>
    </w:pPr>
    <w:rPr>
      <w:color w:val="244061"/>
      <w:spacing w:val="-10"/>
      <w:sz w:val="48"/>
      <w:szCs w:val="48"/>
    </w:rPr>
  </w:style>
  <w:style w:type="paragraph" w:customStyle="1" w:styleId="CyberArk-SectionSubhead1">
    <w:name w:val="CyberArk - Section Subhead 1"/>
    <w:basedOn w:val="Normal"/>
    <w:autoRedefine/>
    <w:rsid w:val="000F3D8F"/>
    <w:pPr>
      <w:tabs>
        <w:tab w:val="left" w:pos="180"/>
      </w:tabs>
      <w:spacing w:after="180"/>
    </w:pPr>
    <w:rPr>
      <w:rFonts w:ascii="Trade Gothic LT Std" w:hAnsi="Trade Gothic LT Std"/>
      <w:color w:val="244061"/>
      <w:sz w:val="36"/>
      <w:szCs w:val="36"/>
    </w:rPr>
  </w:style>
  <w:style w:type="paragraph" w:customStyle="1" w:styleId="CyberArk-SectionSubhead">
    <w:name w:val="CyberArk - Section Subhead"/>
    <w:basedOn w:val="Normal"/>
    <w:autoRedefine/>
    <w:rsid w:val="000F3D8F"/>
    <w:pPr>
      <w:tabs>
        <w:tab w:val="left" w:pos="240"/>
      </w:tabs>
    </w:pPr>
    <w:rPr>
      <w:color w:val="244061"/>
      <w:sz w:val="28"/>
      <w:szCs w:val="28"/>
    </w:rPr>
  </w:style>
  <w:style w:type="paragraph" w:customStyle="1" w:styleId="CyberArk-MainContent-BoldBodyCopy">
    <w:name w:val="CyberArk - Main Content - Bold Body Copy"/>
    <w:basedOn w:val="Normal"/>
    <w:autoRedefine/>
    <w:rsid w:val="005E3A11"/>
    <w:pPr>
      <w:tabs>
        <w:tab w:val="left" w:pos="240"/>
      </w:tabs>
      <w:autoSpaceDE w:val="0"/>
      <w:autoSpaceDN w:val="0"/>
      <w:adjustRightInd w:val="0"/>
      <w:spacing w:after="180" w:line="288" w:lineRule="auto"/>
      <w:textAlignment w:val="center"/>
    </w:pPr>
    <w:rPr>
      <w:rFonts w:ascii="Trade Gothic LT Std" w:hAnsi="Trade Gothic LT Std"/>
      <w:b/>
      <w:color w:val="000000"/>
      <w:spacing w:val="-2"/>
      <w:szCs w:val="20"/>
    </w:rPr>
  </w:style>
  <w:style w:type="paragraph" w:customStyle="1" w:styleId="CyberArk-SideBar-CallOuts">
    <w:name w:val="CyberArk - Side Bar - Call Outs"/>
    <w:basedOn w:val="Normal"/>
    <w:autoRedefine/>
    <w:rsid w:val="005E3A11"/>
    <w:pPr>
      <w:spacing w:line="312" w:lineRule="auto"/>
    </w:pPr>
    <w:rPr>
      <w:rFonts w:ascii="Trade Gothic LT Std" w:hAnsi="Trade Gothic LT Std"/>
      <w:color w:val="B7B8B7" w:themeColor="text2" w:themeTint="66"/>
      <w:spacing w:val="-2"/>
      <w:sz w:val="28"/>
      <w:szCs w:val="28"/>
    </w:rPr>
  </w:style>
  <w:style w:type="paragraph" w:customStyle="1" w:styleId="Subheader">
    <w:name w:val="Sub header"/>
    <w:basedOn w:val="CyberArk-SectionHeader"/>
    <w:link w:val="SubheaderChar"/>
    <w:rsid w:val="005E3A11"/>
  </w:style>
  <w:style w:type="paragraph" w:customStyle="1" w:styleId="test">
    <w:name w:val="test"/>
    <w:basedOn w:val="Normal"/>
    <w:uiPriority w:val="99"/>
    <w:rsid w:val="005E3A11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Trade Gothic LT Std Light" w:hAnsi="Trade Gothic LT Std Light" w:cs="Trade Gothic LT Std Light"/>
      <w:color w:val="000000"/>
      <w:spacing w:val="2"/>
      <w:sz w:val="18"/>
      <w:szCs w:val="18"/>
    </w:rPr>
  </w:style>
  <w:style w:type="character" w:customStyle="1" w:styleId="CyberArk-SectionHeaderChar">
    <w:name w:val="CyberArk - Section Header Char"/>
    <w:basedOn w:val="DefaultParagraphFont"/>
    <w:link w:val="CyberArk-SectionHeader"/>
    <w:rsid w:val="000F3D8F"/>
    <w:rPr>
      <w:rFonts w:ascii="Arial" w:hAnsi="Arial"/>
      <w:color w:val="244061"/>
      <w:spacing w:val="-10"/>
      <w:sz w:val="48"/>
      <w:szCs w:val="48"/>
      <w:lang w:val="en-GB" w:bidi="ar-SA"/>
    </w:rPr>
  </w:style>
  <w:style w:type="character" w:customStyle="1" w:styleId="SubheaderChar">
    <w:name w:val="Sub header Char"/>
    <w:basedOn w:val="CyberArk-SectionHeaderChar"/>
    <w:link w:val="Subheader"/>
    <w:rsid w:val="005E3A11"/>
    <w:rPr>
      <w:rFonts w:ascii="Trade Gothic LT Std" w:hAnsi="Trade Gothic LT Std"/>
      <w:color w:val="0F283D" w:themeColor="accent6" w:themeShade="BF"/>
      <w:spacing w:val="-10"/>
      <w:sz w:val="48"/>
      <w:szCs w:val="48"/>
      <w:lang w:val="en-GB" w:bidi="ar-SA"/>
    </w:rPr>
  </w:style>
  <w:style w:type="character" w:customStyle="1" w:styleId="BodyCopy0">
    <w:name w:val="Body Copy"/>
    <w:uiPriority w:val="99"/>
    <w:rsid w:val="005E3A11"/>
    <w:rPr>
      <w:rFonts w:ascii="HelveticaNeueLT Std Lt" w:hAnsi="HelveticaNeueLT Std Lt" w:cs="HelveticaNeueLT Std Lt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E3A11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CyberArk-DocumentTitle">
    <w:name w:val="CyberArk - Document Title"/>
    <w:basedOn w:val="Normal"/>
    <w:autoRedefine/>
    <w:rsid w:val="00894ECF"/>
    <w:pPr>
      <w:autoSpaceDE w:val="0"/>
      <w:autoSpaceDN w:val="0"/>
      <w:adjustRightInd w:val="0"/>
      <w:spacing w:after="180"/>
      <w:textAlignment w:val="center"/>
    </w:pPr>
    <w:rPr>
      <w:b/>
      <w:caps/>
      <w:spacing w:val="-14"/>
      <w:sz w:val="72"/>
      <w:szCs w:val="56"/>
    </w:rPr>
  </w:style>
  <w:style w:type="paragraph" w:customStyle="1" w:styleId="Subheads">
    <w:name w:val="Subheads"/>
    <w:basedOn w:val="Normal"/>
    <w:rsid w:val="005E3A11"/>
    <w:pPr>
      <w:spacing w:after="180"/>
    </w:pPr>
    <w:rPr>
      <w:rFonts w:ascii="U55 Univers Regular" w:hAnsi="U55 Univers Regular"/>
      <w:color w:val="D97B3B"/>
      <w:sz w:val="36"/>
      <w:szCs w:val="36"/>
    </w:rPr>
  </w:style>
  <w:style w:type="paragraph" w:customStyle="1" w:styleId="StyleHeading3Before12pt">
    <w:name w:val="Style Heading 3 + Before:  12 pt"/>
    <w:basedOn w:val="Heading3"/>
    <w:rsid w:val="005E3A11"/>
    <w:rPr>
      <w:rFonts w:eastAsiaTheme="minorHAnsi"/>
    </w:rPr>
  </w:style>
  <w:style w:type="paragraph" w:customStyle="1" w:styleId="BasicParagraph">
    <w:name w:val="[Basic Paragraph]"/>
    <w:basedOn w:val="Normal"/>
    <w:uiPriority w:val="99"/>
    <w:rsid w:val="005E3A11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Trade Gothic LT Std Light" w:eastAsia="Calibri" w:hAnsi="Trade Gothic LT Std Light" w:cs="Trade Gothic LT Std Light"/>
      <w:color w:val="000000"/>
      <w:spacing w:val="2"/>
      <w:sz w:val="18"/>
      <w:szCs w:val="18"/>
    </w:rPr>
  </w:style>
  <w:style w:type="character" w:customStyle="1" w:styleId="2ndHeader">
    <w:name w:val="2nd Header"/>
    <w:basedOn w:val="BodyCopy0"/>
    <w:uiPriority w:val="99"/>
    <w:rsid w:val="005E3A11"/>
    <w:rPr>
      <w:rFonts w:ascii="HelveticaNeueLT Std Lt" w:hAnsi="HelveticaNeueLT Std Lt" w:cs="HelveticaNeueLT Std Lt"/>
      <w:b/>
      <w:bCs/>
      <w:sz w:val="18"/>
      <w:szCs w:val="18"/>
    </w:rPr>
  </w:style>
  <w:style w:type="character" w:customStyle="1" w:styleId="EmailStyle453">
    <w:name w:val="EmailStyle45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460">
    <w:name w:val="EmailStyle460"/>
    <w:basedOn w:val="DefaultParagraphFont"/>
    <w:semiHidden/>
    <w:rsid w:val="005E3A11"/>
    <w:rPr>
      <w:rFonts w:ascii="Arial" w:hAnsi="Arial" w:cs="Arial" w:hint="default"/>
      <w:color w:val="000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E3A11"/>
  </w:style>
  <w:style w:type="paragraph" w:styleId="IntenseQuote">
    <w:name w:val="Intense Quote"/>
    <w:basedOn w:val="Normal"/>
    <w:next w:val="Normal"/>
    <w:link w:val="IntenseQuoteChar"/>
    <w:uiPriority w:val="30"/>
    <w:rsid w:val="005E3A11"/>
    <w:pPr>
      <w:pBdr>
        <w:bottom w:val="single" w:sz="4" w:space="4" w:color="4C4D4C" w:themeColor="accent1"/>
      </w:pBdr>
      <w:spacing w:before="200" w:after="280"/>
      <w:ind w:left="936" w:right="936"/>
    </w:pPr>
    <w:rPr>
      <w:b/>
      <w:bCs/>
      <w:i/>
      <w:iCs/>
      <w:color w:val="4C4D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11"/>
    <w:rPr>
      <w:rFonts w:ascii="Arial" w:eastAsiaTheme="minorHAnsi" w:hAnsi="Arial" w:cs="Trebuchet MS"/>
      <w:b/>
      <w:bCs/>
      <w:i/>
      <w:iCs/>
      <w:color w:val="4C4D4C" w:themeColor="accent1"/>
      <w:sz w:val="22"/>
      <w:szCs w:val="22"/>
      <w:lang w:bidi="ar-SA"/>
    </w:rPr>
  </w:style>
  <w:style w:type="paragraph" w:styleId="MacroText">
    <w:name w:val="macro"/>
    <w:link w:val="MacroTextChar"/>
    <w:uiPriority w:val="99"/>
    <w:unhideWhenUsed/>
    <w:rsid w:val="005E3A1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lang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5E3A11"/>
    <w:rPr>
      <w:rFonts w:ascii="Consolas" w:eastAsiaTheme="minorHAnsi" w:hAnsi="Consolas" w:cs="Consolas"/>
      <w:lang w:bidi="ar-SA"/>
    </w:rPr>
  </w:style>
  <w:style w:type="paragraph" w:styleId="Quote">
    <w:name w:val="Quote"/>
    <w:basedOn w:val="Normal"/>
    <w:next w:val="Normal"/>
    <w:link w:val="QuoteChar"/>
    <w:uiPriority w:val="29"/>
    <w:rsid w:val="005E3A11"/>
    <w:rPr>
      <w:i/>
      <w:iCs/>
      <w:color w:val="0F2233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3A11"/>
    <w:rPr>
      <w:rFonts w:ascii="Arial" w:eastAsiaTheme="minorHAnsi" w:hAnsi="Arial" w:cs="Trebuchet MS"/>
      <w:i/>
      <w:iCs/>
      <w:color w:val="0F2233" w:themeColor="text1"/>
      <w:sz w:val="22"/>
      <w:szCs w:val="22"/>
      <w:lang w:bidi="ar-SA"/>
    </w:rPr>
  </w:style>
  <w:style w:type="paragraph" w:styleId="TableofAuthorities">
    <w:name w:val="table of authorities"/>
    <w:basedOn w:val="Normal"/>
    <w:next w:val="Normal"/>
    <w:uiPriority w:val="99"/>
    <w:unhideWhenUsed/>
    <w:rsid w:val="005E3A11"/>
    <w:pPr>
      <w:ind w:left="220" w:hanging="220"/>
    </w:pPr>
  </w:style>
  <w:style w:type="paragraph" w:styleId="TableofFigures">
    <w:name w:val="table of figures"/>
    <w:next w:val="TableofFigures-CyberArk"/>
    <w:uiPriority w:val="99"/>
    <w:unhideWhenUsed/>
    <w:rsid w:val="002C30FD"/>
    <w:pPr>
      <w:bidi/>
      <w:spacing w:after="120"/>
      <w:jc w:val="right"/>
    </w:pPr>
    <w:rPr>
      <w:rFonts w:cstheme="minorHAnsi"/>
      <w:sz w:val="18"/>
      <w:lang w:val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F7B88"/>
    <w:pPr>
      <w:keepLines/>
      <w:pageBreakBefore w:val="0"/>
      <w:spacing w:after="0"/>
      <w:outlineLvl w:val="9"/>
    </w:pPr>
    <w:rPr>
      <w:rFonts w:eastAsiaTheme="majorEastAsia" w:cstheme="majorBidi"/>
      <w:bCs/>
      <w:color w:val="383938" w:themeColor="accent1" w:themeShade="BF"/>
      <w:sz w:val="24"/>
    </w:rPr>
  </w:style>
  <w:style w:type="character" w:customStyle="1" w:styleId="EmailStyle538">
    <w:name w:val="EmailStyle538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42">
    <w:name w:val="EmailStyle54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43">
    <w:name w:val="EmailStyle543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44">
    <w:name w:val="EmailStyle544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45">
    <w:name w:val="EmailStyle545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52">
    <w:name w:val="EmailStyle55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53">
    <w:name w:val="EmailStyle55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54">
    <w:name w:val="EmailStyle55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55">
    <w:name w:val="EmailStyle555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56">
    <w:name w:val="EmailStyle556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57">
    <w:name w:val="EmailStyle557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58">
    <w:name w:val="EmailStyle558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59">
    <w:name w:val="EmailStyle559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60">
    <w:name w:val="EmailStyle560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61">
    <w:name w:val="EmailStyle561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62">
    <w:name w:val="EmailStyle562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63">
    <w:name w:val="EmailStyle563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64">
    <w:name w:val="EmailStyle56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65">
    <w:name w:val="EmailStyle565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66">
    <w:name w:val="EmailStyle566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67">
    <w:name w:val="EmailStyle567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68">
    <w:name w:val="EmailStyle568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69">
    <w:name w:val="EmailStyle569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70">
    <w:name w:val="EmailStyle570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71">
    <w:name w:val="EmailStyle571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572">
    <w:name w:val="EmailStyle57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73">
    <w:name w:val="EmailStyle57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74">
    <w:name w:val="EmailStyle57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75">
    <w:name w:val="EmailStyle575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76">
    <w:name w:val="EmailStyle576"/>
    <w:basedOn w:val="DefaultParagraphFont"/>
    <w:semiHidden/>
    <w:rsid w:val="005E3A11"/>
    <w:rPr>
      <w:color w:val="000000"/>
    </w:rPr>
  </w:style>
  <w:style w:type="character" w:customStyle="1" w:styleId="EmailStyle577">
    <w:name w:val="EmailStyle577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78">
    <w:name w:val="EmailStyle578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79">
    <w:name w:val="EmailStyle579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80">
    <w:name w:val="EmailStyle580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81">
    <w:name w:val="EmailStyle58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82">
    <w:name w:val="EmailStyle58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83">
    <w:name w:val="EmailStyle583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84">
    <w:name w:val="EmailStyle58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85">
    <w:name w:val="EmailStyle585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86">
    <w:name w:val="EmailStyle586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87">
    <w:name w:val="EmailStyle587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88">
    <w:name w:val="EmailStyle588"/>
    <w:basedOn w:val="DefaultParagraphFont"/>
    <w:semiHidden/>
    <w:rsid w:val="005E3A11"/>
    <w:rPr>
      <w:rFonts w:ascii="Arial" w:hAnsi="Arial" w:cs="Arial"/>
      <w:color w:val="000080"/>
      <w:sz w:val="20"/>
      <w:szCs w:val="20"/>
    </w:rPr>
  </w:style>
  <w:style w:type="character" w:customStyle="1" w:styleId="EmailStyle589">
    <w:name w:val="EmailStyle589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90">
    <w:name w:val="EmailStyle590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91">
    <w:name w:val="EmailStyle591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92">
    <w:name w:val="EmailStyle592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93">
    <w:name w:val="EmailStyle593"/>
    <w:basedOn w:val="DefaultParagraphFont"/>
    <w:semiHidden/>
    <w:rsid w:val="005E3A11"/>
    <w:rPr>
      <w:color w:val="000000"/>
    </w:rPr>
  </w:style>
  <w:style w:type="character" w:customStyle="1" w:styleId="EmailStyle594">
    <w:name w:val="EmailStyle594"/>
    <w:basedOn w:val="DefaultParagraphFont"/>
    <w:semiHidden/>
    <w:rsid w:val="005E3A11"/>
    <w:rPr>
      <w:rFonts w:ascii="Arial" w:hAnsi="Arial" w:cs="Arial"/>
      <w:color w:val="auto"/>
      <w:sz w:val="20"/>
      <w:szCs w:val="20"/>
    </w:rPr>
  </w:style>
  <w:style w:type="character" w:customStyle="1" w:styleId="EmailStyle595">
    <w:name w:val="EmailStyle595"/>
    <w:basedOn w:val="DefaultParagraphFont"/>
    <w:semiHidden/>
    <w:rsid w:val="005E3A11"/>
    <w:rPr>
      <w:rFonts w:ascii="Arial" w:hAnsi="Arial" w:cs="Arial" w:hint="default"/>
      <w:color w:val="auto"/>
    </w:rPr>
  </w:style>
  <w:style w:type="character" w:customStyle="1" w:styleId="EmailStyle596">
    <w:name w:val="EmailStyle596"/>
    <w:basedOn w:val="DefaultParagraphFont"/>
    <w:semiHidden/>
    <w:rsid w:val="005E3A11"/>
    <w:rPr>
      <w:rFonts w:ascii="Arial" w:hAnsi="Arial" w:cs="Arial" w:hint="default"/>
      <w:color w:val="000080"/>
    </w:rPr>
  </w:style>
  <w:style w:type="character" w:customStyle="1" w:styleId="EmailStyle597">
    <w:name w:val="EmailStyle597"/>
    <w:basedOn w:val="DefaultParagraphFont"/>
    <w:semiHidden/>
    <w:rsid w:val="005E3A11"/>
    <w:rPr>
      <w:rFonts w:ascii="Arial" w:hAnsi="Arial" w:cs="Arial" w:hint="default"/>
      <w:color w:val="auto"/>
    </w:rPr>
  </w:style>
  <w:style w:type="paragraph" w:customStyle="1" w:styleId="TableTitle">
    <w:name w:val="Table Title"/>
    <w:basedOn w:val="Tableheading2"/>
    <w:rsid w:val="00815997"/>
    <w:rPr>
      <w:bCs/>
    </w:rPr>
  </w:style>
  <w:style w:type="paragraph" w:customStyle="1" w:styleId="Tableheader1">
    <w:name w:val="Table header"/>
    <w:basedOn w:val="Normal"/>
    <w:link w:val="TableheaderChar"/>
    <w:rsid w:val="005E3A11"/>
    <w:pPr>
      <w:spacing w:before="240"/>
    </w:pPr>
    <w:rPr>
      <w:b/>
    </w:rPr>
  </w:style>
  <w:style w:type="character" w:customStyle="1" w:styleId="TableheaderChar">
    <w:name w:val="Table header Char"/>
    <w:basedOn w:val="DefaultParagraphFont"/>
    <w:link w:val="Tableheader1"/>
    <w:rsid w:val="005E3A11"/>
    <w:rPr>
      <w:rFonts w:ascii="Arial" w:eastAsiaTheme="minorHAnsi" w:hAnsi="Arial" w:cs="Trebuchet MS"/>
      <w:b/>
      <w:sz w:val="22"/>
      <w:szCs w:val="22"/>
      <w:lang w:bidi="ar-SA"/>
    </w:rPr>
  </w:style>
  <w:style w:type="paragraph" w:customStyle="1" w:styleId="Bullet1">
    <w:name w:val="Bullet 1"/>
    <w:basedOn w:val="Normal"/>
    <w:link w:val="Bullet1Char"/>
    <w:qFormat/>
    <w:rsid w:val="007D6AFA"/>
    <w:pPr>
      <w:numPr>
        <w:numId w:val="16"/>
      </w:numPr>
      <w:spacing w:after="160"/>
      <w:ind w:left="270" w:right="313" w:hanging="270"/>
    </w:pPr>
    <w:rPr>
      <w:rFonts w:eastAsia="Calibri"/>
      <w:color w:val="58595B"/>
    </w:rPr>
  </w:style>
  <w:style w:type="character" w:customStyle="1" w:styleId="Bullet1Char">
    <w:name w:val="Bullet 1 Char"/>
    <w:basedOn w:val="DefaultParagraphFont"/>
    <w:link w:val="Bullet1"/>
    <w:rsid w:val="007D6AFA"/>
    <w:rPr>
      <w:rFonts w:eastAsia="Calibri"/>
    </w:rPr>
  </w:style>
  <w:style w:type="paragraph" w:customStyle="1" w:styleId="MDSFooterGrey">
    <w:name w:val="MDS Footer Grey"/>
    <w:basedOn w:val="Normal"/>
    <w:link w:val="MDSFooterGreyChar"/>
    <w:rsid w:val="005E3A11"/>
    <w:pPr>
      <w:spacing w:before="60" w:after="60" w:line="120" w:lineRule="exact"/>
    </w:pPr>
    <w:rPr>
      <w:color w:val="939598"/>
      <w:sz w:val="18"/>
      <w:szCs w:val="18"/>
    </w:rPr>
  </w:style>
  <w:style w:type="character" w:customStyle="1" w:styleId="MDSFooterGreyChar">
    <w:name w:val="MDS Footer Grey Char"/>
    <w:basedOn w:val="DefaultParagraphFont"/>
    <w:link w:val="MDSFooterGrey"/>
    <w:rsid w:val="005E3A11"/>
    <w:rPr>
      <w:rFonts w:asciiTheme="minorHAnsi" w:hAnsiTheme="minorHAnsi"/>
      <w:color w:val="939598"/>
      <w:sz w:val="18"/>
      <w:szCs w:val="18"/>
      <w:lang w:val="en-GB" w:bidi="ar-SA"/>
    </w:rPr>
  </w:style>
  <w:style w:type="table" w:customStyle="1" w:styleId="LightList1">
    <w:name w:val="Light List1"/>
    <w:basedOn w:val="TableNormal"/>
    <w:uiPriority w:val="61"/>
    <w:rsid w:val="005E3A11"/>
    <w:rPr>
      <w:rFonts w:eastAsiaTheme="minorHAnsi"/>
      <w:sz w:val="24"/>
      <w:lang w:bidi="ar-SA"/>
    </w:rPr>
    <w:tblPr>
      <w:tblStyleRowBandSize w:val="1"/>
      <w:tblStyleColBandSize w:val="1"/>
      <w:tblBorders>
        <w:top w:val="single" w:sz="8" w:space="0" w:color="0F2233" w:themeColor="text1"/>
        <w:left w:val="single" w:sz="8" w:space="0" w:color="0F2233" w:themeColor="text1"/>
        <w:bottom w:val="single" w:sz="8" w:space="0" w:color="0F2233" w:themeColor="text1"/>
        <w:right w:val="single" w:sz="8" w:space="0" w:color="0F2233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223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2233" w:themeColor="text1"/>
          <w:left w:val="single" w:sz="8" w:space="0" w:color="0F2233" w:themeColor="text1"/>
          <w:bottom w:val="single" w:sz="8" w:space="0" w:color="0F2233" w:themeColor="text1"/>
          <w:right w:val="single" w:sz="8" w:space="0" w:color="0F223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2233" w:themeColor="text1"/>
          <w:left w:val="single" w:sz="8" w:space="0" w:color="0F2233" w:themeColor="text1"/>
          <w:bottom w:val="single" w:sz="8" w:space="0" w:color="0F2233" w:themeColor="text1"/>
          <w:right w:val="single" w:sz="8" w:space="0" w:color="0F2233" w:themeColor="text1"/>
        </w:tcBorders>
      </w:tcPr>
    </w:tblStylePr>
    <w:tblStylePr w:type="band1Horz">
      <w:tblPr/>
      <w:tcPr>
        <w:tcBorders>
          <w:top w:val="single" w:sz="8" w:space="0" w:color="0F2233" w:themeColor="text1"/>
          <w:left w:val="single" w:sz="8" w:space="0" w:color="0F2233" w:themeColor="text1"/>
          <w:bottom w:val="single" w:sz="8" w:space="0" w:color="0F2233" w:themeColor="text1"/>
          <w:right w:val="single" w:sz="8" w:space="0" w:color="0F2233" w:themeColor="text1"/>
        </w:tcBorders>
      </w:tcPr>
    </w:tblStylePr>
  </w:style>
  <w:style w:type="paragraph" w:customStyle="1" w:styleId="Tableheading2">
    <w:name w:val="Table heading"/>
    <w:basedOn w:val="TableText"/>
    <w:qFormat/>
    <w:rsid w:val="00815997"/>
    <w:pPr>
      <w:spacing w:after="0"/>
    </w:pPr>
    <w:rPr>
      <w:rFonts w:eastAsia="Calibri"/>
      <w:b/>
      <w:color w:val="FFFFFF" w:themeColor="background1"/>
    </w:rPr>
  </w:style>
  <w:style w:type="paragraph" w:customStyle="1" w:styleId="Bullet2">
    <w:name w:val="Bullet 2"/>
    <w:basedOn w:val="Bullet1"/>
    <w:link w:val="Bullet2Char"/>
    <w:qFormat/>
    <w:rsid w:val="00F04ACE"/>
    <w:pPr>
      <w:numPr>
        <w:numId w:val="19"/>
      </w:numPr>
      <w:spacing w:after="60"/>
      <w:ind w:left="540" w:right="1213" w:hanging="270"/>
    </w:pPr>
    <w:rPr>
      <w:lang w:val="en-SG"/>
    </w:rPr>
  </w:style>
  <w:style w:type="table" w:styleId="TableClassic4">
    <w:name w:val="Table Classic 4"/>
    <w:basedOn w:val="TableNormal"/>
    <w:rsid w:val="00FD3FD7"/>
    <w:pPr>
      <w:spacing w:after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FD3FD7"/>
    <w:tblPr>
      <w:tblStyleRowBandSize w:val="1"/>
      <w:tblStyleColBandSize w:val="1"/>
      <w:tblBorders>
        <w:top w:val="single" w:sz="8" w:space="0" w:color="4C4D4C" w:themeColor="accent1"/>
        <w:left w:val="single" w:sz="8" w:space="0" w:color="4C4D4C" w:themeColor="accent1"/>
        <w:bottom w:val="single" w:sz="8" w:space="0" w:color="4C4D4C" w:themeColor="accent1"/>
        <w:right w:val="single" w:sz="8" w:space="0" w:color="4C4D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4D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4D4C" w:themeColor="accent1"/>
          <w:left w:val="single" w:sz="8" w:space="0" w:color="4C4D4C" w:themeColor="accent1"/>
          <w:bottom w:val="single" w:sz="8" w:space="0" w:color="4C4D4C" w:themeColor="accent1"/>
          <w:right w:val="single" w:sz="8" w:space="0" w:color="4C4D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4D4C" w:themeColor="accent1"/>
          <w:left w:val="single" w:sz="8" w:space="0" w:color="4C4D4C" w:themeColor="accent1"/>
          <w:bottom w:val="single" w:sz="8" w:space="0" w:color="4C4D4C" w:themeColor="accent1"/>
          <w:right w:val="single" w:sz="8" w:space="0" w:color="4C4D4C" w:themeColor="accent1"/>
        </w:tcBorders>
      </w:tcPr>
    </w:tblStylePr>
    <w:tblStylePr w:type="band1Horz">
      <w:tblPr/>
      <w:tcPr>
        <w:tcBorders>
          <w:top w:val="single" w:sz="8" w:space="0" w:color="4C4D4C" w:themeColor="accent1"/>
          <w:left w:val="single" w:sz="8" w:space="0" w:color="4C4D4C" w:themeColor="accent1"/>
          <w:bottom w:val="single" w:sz="8" w:space="0" w:color="4C4D4C" w:themeColor="accent1"/>
          <w:right w:val="single" w:sz="8" w:space="0" w:color="4C4D4C" w:themeColor="accent1"/>
        </w:tcBorders>
      </w:tcPr>
    </w:tblStylePr>
  </w:style>
  <w:style w:type="paragraph" w:customStyle="1" w:styleId="Date0">
    <w:name w:val="_Date"/>
    <w:basedOn w:val="Normal"/>
    <w:uiPriority w:val="99"/>
    <w:rsid w:val="006120E5"/>
    <w:pPr>
      <w:spacing w:after="480"/>
      <w:contextualSpacing/>
    </w:pPr>
    <w:rPr>
      <w:rFonts w:ascii="Verdana" w:hAnsi="Verdana"/>
      <w:lang w:eastAsia="en-GB"/>
    </w:rPr>
  </w:style>
  <w:style w:type="paragraph" w:customStyle="1" w:styleId="Pa1">
    <w:name w:val="Pa1"/>
    <w:basedOn w:val="Default"/>
    <w:next w:val="Default"/>
    <w:uiPriority w:val="99"/>
    <w:rsid w:val="00BA1D08"/>
    <w:pPr>
      <w:spacing w:line="241" w:lineRule="atLeast"/>
    </w:pPr>
    <w:rPr>
      <w:rFonts w:ascii="Ultimate Serial Medium" w:hAnsi="Ultimate Serial Medium" w:cs="Times New Roman"/>
      <w:color w:val="auto"/>
    </w:rPr>
  </w:style>
  <w:style w:type="paragraph" w:customStyle="1" w:styleId="BoodyTextES">
    <w:name w:val="Boody Text ES"/>
    <w:basedOn w:val="Normal"/>
    <w:rsid w:val="000F3D8F"/>
    <w:pPr>
      <w:widowControl w:val="0"/>
      <w:overflowPunct w:val="0"/>
      <w:autoSpaceDE w:val="0"/>
      <w:autoSpaceDN w:val="0"/>
      <w:adjustRightInd w:val="0"/>
      <w:spacing w:before="80" w:line="233" w:lineRule="auto"/>
      <w:jc w:val="both"/>
    </w:pPr>
    <w:rPr>
      <w:color w:val="244061"/>
    </w:rPr>
  </w:style>
  <w:style w:type="paragraph" w:customStyle="1" w:styleId="Heading1Numbered">
    <w:name w:val="Heading 1 Numbered"/>
    <w:basedOn w:val="Heading1"/>
    <w:qFormat/>
    <w:rsid w:val="005D0968"/>
    <w:pPr>
      <w:pageBreakBefore w:val="0"/>
      <w:numPr>
        <w:numId w:val="20"/>
      </w:numPr>
      <w:pBdr>
        <w:bottom w:val="single" w:sz="8" w:space="3" w:color="265F91"/>
      </w:pBdr>
      <w:ind w:left="446"/>
      <w:outlineLvl w:val="9"/>
    </w:pPr>
    <w:rPr>
      <w:rFonts w:ascii="Arial Bold" w:hAnsi="Arial Bold"/>
      <w:caps/>
      <w:sz w:val="30"/>
    </w:rPr>
  </w:style>
  <w:style w:type="paragraph" w:customStyle="1" w:styleId="BodyText1TP">
    <w:name w:val="Body Text 1 TP"/>
    <w:basedOn w:val="BoodyTextES"/>
    <w:qFormat/>
    <w:rsid w:val="009A3F6C"/>
    <w:pPr>
      <w:spacing w:before="0" w:after="120" w:line="276" w:lineRule="auto"/>
      <w:ind w:right="-137"/>
      <w:jc w:val="left"/>
    </w:pPr>
    <w:rPr>
      <w:rFonts w:eastAsiaTheme="minorEastAsia"/>
      <w:color w:val="58595B"/>
      <w:shd w:val="clear" w:color="auto" w:fill="FFFFFF"/>
      <w:lang w:eastAsia="zh-TW"/>
    </w:rPr>
  </w:style>
  <w:style w:type="paragraph" w:customStyle="1" w:styleId="FocusBoxBullet">
    <w:name w:val="Focus Box Bullet"/>
    <w:link w:val="FocusBoxBulletChar"/>
    <w:rsid w:val="005742D0"/>
    <w:pPr>
      <w:numPr>
        <w:numId w:val="21"/>
      </w:numPr>
      <w:spacing w:before="80"/>
      <w:jc w:val="both"/>
    </w:pPr>
    <w:rPr>
      <w:color w:val="262626" w:themeColor="accent1" w:themeShade="80"/>
      <w:sz w:val="18"/>
      <w:lang w:val="en-GB" w:bidi="ar-SA"/>
    </w:rPr>
  </w:style>
  <w:style w:type="paragraph" w:customStyle="1" w:styleId="FocusBoxHeader">
    <w:name w:val="Focus Box Header"/>
    <w:rsid w:val="005742D0"/>
    <w:pPr>
      <w:spacing w:before="80" w:after="80"/>
      <w:jc w:val="center"/>
    </w:pPr>
    <w:rPr>
      <w:b/>
      <w:color w:val="FFFFFF"/>
      <w:lang w:val="en-GB" w:bidi="ar-SA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D66746"/>
    <w:rPr>
      <w:color w:val="605E5C"/>
      <w:shd w:val="clear" w:color="auto" w:fill="E1DFDD"/>
    </w:rPr>
  </w:style>
  <w:style w:type="paragraph" w:customStyle="1" w:styleId="Bulletlist">
    <w:name w:val="Bullet list"/>
    <w:basedOn w:val="Bullet1"/>
    <w:link w:val="BulletlistChar"/>
    <w:rsid w:val="00AE4F25"/>
    <w:pPr>
      <w:ind w:right="763"/>
    </w:pPr>
  </w:style>
  <w:style w:type="character" w:customStyle="1" w:styleId="BulletlistChar">
    <w:name w:val="Bullet list Char"/>
    <w:basedOn w:val="DefaultParagraphFont"/>
    <w:link w:val="Bulletlist"/>
    <w:rsid w:val="00AE4F25"/>
    <w:rPr>
      <w:rFonts w:eastAsia="Calibri"/>
    </w:r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939493" w:themeColor="accent1" w:themeTint="99"/>
        <w:left w:val="single" w:sz="4" w:space="0" w:color="939493" w:themeColor="accent1" w:themeTint="99"/>
        <w:bottom w:val="single" w:sz="4" w:space="0" w:color="939493" w:themeColor="accent1" w:themeTint="99"/>
        <w:right w:val="single" w:sz="4" w:space="0" w:color="939493" w:themeColor="accent1" w:themeTint="99"/>
        <w:insideH w:val="single" w:sz="4" w:space="0" w:color="939493" w:themeColor="accent1" w:themeTint="99"/>
        <w:insideV w:val="single" w:sz="4" w:space="0" w:color="93949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4D4C" w:themeColor="accent1"/>
          <w:left w:val="single" w:sz="4" w:space="0" w:color="4C4D4C" w:themeColor="accent1"/>
          <w:bottom w:val="single" w:sz="4" w:space="0" w:color="4C4D4C" w:themeColor="accent1"/>
          <w:right w:val="single" w:sz="4" w:space="0" w:color="4C4D4C" w:themeColor="accent1"/>
          <w:insideH w:val="nil"/>
          <w:insideV w:val="nil"/>
        </w:tcBorders>
        <w:shd w:val="clear" w:color="auto" w:fill="4C4D4C" w:themeFill="accent1"/>
      </w:tcPr>
    </w:tblStylePr>
    <w:tblStylePr w:type="lastRow">
      <w:rPr>
        <w:b/>
        <w:bCs/>
      </w:rPr>
      <w:tblPr/>
      <w:tcPr>
        <w:tcBorders>
          <w:top w:val="double" w:sz="4" w:space="0" w:color="4C4D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BDA" w:themeFill="accent1" w:themeFillTint="33"/>
      </w:tcPr>
    </w:tblStylePr>
    <w:tblStylePr w:type="band1Horz">
      <w:tblPr/>
      <w:tcPr>
        <w:shd w:val="clear" w:color="auto" w:fill="DADBDA" w:themeFill="accent1" w:themeFillTint="33"/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292CC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292CC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tblPr>
      <w:tblStyleRowBandSize w:val="1"/>
      <w:tblStyleColBandSize w:val="1"/>
      <w:tblBorders>
        <w:top w:val="single" w:sz="4" w:space="0" w:color="939493" w:themeColor="accent1" w:themeTint="99"/>
        <w:left w:val="single" w:sz="4" w:space="0" w:color="939493" w:themeColor="accent1" w:themeTint="99"/>
        <w:bottom w:val="single" w:sz="4" w:space="0" w:color="939493" w:themeColor="accent1" w:themeTint="99"/>
        <w:right w:val="single" w:sz="4" w:space="0" w:color="939493" w:themeColor="accent1" w:themeTint="99"/>
        <w:insideH w:val="single" w:sz="4" w:space="0" w:color="93949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4D4C" w:themeColor="accent1"/>
          <w:left w:val="single" w:sz="4" w:space="0" w:color="4C4D4C" w:themeColor="accent1"/>
          <w:bottom w:val="single" w:sz="4" w:space="0" w:color="4C4D4C" w:themeColor="accent1"/>
          <w:right w:val="single" w:sz="4" w:space="0" w:color="4C4D4C" w:themeColor="accent1"/>
          <w:insideH w:val="nil"/>
        </w:tcBorders>
        <w:shd w:val="clear" w:color="auto" w:fill="4C4D4C" w:themeFill="accent1"/>
      </w:tcPr>
    </w:tblStylePr>
    <w:tblStylePr w:type="lastRow">
      <w:rPr>
        <w:b/>
        <w:bCs/>
      </w:rPr>
      <w:tblPr/>
      <w:tcPr>
        <w:tcBorders>
          <w:top w:val="double" w:sz="4" w:space="0" w:color="93949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BDA" w:themeFill="accent1" w:themeFillTint="33"/>
      </w:tcPr>
    </w:tblStylePr>
    <w:tblStylePr w:type="band1Horz">
      <w:tblPr/>
      <w:tcPr>
        <w:shd w:val="clear" w:color="auto" w:fill="DADBDA" w:themeFill="accent1" w:themeFillTint="33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035442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5442"/>
    <w:rPr>
      <w:color w:val="605E5C"/>
      <w:shd w:val="clear" w:color="auto" w:fill="E1DFDD"/>
    </w:rPr>
  </w:style>
  <w:style w:type="paragraph" w:customStyle="1" w:styleId="TableofFigures-CyberArk">
    <w:name w:val="Table of Figures - CyberArk"/>
    <w:basedOn w:val="TOC1"/>
    <w:autoRedefine/>
    <w:rsid w:val="00D53EA6"/>
    <w:pPr>
      <w:spacing w:before="40" w:after="40"/>
    </w:pPr>
    <w:rPr>
      <w:noProof/>
    </w:rPr>
  </w:style>
  <w:style w:type="paragraph" w:customStyle="1" w:styleId="CalloutBullets">
    <w:name w:val="Call out Bullets"/>
    <w:basedOn w:val="FocusBoxBullet"/>
    <w:link w:val="CalloutBulletsChar"/>
    <w:qFormat/>
    <w:rsid w:val="00CA6F82"/>
    <w:pPr>
      <w:ind w:left="270" w:hanging="270"/>
      <w:jc w:val="left"/>
    </w:pPr>
    <w:rPr>
      <w:color w:val="58595B"/>
      <w:sz w:val="20"/>
    </w:rPr>
  </w:style>
  <w:style w:type="paragraph" w:customStyle="1" w:styleId="Bullet3">
    <w:name w:val="Bullet 3"/>
    <w:basedOn w:val="Bullet2"/>
    <w:link w:val="Bullet3Char"/>
    <w:qFormat/>
    <w:rsid w:val="00CD7F33"/>
    <w:pPr>
      <w:numPr>
        <w:numId w:val="22"/>
      </w:numPr>
      <w:ind w:left="810" w:right="1210" w:hanging="270"/>
    </w:pPr>
  </w:style>
  <w:style w:type="character" w:customStyle="1" w:styleId="FocusBoxBulletChar">
    <w:name w:val="Focus Box Bullet Char"/>
    <w:basedOn w:val="DefaultParagraphFont"/>
    <w:link w:val="FocusBoxBullet"/>
    <w:rsid w:val="00251DD8"/>
    <w:rPr>
      <w:color w:val="262626" w:themeColor="accent1" w:themeShade="80"/>
      <w:sz w:val="18"/>
      <w:lang w:val="en-GB" w:bidi="ar-SA"/>
    </w:rPr>
  </w:style>
  <w:style w:type="character" w:customStyle="1" w:styleId="CalloutBulletsChar">
    <w:name w:val="Call out Bullets Char"/>
    <w:basedOn w:val="FocusBoxBulletChar"/>
    <w:link w:val="CalloutBullets"/>
    <w:rsid w:val="00CA6F82"/>
    <w:rPr>
      <w:color w:val="262626" w:themeColor="accent1" w:themeShade="80"/>
      <w:sz w:val="20"/>
      <w:lang w:val="en-GB" w:bidi="ar-SA"/>
    </w:rPr>
  </w:style>
  <w:style w:type="character" w:customStyle="1" w:styleId="Bullet2Char">
    <w:name w:val="Bullet 2 Char"/>
    <w:basedOn w:val="Bullet1Char"/>
    <w:link w:val="Bullet2"/>
    <w:rsid w:val="00F04ACE"/>
    <w:rPr>
      <w:rFonts w:eastAsia="Calibri"/>
      <w:lang w:val="en-SG"/>
    </w:rPr>
  </w:style>
  <w:style w:type="character" w:customStyle="1" w:styleId="Bullet3Char">
    <w:name w:val="Bullet 3 Char"/>
    <w:basedOn w:val="Bullet2Char"/>
    <w:link w:val="Bullet3"/>
    <w:rsid w:val="00CD7F33"/>
    <w:rPr>
      <w:rFonts w:eastAsia="Calibri"/>
      <w:lang w:val="en-SG"/>
    </w:rPr>
  </w:style>
  <w:style w:type="paragraph" w:customStyle="1" w:styleId="Subtitle0">
    <w:name w:val="Sub title"/>
    <w:basedOn w:val="Normal"/>
    <w:link w:val="SubtitleChar0"/>
    <w:qFormat/>
    <w:rsid w:val="00894ECF"/>
    <w:rPr>
      <w:sz w:val="28"/>
    </w:rPr>
  </w:style>
  <w:style w:type="character" w:customStyle="1" w:styleId="SubtitleChar0">
    <w:name w:val="Sub title Char"/>
    <w:basedOn w:val="DefaultParagraphFont"/>
    <w:link w:val="Subtitle0"/>
    <w:rsid w:val="00894ECF"/>
    <w:rPr>
      <w:rFonts w:ascii="Arial" w:hAnsi="Arial"/>
      <w:color w:val="265F91"/>
      <w:sz w:val="28"/>
      <w:szCs w:val="24"/>
      <w:lang w:bidi="ar-SA"/>
    </w:rPr>
  </w:style>
  <w:style w:type="character" w:customStyle="1" w:styleId="key">
    <w:name w:val="key"/>
    <w:basedOn w:val="DefaultParagraphFont"/>
    <w:rsid w:val="002F7A5B"/>
  </w:style>
  <w:style w:type="paragraph" w:customStyle="1" w:styleId="trt0xe">
    <w:name w:val="trt0xe"/>
    <w:basedOn w:val="Normal"/>
    <w:rsid w:val="0062004D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bidi="ar-SA"/>
    </w:rPr>
  </w:style>
  <w:style w:type="character" w:styleId="HTMLSample">
    <w:name w:val="HTML Sample"/>
    <w:basedOn w:val="DefaultParagraphFont"/>
    <w:uiPriority w:val="99"/>
    <w:semiHidden/>
    <w:unhideWhenUsed/>
    <w:rsid w:val="00377675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rsid w:val="00166854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FA2655"/>
  </w:style>
  <w:style w:type="character" w:customStyle="1" w:styleId="pl-ent">
    <w:name w:val="pl-ent"/>
    <w:basedOn w:val="DefaultParagraphFont"/>
    <w:rsid w:val="00FA2655"/>
  </w:style>
  <w:style w:type="character" w:customStyle="1" w:styleId="pl-s">
    <w:name w:val="pl-s"/>
    <w:basedOn w:val="DefaultParagraphFont"/>
    <w:rsid w:val="00FA2655"/>
  </w:style>
  <w:style w:type="character" w:customStyle="1" w:styleId="pl-pds">
    <w:name w:val="pl-pds"/>
    <w:basedOn w:val="DefaultParagraphFont"/>
    <w:rsid w:val="00FA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0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57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9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8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254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7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6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65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7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5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5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3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1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7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2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82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0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99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9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37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8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49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23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76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1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7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36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13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9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71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0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5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9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17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664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00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2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1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1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6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1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20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0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9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5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8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01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1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2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6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56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9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87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4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85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85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7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42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5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4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5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6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8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56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3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09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45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4237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9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1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25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21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05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8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8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4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1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6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4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81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4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4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9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71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81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1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06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19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1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73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8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6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7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43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70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86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6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2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1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7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71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4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1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8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6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8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5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23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1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6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0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12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73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9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95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8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7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0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0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15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3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8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43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6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87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88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7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85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8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8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0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2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1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5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09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60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1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6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1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796675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3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9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2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8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78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62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70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96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0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79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53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5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0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43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52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8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4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4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1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2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5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7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5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72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863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977">
          <w:blockQuote w:val="1"/>
          <w:marLeft w:val="37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9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4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2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93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45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9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27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5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3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33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78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2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92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5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33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4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03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25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3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0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80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91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55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3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8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3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43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7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677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50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0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5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8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30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95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0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7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63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0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57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30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9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041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60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78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14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7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8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38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621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2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5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3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0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44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93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58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8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3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0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7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46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64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5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8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96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02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2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4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7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27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0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60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17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92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8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7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0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83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75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0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1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1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7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34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91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0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2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477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2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87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32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61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5287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6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4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972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9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0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4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75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0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1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89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0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48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3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3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10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34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7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2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5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4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5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06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2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6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1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69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42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83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5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69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15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34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9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92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85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28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00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6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5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0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67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0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3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44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3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56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6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7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2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43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26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4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5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5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37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0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46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90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160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1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2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1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8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44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8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14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2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0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23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73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58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8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8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5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7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2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00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8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44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5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9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0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8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14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14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13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3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50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26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5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19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4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2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7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24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84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5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9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8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5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6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7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22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81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2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7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2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81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02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79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2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9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20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19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8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8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9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1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73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0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9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3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9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4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70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7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2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90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37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7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famousjoeg/DNAmicAnalysis.git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nfamousjoeg/DNAmicAnalysis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amousjoeg/DNAmicAnalysis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infamousjoeg/DNAmicAnalysis/releas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mailto:PASProgramsOffice@cyberark.com?subject=[ISSUE]%20DNAmic%20Analysis%20Issue%20Discovere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tm.IL\AppData\Local\Temp\Doc%20Template%20Medium.dotx" TargetMode="External"/></Relationships>
</file>

<file path=word/theme/theme1.xml><?xml version="1.0" encoding="utf-8"?>
<a:theme xmlns:a="http://schemas.openxmlformats.org/drawingml/2006/main" name="Office Theme">
  <a:themeElements>
    <a:clrScheme name="CyberArk">
      <a:dk1>
        <a:srgbClr val="0F2233"/>
      </a:dk1>
      <a:lt1>
        <a:srgbClr val="FFFFFF"/>
      </a:lt1>
      <a:dk2>
        <a:srgbClr val="4C4D4C"/>
      </a:dk2>
      <a:lt2>
        <a:srgbClr val="767776"/>
      </a:lt2>
      <a:accent1>
        <a:srgbClr val="4C4D4C"/>
      </a:accent1>
      <a:accent2>
        <a:srgbClr val="4D8FCC"/>
      </a:accent2>
      <a:accent3>
        <a:srgbClr val="69AE45"/>
      </a:accent3>
      <a:accent4>
        <a:srgbClr val="FFCC05"/>
      </a:accent4>
      <a:accent5>
        <a:srgbClr val="EA8023"/>
      </a:accent5>
      <a:accent6>
        <a:srgbClr val="153653"/>
      </a:accent6>
      <a:hlink>
        <a:srgbClr val="6BA2D6"/>
      </a:hlink>
      <a:folHlink>
        <a:srgbClr val="4D8FC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6AB96-EE7C-134D-B05B-7B25169C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C:\Users\mattm.IL\AppData\Local\Temp\Doc Template Medium.dotx</Template>
  <TotalTime>2</TotalTime>
  <Pages>6</Pages>
  <Words>1170</Words>
  <Characters>6581</Characters>
  <Application>Microsoft Office Word</Application>
  <DocSecurity>0</DocSecurity>
  <Lines>243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PIM Suite Implementation Guide</vt:lpstr>
    </vt:vector>
  </TitlesOfParts>
  <Manager/>
  <Company>Cyber-Ark Software</Company>
  <LinksUpToDate>false</LinksUpToDate>
  <CharactersWithSpaces>7562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DNAmic Analysis v1.0.1 User Guide</dc:title>
  <dc:subject>DNA</dc:subject>
  <dc:creator>Joe Garcia</dc:creator>
  <cp:keywords/>
  <dc:description/>
  <cp:lastModifiedBy>🔥Joe Garcia🔥</cp:lastModifiedBy>
  <cp:revision>3</cp:revision>
  <cp:lastPrinted>2018-05-25T12:19:00Z</cp:lastPrinted>
  <dcterms:created xsi:type="dcterms:W3CDTF">2020-01-27T18:09:00Z</dcterms:created>
  <dcterms:modified xsi:type="dcterms:W3CDTF">2020-01-27T18:10:00Z</dcterms:modified>
  <cp:category/>
</cp:coreProperties>
</file>